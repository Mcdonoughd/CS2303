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538" w:rsidRPr="00B60AE5" w:rsidRDefault="006168C8" w:rsidP="00F41503">
      <w:pPr>
        <w:pStyle w:val="BodyText"/>
        <w:tabs>
          <w:tab w:val="right" w:pos="8640"/>
        </w:tabs>
      </w:pPr>
      <w:bookmarkStart w:id="0" w:name="Course"/>
      <w:r>
        <w:t>CS-</w:t>
      </w:r>
      <w:r w:rsidR="006A4AB0">
        <w:t>2303</w:t>
      </w:r>
      <w:r>
        <w:t xml:space="preserve"> System Programmin</w:t>
      </w:r>
      <w:r w:rsidR="00CF6CED">
        <w:t>g Concepts</w:t>
      </w:r>
      <w:bookmarkEnd w:id="0"/>
      <w:r w:rsidR="00F41503" w:rsidRPr="00B60AE5">
        <w:tab/>
        <w:t xml:space="preserve">WPI, </w:t>
      </w:r>
      <w:r w:rsidR="00D53773">
        <w:t>A</w:t>
      </w:r>
      <w:r w:rsidR="002944CD" w:rsidRPr="00B60AE5">
        <w:t xml:space="preserve">-term </w:t>
      </w:r>
      <w:r w:rsidR="00D53773">
        <w:t>2017</w:t>
      </w:r>
      <w:r w:rsidR="00F41503" w:rsidRPr="00B60AE5">
        <w:br/>
      </w:r>
      <w:r w:rsidR="00620DE3">
        <w:t xml:space="preserve">Professor </w:t>
      </w:r>
      <w:r w:rsidR="00790DAF">
        <w:t>Mike Ciaraldi</w:t>
      </w:r>
      <w:r w:rsidR="00F41503" w:rsidRPr="00B60AE5">
        <w:tab/>
      </w:r>
      <w:bookmarkStart w:id="1" w:name="QUIZ_NUMBER"/>
      <w:r w:rsidR="00A03E7B" w:rsidRPr="00B60AE5">
        <w:t>Quiz #</w:t>
      </w:r>
      <w:r w:rsidR="00446BCF">
        <w:t>1</w:t>
      </w:r>
      <w:bookmarkEnd w:id="1"/>
      <w:r w:rsidR="00F41503" w:rsidRPr="00B60AE5">
        <w:t xml:space="preserve"> (</w:t>
      </w:r>
      <w:r>
        <w:fldChar w:fldCharType="begin"/>
      </w:r>
      <w:r>
        <w:instrText xml:space="preserve"> REF Points \h </w:instrText>
      </w:r>
      <w:r>
        <w:fldChar w:fldCharType="separate"/>
      </w:r>
      <w:r w:rsidR="008E4958">
        <w:t>20</w:t>
      </w:r>
      <w:r>
        <w:fldChar w:fldCharType="end"/>
      </w:r>
      <w:r w:rsidR="00710625">
        <w:t xml:space="preserve"> </w:t>
      </w:r>
      <w:r w:rsidR="00F41503" w:rsidRPr="00B60AE5">
        <w:t>points)</w:t>
      </w:r>
      <w:r w:rsidR="00F41503" w:rsidRPr="00B60AE5">
        <w:br/>
      </w:r>
      <w:r w:rsidR="00A03E7B" w:rsidRPr="00B60AE5">
        <w:t>Quiz</w:t>
      </w:r>
      <w:r w:rsidR="002720FE" w:rsidRPr="00B60AE5">
        <w:t xml:space="preserve"> date: </w:t>
      </w:r>
      <w:r w:rsidR="002944CD" w:rsidRPr="00B60AE5">
        <w:t xml:space="preserve"> </w:t>
      </w:r>
      <w:bookmarkStart w:id="2" w:name="QUIZ_DATE"/>
      <w:r w:rsidR="00790DAF">
        <w:t>Thurs</w:t>
      </w:r>
      <w:r w:rsidR="006A4AB0">
        <w:t xml:space="preserve">day, </w:t>
      </w:r>
      <w:r w:rsidR="00D53773">
        <w:t>August 31</w:t>
      </w:r>
      <w:r w:rsidR="00043D03">
        <w:t>, 201</w:t>
      </w:r>
      <w:bookmarkEnd w:id="2"/>
      <w:r w:rsidR="00790DAF">
        <w:t>7</w:t>
      </w:r>
      <w:r w:rsidR="00B27CF7">
        <w:t xml:space="preserve"> </w:t>
      </w:r>
      <w:r w:rsidR="00B27CF7">
        <w:tab/>
        <w:t>ANSWER KEY</w:t>
      </w:r>
    </w:p>
    <w:p w:rsidR="002720FE" w:rsidRPr="00B60AE5" w:rsidRDefault="002720FE" w:rsidP="00F41503">
      <w:pPr>
        <w:pStyle w:val="BodyText"/>
        <w:tabs>
          <w:tab w:val="right" w:pos="8640"/>
        </w:tabs>
      </w:pPr>
    </w:p>
    <w:tbl>
      <w:tblPr>
        <w:tblpPr w:leftFromText="288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981"/>
        <w:gridCol w:w="809"/>
      </w:tblGrid>
      <w:tr w:rsidR="006168C8" w:rsidTr="00E47A4D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spacing w:after="0"/>
              <w:jc w:val="center"/>
            </w:pPr>
            <w:r>
              <w:t>Question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spacing w:after="0"/>
              <w:jc w:val="center"/>
            </w:pPr>
            <w:r>
              <w:t>Possible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spacing w:after="0"/>
              <w:jc w:val="center"/>
            </w:pPr>
            <w:r>
              <w:t>Points</w:t>
            </w:r>
          </w:p>
        </w:tc>
      </w:tr>
      <w:tr w:rsidR="006168C8" w:rsidTr="00B9754E">
        <w:trPr>
          <w:trHeight w:val="576"/>
        </w:trPr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</w:p>
        </w:tc>
      </w:tr>
      <w:tr w:rsidR="006168C8" w:rsidTr="00B9754E">
        <w:trPr>
          <w:trHeight w:val="576"/>
        </w:trPr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</w:p>
        </w:tc>
      </w:tr>
      <w:tr w:rsidR="006168C8" w:rsidTr="00B9754E">
        <w:trPr>
          <w:trHeight w:val="576"/>
        </w:trPr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</w:p>
        </w:tc>
      </w:tr>
      <w:tr w:rsidR="006168C8" w:rsidTr="00B9754E">
        <w:trPr>
          <w:trHeight w:val="576"/>
        </w:trPr>
        <w:tc>
          <w:tcPr>
            <w:tcW w:w="0" w:type="auto"/>
            <w:shd w:val="clear" w:color="auto" w:fill="auto"/>
            <w:vAlign w:val="center"/>
          </w:tcPr>
          <w:p w:rsidR="006168C8" w:rsidRDefault="00C10808" w:rsidP="00E47A4D">
            <w:pPr>
              <w:pStyle w:val="BodyText"/>
              <w:tabs>
                <w:tab w:val="decimal" w:pos="541"/>
              </w:tabs>
              <w:spacing w:after="0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</w:p>
        </w:tc>
      </w:tr>
      <w:tr w:rsidR="006168C8" w:rsidTr="00B9754E">
        <w:trPr>
          <w:trHeight w:val="576"/>
        </w:trPr>
        <w:tc>
          <w:tcPr>
            <w:tcW w:w="0" w:type="auto"/>
            <w:shd w:val="clear" w:color="auto" w:fill="auto"/>
            <w:vAlign w:val="center"/>
          </w:tcPr>
          <w:p w:rsidR="006168C8" w:rsidRPr="0035171E" w:rsidRDefault="001536ED" w:rsidP="00E47A4D">
            <w:pPr>
              <w:pStyle w:val="BodyText"/>
              <w:spacing w:after="0"/>
              <w:rPr>
                <w:smallCaps/>
              </w:rPr>
            </w:pPr>
            <w:r>
              <w:rPr>
                <w:smallCaps/>
              </w:rPr>
              <w:t>Maximum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293039" w:rsidP="00E47A4D">
            <w:pPr>
              <w:pStyle w:val="BodyText"/>
              <w:tabs>
                <w:tab w:val="decimal" w:pos="541"/>
              </w:tabs>
              <w:spacing w:after="0"/>
            </w:pPr>
            <w:bookmarkStart w:id="3" w:name="Points"/>
            <w:r>
              <w:t>2</w:t>
            </w:r>
            <w:r w:rsidR="006168C8">
              <w:t>0</w:t>
            </w:r>
            <w:bookmarkEnd w:id="3"/>
          </w:p>
        </w:tc>
        <w:tc>
          <w:tcPr>
            <w:tcW w:w="0" w:type="auto"/>
            <w:shd w:val="clear" w:color="auto" w:fill="auto"/>
            <w:vAlign w:val="center"/>
          </w:tcPr>
          <w:p w:rsidR="006168C8" w:rsidRDefault="006168C8" w:rsidP="00E47A4D">
            <w:pPr>
              <w:pStyle w:val="BodyText"/>
              <w:tabs>
                <w:tab w:val="decimal" w:pos="541"/>
              </w:tabs>
              <w:spacing w:after="0"/>
            </w:pPr>
          </w:p>
        </w:tc>
      </w:tr>
    </w:tbl>
    <w:p w:rsidR="0065353F" w:rsidRPr="00B60AE5" w:rsidRDefault="002720FE" w:rsidP="002720FE">
      <w:pPr>
        <w:pStyle w:val="BodyText"/>
        <w:tabs>
          <w:tab w:val="left" w:leader="underscore" w:pos="5760"/>
          <w:tab w:val="right" w:pos="8640"/>
        </w:tabs>
      </w:pPr>
      <w:r w:rsidRPr="00B60AE5">
        <w:t xml:space="preserve">NAME:  </w:t>
      </w:r>
      <w:r w:rsidRPr="00B60AE5">
        <w:tab/>
      </w:r>
    </w:p>
    <w:p w:rsidR="002944CD" w:rsidRPr="00B60AE5" w:rsidRDefault="002944CD" w:rsidP="002720FE">
      <w:pPr>
        <w:pStyle w:val="BodyText"/>
        <w:tabs>
          <w:tab w:val="left" w:leader="underscore" w:pos="5760"/>
          <w:tab w:val="right" w:pos="8640"/>
        </w:tabs>
      </w:pPr>
    </w:p>
    <w:p w:rsidR="002720FE" w:rsidRPr="00B60AE5" w:rsidRDefault="002944CD" w:rsidP="002720FE">
      <w:pPr>
        <w:pStyle w:val="BodyText"/>
        <w:tabs>
          <w:tab w:val="left" w:leader="underscore" w:pos="5760"/>
          <w:tab w:val="right" w:pos="8640"/>
        </w:tabs>
      </w:pPr>
      <w:r w:rsidRPr="00B60AE5">
        <w:t>WPI E</w:t>
      </w:r>
      <w:r w:rsidR="00FC183D" w:rsidRPr="00B60AE5">
        <w:t>-</w:t>
      </w:r>
      <w:r w:rsidRPr="00B60AE5">
        <w:t xml:space="preserve">mail ID: </w:t>
      </w:r>
      <w:r w:rsidR="002720FE" w:rsidRPr="00B60AE5">
        <w:tab/>
      </w:r>
    </w:p>
    <w:p w:rsidR="002720FE" w:rsidRPr="00B60AE5" w:rsidRDefault="002720FE" w:rsidP="00F41503">
      <w:pPr>
        <w:pStyle w:val="BodyText"/>
        <w:tabs>
          <w:tab w:val="right" w:pos="8640"/>
        </w:tabs>
      </w:pPr>
    </w:p>
    <w:p w:rsidR="00D53773" w:rsidRPr="00D53773" w:rsidRDefault="006168C8" w:rsidP="006168C8">
      <w:pPr>
        <w:pStyle w:val="BodyText"/>
        <w:rPr>
          <w:b/>
        </w:rPr>
      </w:pPr>
      <w:r w:rsidRPr="000461C6">
        <w:t xml:space="preserve">This is a </w:t>
      </w:r>
      <w:r w:rsidR="00D53773">
        <w:t>closed-book</w:t>
      </w:r>
      <w:r w:rsidRPr="000461C6">
        <w:t xml:space="preserve">, </w:t>
      </w:r>
      <w:r w:rsidR="006E2F42">
        <w:t>open-notes quiz</w:t>
      </w:r>
      <w:r w:rsidRPr="000461C6">
        <w:t>.</w:t>
      </w:r>
      <w:r>
        <w:t xml:space="preserve"> </w:t>
      </w:r>
      <w:r w:rsidR="00D53773">
        <w:t xml:space="preserve"> You can use the class slides and other handouts (on paper) and anything you have written yourself. Note: The phrase “written yourself” means that you composed the text yourself, not whether you physically typed or hand-wrote it. </w:t>
      </w:r>
      <w:r w:rsidR="00D53773" w:rsidRPr="00D53773">
        <w:rPr>
          <w:b/>
        </w:rPr>
        <w:t>Copies of previous tests are not permitted</w:t>
      </w:r>
      <w:r w:rsidR="00D53773">
        <w:rPr>
          <w:b/>
        </w:rPr>
        <w:t>, even if you hand-copied them</w:t>
      </w:r>
      <w:r w:rsidR="00D53773" w:rsidRPr="00D53773">
        <w:rPr>
          <w:b/>
        </w:rPr>
        <w:t>.</w:t>
      </w:r>
    </w:p>
    <w:p w:rsidR="006168C8" w:rsidRPr="000461C6" w:rsidRDefault="006168C8" w:rsidP="006168C8">
      <w:pPr>
        <w:pStyle w:val="BodyText"/>
      </w:pPr>
      <w:r>
        <w:t xml:space="preserve">This quiz is worth </w:t>
      </w:r>
      <w:r>
        <w:fldChar w:fldCharType="begin"/>
      </w:r>
      <w:r>
        <w:instrText xml:space="preserve"> REF Points \h </w:instrText>
      </w:r>
      <w:r>
        <w:fldChar w:fldCharType="separate"/>
      </w:r>
      <w:r w:rsidR="008E4958">
        <w:t>20</w:t>
      </w:r>
      <w:r>
        <w:fldChar w:fldCharType="end"/>
      </w:r>
      <w:r>
        <w:t xml:space="preserve"> points</w:t>
      </w:r>
      <w:r w:rsidR="00A459BE">
        <w:t xml:space="preserve"> </w:t>
      </w:r>
    </w:p>
    <w:p w:rsidR="006E7483" w:rsidRDefault="006168C8" w:rsidP="006168C8">
      <w:pPr>
        <w:pStyle w:val="BodyText"/>
      </w:pPr>
      <w:r w:rsidRPr="000461C6">
        <w:t>Answer questions in the space</w:t>
      </w:r>
      <w:r>
        <w:t>s</w:t>
      </w:r>
      <w:r w:rsidRPr="000461C6">
        <w:t xml:space="preserve"> provided on the </w:t>
      </w:r>
      <w:r>
        <w:t>quiz</w:t>
      </w:r>
      <w:r w:rsidRPr="000461C6">
        <w:t xml:space="preserve"> itself. </w:t>
      </w:r>
      <w:r>
        <w:t>Take the number of points assigned to each question and the amount of space provided for your answer as a measure of the length and difficulty of the expected solution</w:t>
      </w:r>
      <w:r w:rsidRPr="000461C6">
        <w:t>.</w:t>
      </w:r>
      <w:r>
        <w:t xml:space="preserve"> </w:t>
      </w:r>
    </w:p>
    <w:p w:rsidR="006E7483" w:rsidRDefault="006E7483" w:rsidP="006168C8">
      <w:pPr>
        <w:pStyle w:val="BodyText"/>
      </w:pPr>
      <w:r>
        <w:t>Be sure to answer the question which is actually being asked, in a way which demonstrates that you understand the meaning of the question and the answer.</w:t>
      </w:r>
      <w:r w:rsidR="00292D7B">
        <w:t xml:space="preserve"> For example, if the question asks you to say what happens and why, you have to tell both to get full credit.</w:t>
      </w:r>
    </w:p>
    <w:p w:rsidR="00B54671" w:rsidRDefault="00B54671" w:rsidP="006168C8">
      <w:pPr>
        <w:pStyle w:val="BodyText"/>
      </w:pPr>
      <w:r>
        <w:t xml:space="preserve">In other words: The answer you write not only has to be a true statement, it has to </w:t>
      </w:r>
      <w:r w:rsidRPr="00C03684">
        <w:rPr>
          <w:u w:val="single"/>
        </w:rPr>
        <w:t>actually answer the question</w:t>
      </w:r>
      <w:r>
        <w:t>.</w:t>
      </w:r>
      <w:r w:rsidR="00C03684">
        <w:t xml:space="preserve"> It cannot merely restate the question in the form of a statement. For example, if the question asks you to explain how a </w:t>
      </w:r>
      <w:r w:rsidR="00C03684" w:rsidRPr="00C03684">
        <w:rPr>
          <w:rFonts w:ascii="Courier New" w:hAnsi="Courier New" w:cs="Courier New"/>
          <w:b/>
        </w:rPr>
        <w:t>for</w:t>
      </w:r>
      <w:r w:rsidR="00C03684">
        <w:t xml:space="preserve"> loop works, it is not sufficient to say, “It loops by repeating the body of the loop.”</w:t>
      </w:r>
    </w:p>
    <w:p w:rsidR="006E7483" w:rsidRDefault="006E7483" w:rsidP="006168C8">
      <w:pPr>
        <w:pStyle w:val="BodyText"/>
      </w:pPr>
      <w:r>
        <w:t xml:space="preserve">A </w:t>
      </w:r>
      <w:r w:rsidRPr="006E7483">
        <w:rPr>
          <w:i/>
        </w:rPr>
        <w:t>program fragment</w:t>
      </w:r>
      <w:r>
        <w:t xml:space="preserve"> is a section of code which is part of a complete program. You can make any reasonable assumptions about the rest of the program.</w:t>
      </w:r>
    </w:p>
    <w:p w:rsidR="006168C8" w:rsidRDefault="006168C8" w:rsidP="006168C8">
      <w:pPr>
        <w:pStyle w:val="BodyText"/>
        <w:rPr>
          <w:i/>
        </w:rPr>
      </w:pPr>
      <w:r>
        <w:t xml:space="preserve">This quiz will end at </w:t>
      </w:r>
      <w:r w:rsidR="00D53773">
        <w:t>8</w:t>
      </w:r>
      <w:r w:rsidR="00293039">
        <w:t>:20</w:t>
      </w:r>
      <w:r>
        <w:t xml:space="preserve"> </w:t>
      </w:r>
      <w:r w:rsidR="00D53773">
        <w:t>a</w:t>
      </w:r>
      <w:r w:rsidR="00790DAF">
        <w:t>m</w:t>
      </w:r>
      <w:r w:rsidRPr="000461C6">
        <w:t>.</w:t>
      </w:r>
      <w:r>
        <w:t xml:space="preserve"> </w:t>
      </w:r>
      <w:r>
        <w:rPr>
          <w:i/>
        </w:rPr>
        <w:t xml:space="preserve">It is </w:t>
      </w:r>
      <w:r>
        <w:t xml:space="preserve">STRONGLY </w:t>
      </w:r>
      <w:r>
        <w:rPr>
          <w:i/>
        </w:rPr>
        <w:t>suggested that you read the entire quiz before attempting to answer any questions.</w:t>
      </w:r>
    </w:p>
    <w:p w:rsidR="00516BB2" w:rsidRDefault="00516BB2">
      <w:pPr>
        <w:rPr>
          <w:i/>
        </w:rPr>
      </w:pPr>
      <w:r>
        <w:rPr>
          <w:i/>
        </w:rPr>
        <w:br w:type="page"/>
      </w:r>
    </w:p>
    <w:p w:rsidR="00FD2747" w:rsidRDefault="00FD2747" w:rsidP="00FD2747">
      <w:pPr>
        <w:pStyle w:val="ExamQuestion"/>
        <w:numPr>
          <w:ilvl w:val="0"/>
          <w:numId w:val="0"/>
        </w:numPr>
        <w:ind w:left="360" w:hanging="360"/>
        <w:rPr>
          <w:i/>
        </w:rPr>
      </w:pPr>
    </w:p>
    <w:p w:rsidR="00FD2747" w:rsidRDefault="00FD2747" w:rsidP="00FD2747">
      <w:pPr>
        <w:pStyle w:val="ExamQuestion"/>
      </w:pPr>
      <w:r>
        <w:t>Doxygen (5 points)</w:t>
      </w:r>
    </w:p>
    <w:p w:rsidR="00FD2747" w:rsidRDefault="00FD2747" w:rsidP="00FD2747">
      <w:pPr>
        <w:pStyle w:val="ExamQuestion"/>
        <w:numPr>
          <w:ilvl w:val="0"/>
          <w:numId w:val="0"/>
        </w:numPr>
        <w:ind w:left="360"/>
      </w:pPr>
      <w:r>
        <w:t>You use the Doxygen system by inserting specially-formatted block comments into your source code.</w:t>
      </w:r>
    </w:p>
    <w:p w:rsidR="00FD2747" w:rsidRDefault="00FD2747" w:rsidP="00FD2747">
      <w:pPr>
        <w:pStyle w:val="ExamQuestion"/>
        <w:numPr>
          <w:ilvl w:val="1"/>
          <w:numId w:val="2"/>
        </w:numPr>
      </w:pPr>
      <w:r>
        <w:t xml:space="preserve">How does the </w:t>
      </w:r>
      <w:r w:rsidRPr="00B54671">
        <w:rPr>
          <w:b/>
        </w:rPr>
        <w:t>compiler</w:t>
      </w:r>
      <w:r>
        <w:t xml:space="preserve"> know to skip over these blocks of text, as distinguished from any other text in the file? (3 points)</w:t>
      </w:r>
    </w:p>
    <w:p w:rsidR="00FD2747" w:rsidRPr="00C03684" w:rsidRDefault="00FD2747" w:rsidP="00FD2747">
      <w:pPr>
        <w:pStyle w:val="ExamQuestion"/>
        <w:numPr>
          <w:ilvl w:val="0"/>
          <w:numId w:val="0"/>
        </w:numPr>
        <w:ind w:left="360" w:hanging="360"/>
        <w:rPr>
          <w:i/>
        </w:rPr>
      </w:pPr>
      <w:r w:rsidRPr="00C03684">
        <w:rPr>
          <w:i/>
        </w:rPr>
        <w:t>Answer: Each Doxygen comment starts with the character sequence “</w:t>
      </w:r>
      <w:r w:rsidRPr="00C03684">
        <w:rPr>
          <w:rFonts w:ascii="Courier New" w:hAnsi="Courier New" w:cs="Courier New"/>
          <w:b/>
          <w:i/>
        </w:rPr>
        <w:t>/**</w:t>
      </w:r>
      <w:r w:rsidRPr="00C03684">
        <w:rPr>
          <w:i/>
        </w:rPr>
        <w:t>”. The compiler treats any block of text beginning with “</w:t>
      </w:r>
      <w:r w:rsidRPr="00C03684">
        <w:rPr>
          <w:rFonts w:ascii="Courier New" w:hAnsi="Courier New" w:cs="Courier New"/>
          <w:b/>
          <w:i/>
        </w:rPr>
        <w:t>/*</w:t>
      </w:r>
      <w:r w:rsidRPr="00C03684">
        <w:rPr>
          <w:i/>
        </w:rPr>
        <w:t>” as a comment; the extra star does not matter to the compiler.</w:t>
      </w:r>
      <w:r>
        <w:rPr>
          <w:i/>
        </w:rPr>
        <w:t xml:space="preserve"> Note: Just saying that the block starts with </w:t>
      </w:r>
      <w:r w:rsidRPr="00C03684">
        <w:rPr>
          <w:i/>
        </w:rPr>
        <w:t>“</w:t>
      </w:r>
      <w:r w:rsidRPr="00C03684">
        <w:rPr>
          <w:rFonts w:ascii="Courier New" w:hAnsi="Courier New" w:cs="Courier New"/>
          <w:b/>
          <w:i/>
        </w:rPr>
        <w:t>/**</w:t>
      </w:r>
      <w:r w:rsidRPr="00C03684">
        <w:rPr>
          <w:i/>
        </w:rPr>
        <w:t>”</w:t>
      </w:r>
      <w:r>
        <w:rPr>
          <w:i/>
        </w:rPr>
        <w:t xml:space="preserve"> is not a sufficient answer, because the compiler only looks at the first two characters before deciding. </w:t>
      </w:r>
    </w:p>
    <w:p w:rsidR="00FD2747" w:rsidRDefault="00FD2747" w:rsidP="00FD2747">
      <w:pPr>
        <w:pStyle w:val="ExamQuestion"/>
        <w:numPr>
          <w:ilvl w:val="1"/>
          <w:numId w:val="2"/>
        </w:numPr>
      </w:pPr>
      <w:r>
        <w:t xml:space="preserve">How does the </w:t>
      </w:r>
      <w:r w:rsidRPr="00C03684">
        <w:rPr>
          <w:b/>
        </w:rPr>
        <w:t>Doygen utility</w:t>
      </w:r>
      <w:r>
        <w:t xml:space="preserve"> recognize the comments it is supposed to process, as distinguished from all the other comments? (2 points)</w:t>
      </w:r>
    </w:p>
    <w:p w:rsidR="00FD2747" w:rsidRDefault="00FD2747" w:rsidP="00FD2747">
      <w:pPr>
        <w:pStyle w:val="ExamQuestion"/>
        <w:numPr>
          <w:ilvl w:val="0"/>
          <w:numId w:val="0"/>
        </w:numPr>
        <w:ind w:left="360" w:hanging="360"/>
      </w:pPr>
      <w:r w:rsidRPr="00C03684">
        <w:rPr>
          <w:i/>
        </w:rPr>
        <w:t xml:space="preserve">Answer: The Doxygen utility </w:t>
      </w:r>
      <w:r>
        <w:rPr>
          <w:i/>
        </w:rPr>
        <w:t>only processes</w:t>
      </w:r>
      <w:r w:rsidRPr="00C03684">
        <w:rPr>
          <w:i/>
        </w:rPr>
        <w:t xml:space="preserve"> those comments which start with</w:t>
      </w:r>
      <w:r>
        <w:t xml:space="preserve"> </w:t>
      </w:r>
      <w:r w:rsidRPr="00C03684">
        <w:rPr>
          <w:i/>
        </w:rPr>
        <w:t>the character sequence “</w:t>
      </w:r>
      <w:r w:rsidRPr="00C03684">
        <w:rPr>
          <w:rFonts w:ascii="Courier New" w:hAnsi="Courier New" w:cs="Courier New"/>
          <w:b/>
          <w:i/>
        </w:rPr>
        <w:t>/**</w:t>
      </w:r>
      <w:r w:rsidRPr="00C03684">
        <w:rPr>
          <w:i/>
        </w:rPr>
        <w:t xml:space="preserve">”. </w:t>
      </w:r>
      <w:r>
        <w:rPr>
          <w:i/>
        </w:rPr>
        <w:t xml:space="preserve">It ignores any comments which begin </w:t>
      </w:r>
      <w:r w:rsidRPr="00C03684">
        <w:rPr>
          <w:i/>
        </w:rPr>
        <w:t>with “</w:t>
      </w:r>
      <w:r w:rsidRPr="00C03684">
        <w:rPr>
          <w:rFonts w:ascii="Courier New" w:hAnsi="Courier New" w:cs="Courier New"/>
          <w:b/>
          <w:i/>
        </w:rPr>
        <w:t>/*</w:t>
      </w:r>
      <w:r w:rsidRPr="00C03684">
        <w:rPr>
          <w:i/>
        </w:rPr>
        <w:t xml:space="preserve">” </w:t>
      </w:r>
      <w:r>
        <w:rPr>
          <w:i/>
        </w:rPr>
        <w:t>but do not have the second star.</w:t>
      </w:r>
    </w:p>
    <w:p w:rsidR="00FD2747" w:rsidRDefault="00FD2747" w:rsidP="00FD2747">
      <w:pPr>
        <w:pStyle w:val="ExamQuestion"/>
        <w:numPr>
          <w:ilvl w:val="0"/>
          <w:numId w:val="0"/>
        </w:numPr>
        <w:ind w:left="360" w:hanging="360"/>
        <w:rPr>
          <w:i/>
        </w:rPr>
      </w:pPr>
    </w:p>
    <w:p w:rsidR="00FD2747" w:rsidRDefault="00FD2747" w:rsidP="00FD2747">
      <w:pPr>
        <w:pStyle w:val="ExamQuestion"/>
      </w:pPr>
      <w:r>
        <w:t>Formatted input (5 points)</w:t>
      </w:r>
    </w:p>
    <w:p w:rsidR="00FD2747" w:rsidRDefault="00FD2747" w:rsidP="00FD2747">
      <w:pPr>
        <w:pStyle w:val="ExamQuestion"/>
        <w:numPr>
          <w:ilvl w:val="0"/>
          <w:numId w:val="0"/>
        </w:numPr>
        <w:ind w:left="360"/>
      </w:pPr>
      <w:r>
        <w:t>Suppose you run the following program fragment:</w:t>
      </w:r>
    </w:p>
    <w:p w:rsidR="00FD2747" w:rsidRPr="004240B2" w:rsidRDefault="00FD2747" w:rsidP="00FD2747">
      <w:pPr>
        <w:pStyle w:val="ExamQuestion"/>
        <w:numPr>
          <w:ilvl w:val="0"/>
          <w:numId w:val="0"/>
        </w:numPr>
        <w:ind w:left="360"/>
        <w:rPr>
          <w:rFonts w:ascii="Courier New" w:hAnsi="Courier New" w:cs="Courier New"/>
          <w:b/>
        </w:rPr>
      </w:pPr>
      <w:r w:rsidRPr="004240B2">
        <w:rPr>
          <w:rFonts w:ascii="Courier New" w:hAnsi="Courier New" w:cs="Courier New"/>
          <w:b/>
        </w:rPr>
        <w:t>int j</w:t>
      </w:r>
      <w:r>
        <w:rPr>
          <w:rFonts w:ascii="Courier New" w:hAnsi="Courier New" w:cs="Courier New"/>
          <w:b/>
        </w:rPr>
        <w:t xml:space="preserve"> = 1</w:t>
      </w:r>
      <w:r w:rsidRPr="004240B2">
        <w:rPr>
          <w:rFonts w:ascii="Courier New" w:hAnsi="Courier New" w:cs="Courier New"/>
          <w:b/>
        </w:rPr>
        <w:t>, k</w:t>
      </w:r>
      <w:r>
        <w:rPr>
          <w:rFonts w:ascii="Courier New" w:hAnsi="Courier New" w:cs="Courier New"/>
          <w:b/>
        </w:rPr>
        <w:t xml:space="preserve"> = 5</w:t>
      </w:r>
      <w:r w:rsidRPr="004240B2">
        <w:rPr>
          <w:rFonts w:ascii="Courier New" w:hAnsi="Courier New" w:cs="Courier New"/>
          <w:b/>
        </w:rPr>
        <w:t>; double a</w:t>
      </w:r>
      <w:r>
        <w:rPr>
          <w:rFonts w:ascii="Courier New" w:hAnsi="Courier New" w:cs="Courier New"/>
          <w:b/>
        </w:rPr>
        <w:t xml:space="preserve"> = -7.6</w:t>
      </w:r>
      <w:r w:rsidRPr="004240B2">
        <w:rPr>
          <w:rFonts w:ascii="Courier New" w:hAnsi="Courier New" w:cs="Courier New"/>
          <w:b/>
        </w:rPr>
        <w:t>;</w:t>
      </w:r>
    </w:p>
    <w:p w:rsidR="00FD2747" w:rsidRPr="004240B2" w:rsidRDefault="00FD2747" w:rsidP="00FD2747">
      <w:pPr>
        <w:pStyle w:val="ExamQuestion"/>
        <w:numPr>
          <w:ilvl w:val="0"/>
          <w:numId w:val="0"/>
        </w:num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j = scanf(“%d,%f”, &amp;a, &amp;k</w:t>
      </w:r>
      <w:r w:rsidRPr="004240B2">
        <w:rPr>
          <w:rFonts w:ascii="Courier New" w:hAnsi="Courier New" w:cs="Courier New"/>
          <w:b/>
        </w:rPr>
        <w:t>);</w:t>
      </w:r>
    </w:p>
    <w:p w:rsidR="00FD2747" w:rsidRDefault="00FD2747" w:rsidP="00FD2747">
      <w:pPr>
        <w:pStyle w:val="ExamQuestion"/>
        <w:numPr>
          <w:ilvl w:val="0"/>
          <w:numId w:val="0"/>
        </w:numPr>
        <w:ind w:left="360"/>
      </w:pPr>
      <w:r>
        <w:t>And you type the following input:</w:t>
      </w:r>
    </w:p>
    <w:p w:rsidR="00FD2747" w:rsidRPr="004240B2" w:rsidRDefault="00FD2747" w:rsidP="00FD2747">
      <w:pPr>
        <w:pStyle w:val="ExamQuestion"/>
        <w:numPr>
          <w:ilvl w:val="0"/>
          <w:numId w:val="0"/>
        </w:num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</w:t>
      </w:r>
      <w:r w:rsidRPr="004240B2">
        <w:rPr>
          <w:rFonts w:ascii="Courier New" w:hAnsi="Courier New" w:cs="Courier New"/>
          <w:b/>
        </w:rPr>
        <w:t>5</w:t>
      </w:r>
      <w:r>
        <w:rPr>
          <w:rFonts w:ascii="Courier New" w:hAnsi="Courier New" w:cs="Courier New"/>
          <w:b/>
        </w:rPr>
        <w:t>.6</w:t>
      </w:r>
      <w:r w:rsidRPr="004240B2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 xml:space="preserve"> 127</w:t>
      </w:r>
    </w:p>
    <w:p w:rsidR="00FD2747" w:rsidRDefault="00FD2747" w:rsidP="00FD2747">
      <w:pPr>
        <w:pStyle w:val="ExamQuestion"/>
        <w:numPr>
          <w:ilvl w:val="1"/>
          <w:numId w:val="2"/>
        </w:numPr>
      </w:pPr>
      <w:r>
        <w:t>What will be the values of j, k, and a after calling scanf()? (2 points)</w:t>
      </w:r>
    </w:p>
    <w:p w:rsidR="00FD2747" w:rsidRDefault="00FD2747" w:rsidP="00FD2747">
      <w:pPr>
        <w:pStyle w:val="ExamQuestion"/>
        <w:numPr>
          <w:ilvl w:val="0"/>
          <w:numId w:val="0"/>
        </w:numPr>
        <w:ind w:left="360" w:hanging="360"/>
        <w:rPr>
          <w:rFonts w:ascii="Courier New" w:hAnsi="Courier New" w:cs="Courier New"/>
          <w:b/>
          <w:i/>
        </w:rPr>
      </w:pPr>
      <w:r w:rsidRPr="005C13FA">
        <w:rPr>
          <w:rFonts w:cs="Courier New"/>
          <w:i/>
        </w:rPr>
        <w:t xml:space="preserve">Answer: </w:t>
      </w:r>
      <w:r>
        <w:rPr>
          <w:rFonts w:ascii="Courier New" w:hAnsi="Courier New" w:cs="Courier New"/>
          <w:b/>
          <w:i/>
        </w:rPr>
        <w:t>j == 2, a</w:t>
      </w:r>
      <w:r w:rsidRPr="004240B2">
        <w:rPr>
          <w:rFonts w:ascii="Courier New" w:hAnsi="Courier New" w:cs="Courier New"/>
          <w:b/>
          <w:i/>
        </w:rPr>
        <w:t xml:space="preserve"> =</w:t>
      </w:r>
      <w:r>
        <w:rPr>
          <w:rFonts w:ascii="Courier New" w:hAnsi="Courier New" w:cs="Courier New"/>
          <w:b/>
          <w:i/>
        </w:rPr>
        <w:t>= 3</w:t>
      </w:r>
      <w:r w:rsidRPr="004240B2">
        <w:rPr>
          <w:rFonts w:ascii="Courier New" w:hAnsi="Courier New" w:cs="Courier New"/>
          <w:b/>
          <w:i/>
        </w:rPr>
        <w:t>5</w:t>
      </w:r>
      <w:r>
        <w:rPr>
          <w:rFonts w:ascii="Courier New" w:hAnsi="Courier New" w:cs="Courier New"/>
          <w:b/>
          <w:i/>
        </w:rPr>
        <w:t>.6, k</w:t>
      </w:r>
      <w:r w:rsidRPr="004240B2">
        <w:rPr>
          <w:rFonts w:ascii="Courier New" w:hAnsi="Courier New" w:cs="Courier New"/>
          <w:b/>
          <w:i/>
        </w:rPr>
        <w:t xml:space="preserve"> =</w:t>
      </w:r>
      <w:r>
        <w:rPr>
          <w:rFonts w:ascii="Courier New" w:hAnsi="Courier New" w:cs="Courier New"/>
          <w:b/>
          <w:i/>
        </w:rPr>
        <w:t>= 127</w:t>
      </w:r>
      <w:r w:rsidRPr="004240B2">
        <w:rPr>
          <w:rFonts w:ascii="Courier New" w:hAnsi="Courier New" w:cs="Courier New"/>
          <w:b/>
          <w:i/>
        </w:rPr>
        <w:t xml:space="preserve"> </w:t>
      </w:r>
    </w:p>
    <w:p w:rsidR="00CE007D" w:rsidRPr="004240B2" w:rsidRDefault="00CE007D" w:rsidP="00FD2747">
      <w:pPr>
        <w:pStyle w:val="ExamQuestion"/>
        <w:numPr>
          <w:ilvl w:val="0"/>
          <w:numId w:val="0"/>
        </w:numPr>
        <w:ind w:left="360" w:hanging="360"/>
        <w:rPr>
          <w:rFonts w:ascii="Courier New" w:hAnsi="Courier New" w:cs="Courier New"/>
          <w:b/>
          <w:i/>
        </w:rPr>
      </w:pPr>
      <w:r>
        <w:rPr>
          <w:rFonts w:cs="Courier New"/>
          <w:i/>
        </w:rPr>
        <w:t>This is what I was looking for. In fact, there is a mistake in the question, which the compiler would have caught. The format string should have been “%f,%d” because the double came before the int. The return value of scanf() is the number of successful conversions.</w:t>
      </w:r>
      <w:r>
        <w:rPr>
          <w:rFonts w:ascii="Courier New" w:hAnsi="Courier New" w:cs="Courier New"/>
          <w:b/>
          <w:i/>
        </w:rPr>
        <w:t xml:space="preserve"> I</w:t>
      </w:r>
    </w:p>
    <w:p w:rsidR="00FD2747" w:rsidRDefault="00FD2747" w:rsidP="00FD2747">
      <w:pPr>
        <w:pStyle w:val="ExamQuestion"/>
        <w:numPr>
          <w:ilvl w:val="1"/>
          <w:numId w:val="2"/>
        </w:numPr>
      </w:pPr>
      <w:r>
        <w:t>Why did we have to put the ampersand (‘&amp;’) symbol before k and a, in order for the function to work properly? Be sure your answer tells what the ampersand does, and why this is necessary. (3 points)</w:t>
      </w:r>
    </w:p>
    <w:p w:rsidR="00FD2747" w:rsidRPr="005C13FA" w:rsidRDefault="00FD2747" w:rsidP="00FD2747">
      <w:pPr>
        <w:pStyle w:val="ExamQuestion"/>
        <w:numPr>
          <w:ilvl w:val="0"/>
          <w:numId w:val="0"/>
        </w:numPr>
        <w:rPr>
          <w:i/>
        </w:rPr>
      </w:pPr>
      <w:r w:rsidRPr="005C13FA">
        <w:rPr>
          <w:i/>
        </w:rPr>
        <w:t>Answer: This causes the function to use pointers to k and a (in other words, to use their addresses in memory, rather than their current values). This is so the function knows where to store the values it has read from the input.</w:t>
      </w:r>
    </w:p>
    <w:p w:rsidR="00FD2747" w:rsidRDefault="00FD2747">
      <w:pPr>
        <w:rPr>
          <w:i/>
        </w:rPr>
      </w:pPr>
      <w:r>
        <w:rPr>
          <w:i/>
        </w:rPr>
        <w:br w:type="page"/>
      </w:r>
    </w:p>
    <w:p w:rsidR="00445ED4" w:rsidRDefault="00445ED4">
      <w:pPr>
        <w:rPr>
          <w:i/>
        </w:rPr>
      </w:pPr>
    </w:p>
    <w:p w:rsidR="006E7483" w:rsidRDefault="00B835C4" w:rsidP="006E7483">
      <w:pPr>
        <w:pStyle w:val="ExamQuestion"/>
      </w:pPr>
      <w:r>
        <w:t xml:space="preserve">For and </w:t>
      </w:r>
      <w:r w:rsidR="006E7483">
        <w:t>Switch (5 points)</w:t>
      </w:r>
    </w:p>
    <w:p w:rsidR="006E7483" w:rsidRDefault="006E7483" w:rsidP="006E7483">
      <w:pPr>
        <w:pStyle w:val="ExamQuestion"/>
        <w:numPr>
          <w:ilvl w:val="0"/>
          <w:numId w:val="0"/>
        </w:numPr>
        <w:ind w:left="360"/>
      </w:pPr>
      <w:r>
        <w:t xml:space="preserve">Demonstrate your understanding of the </w:t>
      </w:r>
      <w:r w:rsidR="00B835C4" w:rsidRPr="00516BB2">
        <w:rPr>
          <w:rFonts w:ascii="Courier New" w:hAnsi="Courier New" w:cs="Courier New"/>
          <w:b/>
        </w:rPr>
        <w:t>for</w:t>
      </w:r>
      <w:r w:rsidR="00B835C4">
        <w:t xml:space="preserve"> and </w:t>
      </w:r>
      <w:r w:rsidRPr="00516BB2">
        <w:rPr>
          <w:rFonts w:ascii="Courier New" w:hAnsi="Courier New" w:cs="Courier New"/>
          <w:b/>
        </w:rPr>
        <w:t>switch</w:t>
      </w:r>
      <w:r>
        <w:t xml:space="preserve"> statement</w:t>
      </w:r>
      <w:r w:rsidR="00B835C4">
        <w:t>s</w:t>
      </w:r>
      <w:r>
        <w:t xml:space="preserve"> by telling what will be printed b</w:t>
      </w:r>
      <w:r w:rsidR="009075F2">
        <w:t>y the following program</w:t>
      </w:r>
      <w:r>
        <w:t>.</w:t>
      </w:r>
      <w:r w:rsidR="00516BB2">
        <w:t xml:space="preserve"> </w:t>
      </w:r>
      <w:r w:rsidR="00516BB2" w:rsidRPr="00A11F9C">
        <w:rPr>
          <w:u w:val="single"/>
        </w:rPr>
        <w:t>Be sure to indicate line breaks</w:t>
      </w:r>
      <w:r w:rsidR="00516BB2">
        <w:t xml:space="preserve">. 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>#include &lt;stdio.h&gt;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>int main() {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int i; // Loop counter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for (i = 1; i &lt;= 6; i++) {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switch (i) {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case 0: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  printf("A\n");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  break;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case 1: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  printf("B\n");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  break;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case 2: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  printf("C\n");</w:t>
      </w:r>
    </w:p>
    <w:p w:rsidR="00445ED4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  break;</w:t>
      </w:r>
    </w:p>
    <w:p w:rsidR="00A11F9C" w:rsidRPr="009075F2" w:rsidRDefault="00A11F9C" w:rsidP="00445ED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9075F2">
        <w:rPr>
          <w:rFonts w:ascii="Courier New" w:hAnsi="Courier New" w:cs="Courier New"/>
          <w:b/>
        </w:rPr>
        <w:t>case 3: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case 4: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  printf("D\n");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case 5: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  printf("E\n");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  break;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default: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  printf("F\n");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  break;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  } // end of switch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} // end of for loop</w:t>
      </w:r>
    </w:p>
    <w:p w:rsidR="00445ED4" w:rsidRPr="009075F2" w:rsidRDefault="00445ED4" w:rsidP="00445ED4">
      <w:pPr>
        <w:rPr>
          <w:rFonts w:ascii="Courier New" w:hAnsi="Courier New" w:cs="Courier New"/>
          <w:b/>
        </w:rPr>
      </w:pPr>
    </w:p>
    <w:p w:rsidR="00445ED4" w:rsidRPr="009075F2" w:rsidRDefault="00445ED4" w:rsidP="00445ED4">
      <w:pPr>
        <w:rPr>
          <w:rFonts w:ascii="Courier New" w:hAnsi="Courier New" w:cs="Courier New"/>
          <w:b/>
        </w:rPr>
      </w:pPr>
      <w:r w:rsidRPr="009075F2">
        <w:rPr>
          <w:rFonts w:ascii="Courier New" w:hAnsi="Courier New" w:cs="Courier New"/>
          <w:b/>
        </w:rPr>
        <w:t xml:space="preserve">  return 0; // Indicate successful program exit.</w:t>
      </w:r>
    </w:p>
    <w:p w:rsidR="00445ED4" w:rsidRPr="009075F2" w:rsidRDefault="0084149A" w:rsidP="00445ED4">
      <w:pPr>
        <w:rPr>
          <w:rFonts w:ascii="Courier New" w:hAnsi="Courier New" w:cs="Courier Ne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F1F12" wp14:editId="51B7DFB6">
                <wp:simplePos x="0" y="0"/>
                <wp:positionH relativeFrom="column">
                  <wp:posOffset>936737</wp:posOffset>
                </wp:positionH>
                <wp:positionV relativeFrom="paragraph">
                  <wp:posOffset>160356</wp:posOffset>
                </wp:positionV>
                <wp:extent cx="5047129" cy="1524000"/>
                <wp:effectExtent l="0" t="0" r="2032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7129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F9C" w:rsidRDefault="00940472" w:rsidP="00940472">
                            <w:pPr>
                              <w:rPr>
                                <w:rFonts w:cs="Courier New"/>
                                <w:i/>
                              </w:rPr>
                            </w:pPr>
                            <w:r>
                              <w:rPr>
                                <w:rFonts w:cs="Courier New"/>
                                <w:i/>
                              </w:rPr>
                              <w:t>Explanation</w:t>
                            </w:r>
                            <w:r w:rsidRPr="00940472">
                              <w:rPr>
                                <w:rFonts w:cs="Courier New"/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rFonts w:cs="Courier New"/>
                                <w:i/>
                              </w:rPr>
                              <w:t>The loop counter i goes from 1 to 6, inclusive. So, case 0 never gets used. Case 1 prints “B” and then breaks to the end</w:t>
                            </w:r>
                            <w:r w:rsidR="00A11F9C">
                              <w:rPr>
                                <w:rFonts w:cs="Courier New"/>
                                <w:i/>
                              </w:rPr>
                              <w:t xml:space="preserve"> of the switch statement.</w:t>
                            </w:r>
                            <w:r w:rsidR="00A11F9C" w:rsidRPr="00A11F9C">
                              <w:rPr>
                                <w:rFonts w:cs="Courier New"/>
                                <w:i/>
                              </w:rPr>
                              <w:t xml:space="preserve"> </w:t>
                            </w:r>
                            <w:r w:rsidR="00A11F9C">
                              <w:rPr>
                                <w:rFonts w:cs="Courier New"/>
                                <w:i/>
                              </w:rPr>
                              <w:t>Case 2 prints “C” and then breaks to the end of the switch statement. Case 3</w:t>
                            </w:r>
                            <w:r>
                              <w:rPr>
                                <w:rFonts w:cs="Courier New"/>
                                <w:i/>
                              </w:rPr>
                              <w:t xml:space="preserve"> does not do anything unique, but because there is no break, the</w:t>
                            </w:r>
                            <w:r w:rsidR="00A11F9C">
                              <w:rPr>
                                <w:rFonts w:cs="Courier New"/>
                                <w:i/>
                              </w:rPr>
                              <w:t xml:space="preserve"> program falls through to case 4. </w:t>
                            </w:r>
                            <w:r>
                              <w:rPr>
                                <w:rFonts w:cs="Courier New"/>
                                <w:i/>
                              </w:rPr>
                              <w:t xml:space="preserve">Case 4 prints “D” and falls through to case 5. Case 5 prints “E” and breaks to the end of the switch statement. For any other value of </w:t>
                            </w:r>
                            <w:r w:rsidR="0084149A">
                              <w:rPr>
                                <w:rFonts w:cs="Courier New"/>
                                <w:i/>
                              </w:rPr>
                              <w:t>i</w:t>
                            </w:r>
                            <w:r>
                              <w:rPr>
                                <w:rFonts w:cs="Courier New"/>
                                <w:i/>
                              </w:rPr>
                              <w:t xml:space="preserve">, the program prints “F” and then breaks to the end of the switch statement.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F1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75pt;margin-top:12.65pt;width:397.4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">
                <v:textbox>
                  <w:txbxContent>
                    <w:p w:rsidR="00A11F9C" w:rsidRDefault="00940472" w:rsidP="00940472">
                      <w:pPr>
                        <w:rPr>
                          <w:rFonts w:cs="Courier New"/>
                          <w:i/>
                        </w:rPr>
                      </w:pPr>
                      <w:r>
                        <w:rPr>
                          <w:rFonts w:cs="Courier New"/>
                          <w:i/>
                        </w:rPr>
                        <w:t>Explanation</w:t>
                      </w:r>
                      <w:r w:rsidRPr="00940472">
                        <w:rPr>
                          <w:rFonts w:cs="Courier New"/>
                          <w:i/>
                        </w:rPr>
                        <w:t xml:space="preserve">: </w:t>
                      </w:r>
                      <w:r>
                        <w:rPr>
                          <w:rFonts w:cs="Courier New"/>
                          <w:i/>
                        </w:rPr>
                        <w:t>The loop counter i goes from 1 to 6, inclusive. So, case 0 never gets used. Case 1 prints “B” and then breaks to the end</w:t>
                      </w:r>
                      <w:r w:rsidR="00A11F9C">
                        <w:rPr>
                          <w:rFonts w:cs="Courier New"/>
                          <w:i/>
                        </w:rPr>
                        <w:t xml:space="preserve"> of the switch statement.</w:t>
                      </w:r>
                      <w:r w:rsidR="00A11F9C" w:rsidRPr="00A11F9C">
                        <w:rPr>
                          <w:rFonts w:cs="Courier New"/>
                          <w:i/>
                        </w:rPr>
                        <w:t xml:space="preserve"> </w:t>
                      </w:r>
                      <w:r w:rsidR="00A11F9C">
                        <w:rPr>
                          <w:rFonts w:cs="Courier New"/>
                          <w:i/>
                        </w:rPr>
                        <w:t>Case 2 prints “C” and then breaks to the end of the switch statement. Case 3</w:t>
                      </w:r>
                      <w:r>
                        <w:rPr>
                          <w:rFonts w:cs="Courier New"/>
                          <w:i/>
                        </w:rPr>
                        <w:t xml:space="preserve"> does not do anything unique, but because there is no break, the</w:t>
                      </w:r>
                      <w:r w:rsidR="00A11F9C">
                        <w:rPr>
                          <w:rFonts w:cs="Courier New"/>
                          <w:i/>
                        </w:rPr>
                        <w:t xml:space="preserve"> program falls through to case 4. </w:t>
                      </w:r>
                      <w:r>
                        <w:rPr>
                          <w:rFonts w:cs="Courier New"/>
                          <w:i/>
                        </w:rPr>
                        <w:t xml:space="preserve">Case 4 prints “D” and falls through to case 5. Case 5 prints “E” and breaks to the end of the switch statement. For any other value of </w:t>
                      </w:r>
                      <w:r w:rsidR="0084149A">
                        <w:rPr>
                          <w:rFonts w:cs="Courier New"/>
                          <w:i/>
                        </w:rPr>
                        <w:t>i</w:t>
                      </w:r>
                      <w:r>
                        <w:rPr>
                          <w:rFonts w:cs="Courier New"/>
                          <w:i/>
                        </w:rPr>
                        <w:t xml:space="preserve">, the program prints “F” and then breaks to the end of the switch statement. </w:t>
                      </w:r>
                    </w:p>
                  </w:txbxContent>
                </v:textbox>
              </v:shape>
            </w:pict>
          </mc:Fallback>
        </mc:AlternateContent>
      </w:r>
      <w:r w:rsidR="00445ED4" w:rsidRPr="009075F2">
        <w:rPr>
          <w:rFonts w:ascii="Courier New" w:hAnsi="Courier New" w:cs="Courier New"/>
          <w:b/>
        </w:rPr>
        <w:t>}</w:t>
      </w:r>
    </w:p>
    <w:p w:rsidR="00445ED4" w:rsidRPr="009075F2" w:rsidRDefault="00445ED4" w:rsidP="00445ED4">
      <w:pPr>
        <w:rPr>
          <w:i/>
        </w:rPr>
      </w:pPr>
      <w:r w:rsidRPr="009075F2">
        <w:rPr>
          <w:i/>
        </w:rPr>
        <w:t>Answer:</w:t>
      </w:r>
    </w:p>
    <w:p w:rsidR="00445ED4" w:rsidRPr="009075F2" w:rsidRDefault="009075F2" w:rsidP="00445ED4">
      <w:pPr>
        <w:rPr>
          <w:rFonts w:ascii="Courier New" w:hAnsi="Courier New" w:cs="Courier New"/>
          <w:b/>
          <w:i/>
        </w:rPr>
      </w:pPr>
      <w:r w:rsidRPr="009075F2">
        <w:rPr>
          <w:rFonts w:ascii="Courier New" w:hAnsi="Courier New" w:cs="Courier New"/>
          <w:b/>
          <w:i/>
        </w:rPr>
        <w:t>B</w:t>
      </w:r>
    </w:p>
    <w:p w:rsidR="009075F2" w:rsidRPr="009075F2" w:rsidRDefault="009075F2" w:rsidP="00445ED4">
      <w:pPr>
        <w:rPr>
          <w:rFonts w:ascii="Courier New" w:hAnsi="Courier New" w:cs="Courier New"/>
          <w:b/>
          <w:i/>
        </w:rPr>
      </w:pPr>
      <w:r w:rsidRPr="009075F2">
        <w:rPr>
          <w:rFonts w:ascii="Courier New" w:hAnsi="Courier New" w:cs="Courier New"/>
          <w:b/>
          <w:i/>
        </w:rPr>
        <w:t>C</w:t>
      </w:r>
    </w:p>
    <w:p w:rsidR="009075F2" w:rsidRDefault="00A11F9C" w:rsidP="00445ED4">
      <w:pPr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D</w:t>
      </w:r>
    </w:p>
    <w:p w:rsidR="00A11F9C" w:rsidRPr="009075F2" w:rsidRDefault="00A11F9C" w:rsidP="00445ED4">
      <w:pPr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E</w:t>
      </w:r>
    </w:p>
    <w:p w:rsidR="009075F2" w:rsidRPr="009075F2" w:rsidRDefault="009075F2" w:rsidP="00445ED4">
      <w:pPr>
        <w:rPr>
          <w:rFonts w:ascii="Courier New" w:hAnsi="Courier New" w:cs="Courier New"/>
          <w:b/>
          <w:i/>
        </w:rPr>
      </w:pPr>
      <w:r w:rsidRPr="009075F2">
        <w:rPr>
          <w:rFonts w:ascii="Courier New" w:hAnsi="Courier New" w:cs="Courier New"/>
          <w:b/>
          <w:i/>
        </w:rPr>
        <w:t>D</w:t>
      </w:r>
    </w:p>
    <w:p w:rsidR="009075F2" w:rsidRPr="009075F2" w:rsidRDefault="009075F2" w:rsidP="00445ED4">
      <w:pPr>
        <w:rPr>
          <w:rFonts w:ascii="Courier New" w:hAnsi="Courier New" w:cs="Courier New"/>
          <w:b/>
          <w:i/>
        </w:rPr>
      </w:pPr>
      <w:r w:rsidRPr="009075F2">
        <w:rPr>
          <w:rFonts w:ascii="Courier New" w:hAnsi="Courier New" w:cs="Courier New"/>
          <w:b/>
          <w:i/>
        </w:rPr>
        <w:t>E</w:t>
      </w:r>
    </w:p>
    <w:p w:rsidR="009075F2" w:rsidRPr="009075F2" w:rsidRDefault="009075F2" w:rsidP="00445ED4">
      <w:pPr>
        <w:rPr>
          <w:rFonts w:ascii="Courier New" w:hAnsi="Courier New" w:cs="Courier New"/>
          <w:b/>
          <w:i/>
        </w:rPr>
      </w:pPr>
      <w:r w:rsidRPr="009075F2">
        <w:rPr>
          <w:rFonts w:ascii="Courier New" w:hAnsi="Courier New" w:cs="Courier New"/>
          <w:b/>
          <w:i/>
        </w:rPr>
        <w:t>E</w:t>
      </w:r>
    </w:p>
    <w:p w:rsidR="009075F2" w:rsidRDefault="009075F2" w:rsidP="00445ED4">
      <w:pPr>
        <w:rPr>
          <w:rFonts w:ascii="Courier New" w:hAnsi="Courier New" w:cs="Courier New"/>
          <w:b/>
          <w:i/>
        </w:rPr>
      </w:pPr>
      <w:r w:rsidRPr="009075F2">
        <w:rPr>
          <w:rFonts w:ascii="Courier New" w:hAnsi="Courier New" w:cs="Courier New"/>
          <w:b/>
          <w:i/>
        </w:rPr>
        <w:t>F</w:t>
      </w:r>
    </w:p>
    <w:p w:rsidR="00445ED4" w:rsidRDefault="00445ED4">
      <w:r>
        <w:br w:type="page"/>
      </w:r>
    </w:p>
    <w:p w:rsidR="00B54671" w:rsidRDefault="00B54671" w:rsidP="00B54671">
      <w:pPr>
        <w:pStyle w:val="ExamQuestion"/>
        <w:numPr>
          <w:ilvl w:val="0"/>
          <w:numId w:val="0"/>
        </w:numPr>
        <w:ind w:left="360"/>
      </w:pPr>
    </w:p>
    <w:p w:rsidR="006E7483" w:rsidRDefault="00606085" w:rsidP="006E7483">
      <w:pPr>
        <w:pStyle w:val="ExamQuestion"/>
      </w:pPr>
      <w:r>
        <w:t xml:space="preserve">Formatted </w:t>
      </w:r>
      <w:r w:rsidR="00292D7B">
        <w:t>output</w:t>
      </w:r>
      <w:r>
        <w:t xml:space="preserve"> (5 points)</w:t>
      </w:r>
    </w:p>
    <w:p w:rsidR="00606085" w:rsidRDefault="00606085" w:rsidP="00606085">
      <w:pPr>
        <w:pStyle w:val="ExamQuestion"/>
        <w:numPr>
          <w:ilvl w:val="0"/>
          <w:numId w:val="0"/>
        </w:numPr>
        <w:ind w:left="360"/>
      </w:pPr>
      <w:r>
        <w:t>Suppose you have some variables declared like this:</w:t>
      </w:r>
    </w:p>
    <w:p w:rsidR="00606085" w:rsidRPr="00C606B9" w:rsidRDefault="00FD2747" w:rsidP="00606085">
      <w:pPr>
        <w:pStyle w:val="ExamQuestion"/>
        <w:numPr>
          <w:ilvl w:val="0"/>
          <w:numId w:val="0"/>
        </w:num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int i = 12</w:t>
      </w:r>
      <w:r w:rsidR="00606085" w:rsidRPr="00C606B9">
        <w:rPr>
          <w:rFonts w:ascii="Courier New" w:hAnsi="Courier New" w:cs="Courier New"/>
          <w:b/>
        </w:rPr>
        <w:t>;</w:t>
      </w:r>
    </w:p>
    <w:p w:rsidR="00606085" w:rsidRPr="00C606B9" w:rsidRDefault="00FD2747" w:rsidP="00606085">
      <w:pPr>
        <w:pStyle w:val="ExamQuestion"/>
        <w:numPr>
          <w:ilvl w:val="0"/>
          <w:numId w:val="0"/>
        </w:num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int j = 34</w:t>
      </w:r>
      <w:r w:rsidR="00606085" w:rsidRPr="00C606B9">
        <w:rPr>
          <w:rFonts w:ascii="Courier New" w:hAnsi="Courier New" w:cs="Courier New"/>
          <w:b/>
        </w:rPr>
        <w:t>;</w:t>
      </w:r>
    </w:p>
    <w:p w:rsidR="00606085" w:rsidRPr="00C606B9" w:rsidRDefault="00606085" w:rsidP="00606085">
      <w:pPr>
        <w:pStyle w:val="ExamQuestion"/>
        <w:numPr>
          <w:ilvl w:val="0"/>
          <w:numId w:val="0"/>
        </w:numPr>
        <w:ind w:left="360"/>
        <w:rPr>
          <w:rFonts w:ascii="Courier New" w:hAnsi="Courier New" w:cs="Courier New"/>
          <w:b/>
        </w:rPr>
      </w:pPr>
      <w:r w:rsidRPr="00C606B9">
        <w:rPr>
          <w:rFonts w:ascii="Courier New" w:hAnsi="Courier New" w:cs="Courier New"/>
          <w:b/>
        </w:rPr>
        <w:t xml:space="preserve">double </w:t>
      </w:r>
      <w:r w:rsidR="00FD2747">
        <w:rPr>
          <w:rFonts w:ascii="Courier New" w:hAnsi="Courier New" w:cs="Courier New"/>
          <w:b/>
        </w:rPr>
        <w:t>a = 123.4</w:t>
      </w:r>
      <w:r w:rsidR="00D731D0">
        <w:rPr>
          <w:rFonts w:ascii="Courier New" w:hAnsi="Courier New" w:cs="Courier New"/>
          <w:b/>
        </w:rPr>
        <w:t>7</w:t>
      </w:r>
      <w:r w:rsidR="00FD2747">
        <w:rPr>
          <w:rFonts w:ascii="Courier New" w:hAnsi="Courier New" w:cs="Courier New"/>
          <w:b/>
        </w:rPr>
        <w:t>5</w:t>
      </w:r>
      <w:r w:rsidRPr="00C606B9">
        <w:rPr>
          <w:rFonts w:ascii="Courier New" w:hAnsi="Courier New" w:cs="Courier New"/>
          <w:b/>
        </w:rPr>
        <w:t>2;</w:t>
      </w:r>
    </w:p>
    <w:p w:rsidR="00606085" w:rsidRPr="00C606B9" w:rsidRDefault="00606085" w:rsidP="00606085">
      <w:pPr>
        <w:pStyle w:val="ExamQuestion"/>
        <w:numPr>
          <w:ilvl w:val="0"/>
          <w:numId w:val="0"/>
        </w:numPr>
        <w:ind w:left="360"/>
        <w:rPr>
          <w:rFonts w:ascii="Courier New" w:hAnsi="Courier New" w:cs="Courier New"/>
          <w:b/>
        </w:rPr>
      </w:pPr>
      <w:r w:rsidRPr="00C606B9">
        <w:rPr>
          <w:rFonts w:ascii="Courier New" w:hAnsi="Courier New" w:cs="Courier New"/>
          <w:b/>
        </w:rPr>
        <w:t xml:space="preserve">double b = </w:t>
      </w:r>
      <w:r w:rsidR="00B81014" w:rsidRPr="00C606B9">
        <w:rPr>
          <w:rFonts w:ascii="Courier New" w:hAnsi="Courier New" w:cs="Courier New"/>
          <w:b/>
        </w:rPr>
        <w:t>96.431;</w:t>
      </w:r>
    </w:p>
    <w:p w:rsidR="00606085" w:rsidRDefault="00B81014" w:rsidP="00606085">
      <w:pPr>
        <w:pStyle w:val="ExamQuestion"/>
        <w:numPr>
          <w:ilvl w:val="1"/>
          <w:numId w:val="2"/>
        </w:numPr>
      </w:pPr>
      <w:r>
        <w:t xml:space="preserve">Write a call to the function printf() which will print </w:t>
      </w:r>
      <w:r w:rsidR="00D731D0">
        <w:t xml:space="preserve">the values of </w:t>
      </w:r>
      <w:r>
        <w:t>i and j so the output looks like the following. Be sure the output skips to a new line after printing.</w:t>
      </w:r>
      <w:r w:rsidR="005C13FA">
        <w:t xml:space="preserve"> (1 point)</w:t>
      </w:r>
    </w:p>
    <w:p w:rsidR="00B81014" w:rsidRPr="00C42579" w:rsidRDefault="00FD2747" w:rsidP="00C606B9">
      <w:pPr>
        <w:pStyle w:val="ExamQuestion"/>
        <w:numPr>
          <w:ilvl w:val="0"/>
          <w:numId w:val="0"/>
        </w:num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1234</w:t>
      </w:r>
    </w:p>
    <w:p w:rsidR="00C606B9" w:rsidRDefault="00C606B9" w:rsidP="00C606B9">
      <w:pPr>
        <w:pStyle w:val="ExamQuestion"/>
        <w:numPr>
          <w:ilvl w:val="0"/>
          <w:numId w:val="0"/>
        </w:numPr>
        <w:rPr>
          <w:rFonts w:ascii="Courier New" w:hAnsi="Courier New" w:cs="Courier New"/>
          <w:b/>
          <w:i/>
        </w:rPr>
      </w:pPr>
      <w:r w:rsidRPr="00C606B9">
        <w:rPr>
          <w:i/>
        </w:rPr>
        <w:t xml:space="preserve">Answer: </w:t>
      </w:r>
      <w:r w:rsidRPr="00C42579">
        <w:rPr>
          <w:rFonts w:ascii="Courier New" w:hAnsi="Courier New" w:cs="Courier New"/>
          <w:b/>
          <w:i/>
        </w:rPr>
        <w:t>printf(“%d%d\n”, i, j);</w:t>
      </w:r>
    </w:p>
    <w:p w:rsidR="00D731D0" w:rsidRDefault="00CE007D" w:rsidP="00C606B9">
      <w:pPr>
        <w:pStyle w:val="ExamQuestion"/>
        <w:numPr>
          <w:ilvl w:val="0"/>
          <w:numId w:val="0"/>
        </w:numPr>
        <w:rPr>
          <w:i/>
        </w:rPr>
      </w:pPr>
      <w:r>
        <w:rPr>
          <w:i/>
        </w:rPr>
        <w:t>Note: You do not use pointers here, because printf() needs the value in the variables, not their addresses.</w:t>
      </w:r>
    </w:p>
    <w:p w:rsidR="00CE007D" w:rsidRPr="00C606B9" w:rsidRDefault="00CE007D" w:rsidP="00C606B9">
      <w:pPr>
        <w:pStyle w:val="ExamQuestion"/>
        <w:numPr>
          <w:ilvl w:val="0"/>
          <w:numId w:val="0"/>
        </w:numPr>
        <w:rPr>
          <w:i/>
        </w:rPr>
      </w:pPr>
    </w:p>
    <w:p w:rsidR="00C606B9" w:rsidRDefault="00C606B9" w:rsidP="00C606B9">
      <w:pPr>
        <w:pStyle w:val="ExamQuestion"/>
        <w:numPr>
          <w:ilvl w:val="1"/>
          <w:numId w:val="2"/>
        </w:numPr>
      </w:pPr>
      <w:r>
        <w:t>Write a call to the function printf() which will print</w:t>
      </w:r>
      <w:r w:rsidR="00D731D0">
        <w:t xml:space="preserve"> the values of</w:t>
      </w:r>
      <w:r>
        <w:t xml:space="preserve"> i and j so the output looks like the following (one blank between the numbers). Be sure the output does not skip to a new line after printing.</w:t>
      </w:r>
      <w:r w:rsidR="005C13FA">
        <w:t xml:space="preserve"> (1 point)</w:t>
      </w:r>
    </w:p>
    <w:p w:rsidR="00B81014" w:rsidRPr="00D731D0" w:rsidRDefault="00FD2747" w:rsidP="00C42579">
      <w:pPr>
        <w:pStyle w:val="ExamQuestion"/>
        <w:numPr>
          <w:ilvl w:val="0"/>
          <w:numId w:val="0"/>
        </w:num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34 12</w:t>
      </w:r>
    </w:p>
    <w:p w:rsidR="00C42579" w:rsidRDefault="00C42579" w:rsidP="00C42579">
      <w:pPr>
        <w:pStyle w:val="ExamQuestion"/>
        <w:numPr>
          <w:ilvl w:val="0"/>
          <w:numId w:val="0"/>
        </w:numPr>
        <w:rPr>
          <w:rFonts w:ascii="Courier New" w:hAnsi="Courier New" w:cs="Courier New"/>
          <w:b/>
          <w:i/>
        </w:rPr>
      </w:pPr>
      <w:r w:rsidRPr="00C606B9">
        <w:rPr>
          <w:i/>
        </w:rPr>
        <w:t xml:space="preserve">Answer: </w:t>
      </w:r>
      <w:r w:rsidRPr="00C42579">
        <w:rPr>
          <w:rFonts w:ascii="Courier New" w:hAnsi="Courier New" w:cs="Courier New"/>
          <w:b/>
          <w:i/>
        </w:rPr>
        <w:t>printf(“%d</w:t>
      </w:r>
      <w:r>
        <w:rPr>
          <w:rFonts w:ascii="Courier New" w:hAnsi="Courier New" w:cs="Courier New"/>
          <w:b/>
          <w:i/>
        </w:rPr>
        <w:t xml:space="preserve"> </w:t>
      </w:r>
      <w:r w:rsidRPr="00C42579">
        <w:rPr>
          <w:rFonts w:ascii="Courier New" w:hAnsi="Courier New" w:cs="Courier New"/>
          <w:b/>
          <w:i/>
        </w:rPr>
        <w:t>%d”, j</w:t>
      </w:r>
      <w:r>
        <w:rPr>
          <w:rFonts w:ascii="Courier New" w:hAnsi="Courier New" w:cs="Courier New"/>
          <w:b/>
          <w:i/>
        </w:rPr>
        <w:t>, i</w:t>
      </w:r>
      <w:r w:rsidRPr="00C42579">
        <w:rPr>
          <w:rFonts w:ascii="Courier New" w:hAnsi="Courier New" w:cs="Courier New"/>
          <w:b/>
          <w:i/>
        </w:rPr>
        <w:t>);</w:t>
      </w:r>
      <w:r>
        <w:rPr>
          <w:rFonts w:ascii="Courier New" w:hAnsi="Courier New" w:cs="Courier New"/>
          <w:b/>
          <w:i/>
        </w:rPr>
        <w:t xml:space="preserve"> </w:t>
      </w:r>
      <w:r w:rsidRPr="00C42579">
        <w:rPr>
          <w:rFonts w:cs="Courier New"/>
          <w:u w:val="single"/>
        </w:rPr>
        <w:t>OR</w:t>
      </w:r>
      <w:r>
        <w:rPr>
          <w:rFonts w:ascii="Courier New" w:hAnsi="Courier New" w:cs="Courier New"/>
          <w:b/>
          <w:i/>
        </w:rPr>
        <w:t xml:space="preserve"> </w:t>
      </w:r>
      <w:r w:rsidRPr="00C42579">
        <w:rPr>
          <w:rFonts w:ascii="Courier New" w:hAnsi="Courier New" w:cs="Courier New"/>
          <w:b/>
          <w:i/>
        </w:rPr>
        <w:t>printf(“%d%</w:t>
      </w:r>
      <w:r>
        <w:rPr>
          <w:rFonts w:ascii="Courier New" w:hAnsi="Courier New" w:cs="Courier New"/>
          <w:b/>
          <w:i/>
        </w:rPr>
        <w:t>3</w:t>
      </w:r>
      <w:r w:rsidRPr="00C42579">
        <w:rPr>
          <w:rFonts w:ascii="Courier New" w:hAnsi="Courier New" w:cs="Courier New"/>
          <w:b/>
          <w:i/>
        </w:rPr>
        <w:t xml:space="preserve">d”, </w:t>
      </w:r>
      <w:r>
        <w:rPr>
          <w:rFonts w:ascii="Courier New" w:hAnsi="Courier New" w:cs="Courier New"/>
          <w:b/>
          <w:i/>
        </w:rPr>
        <w:t xml:space="preserve">j, </w:t>
      </w:r>
      <w:r w:rsidRPr="00C42579">
        <w:rPr>
          <w:rFonts w:ascii="Courier New" w:hAnsi="Courier New" w:cs="Courier New"/>
          <w:b/>
          <w:i/>
        </w:rPr>
        <w:t>i);</w:t>
      </w:r>
    </w:p>
    <w:p w:rsidR="00D731D0" w:rsidRPr="00C42579" w:rsidRDefault="00D731D0" w:rsidP="00C42579">
      <w:pPr>
        <w:pStyle w:val="ExamQuestion"/>
        <w:numPr>
          <w:ilvl w:val="0"/>
          <w:numId w:val="0"/>
        </w:numPr>
        <w:rPr>
          <w:i/>
        </w:rPr>
      </w:pPr>
    </w:p>
    <w:p w:rsidR="00B81014" w:rsidRDefault="00C42579" w:rsidP="00C42579">
      <w:pPr>
        <w:pStyle w:val="ExamQuestion"/>
        <w:numPr>
          <w:ilvl w:val="1"/>
          <w:numId w:val="2"/>
        </w:numPr>
      </w:pPr>
      <w:r>
        <w:t xml:space="preserve">Write a call to the function printf() which produces the same output as in part b, except that there will </w:t>
      </w:r>
      <w:r w:rsidRPr="00C42579">
        <w:rPr>
          <w:u w:val="single"/>
        </w:rPr>
        <w:t>always be exactly one space</w:t>
      </w:r>
      <w:r>
        <w:t xml:space="preserve"> between the numbers no matter how many digits each one has. For example, even if i == 12345.</w:t>
      </w:r>
      <w:r w:rsidR="005C13FA">
        <w:t xml:space="preserve"> (2 points)</w:t>
      </w:r>
    </w:p>
    <w:p w:rsidR="00C42579" w:rsidRDefault="00C42579" w:rsidP="00D731D0">
      <w:pPr>
        <w:pStyle w:val="ExamQuestion"/>
        <w:numPr>
          <w:ilvl w:val="0"/>
          <w:numId w:val="0"/>
        </w:numPr>
        <w:rPr>
          <w:i/>
        </w:rPr>
      </w:pPr>
      <w:r w:rsidRPr="00C42579">
        <w:rPr>
          <w:i/>
        </w:rPr>
        <w:t xml:space="preserve">Answer: </w:t>
      </w:r>
      <w:r w:rsidRPr="00C42579">
        <w:rPr>
          <w:rFonts w:ascii="Courier New" w:hAnsi="Courier New" w:cs="Courier New"/>
          <w:b/>
          <w:i/>
        </w:rPr>
        <w:t>printf(“%d %d”, j, i);</w:t>
      </w:r>
    </w:p>
    <w:p w:rsidR="00D731D0" w:rsidRPr="00D731D0" w:rsidRDefault="00D731D0" w:rsidP="00D731D0">
      <w:pPr>
        <w:pStyle w:val="ExamQuestion"/>
        <w:numPr>
          <w:ilvl w:val="0"/>
          <w:numId w:val="0"/>
        </w:numPr>
        <w:rPr>
          <w:i/>
        </w:rPr>
      </w:pPr>
    </w:p>
    <w:p w:rsidR="00B81014" w:rsidRDefault="00D731D0" w:rsidP="00C606B9">
      <w:pPr>
        <w:pStyle w:val="ExamQuestion"/>
        <w:numPr>
          <w:ilvl w:val="1"/>
          <w:numId w:val="2"/>
        </w:numPr>
      </w:pPr>
      <w:r>
        <w:t>Write a call to the function printf() which prints the value of a so the output looks like the following. Be sure the output skips to a new line after printing.</w:t>
      </w:r>
      <w:r w:rsidR="005C13FA">
        <w:t xml:space="preserve"> (1 point)</w:t>
      </w:r>
    </w:p>
    <w:p w:rsidR="00D731D0" w:rsidRPr="00D731D0" w:rsidRDefault="00FD2747" w:rsidP="00D731D0">
      <w:pPr>
        <w:pStyle w:val="ExamQuestion"/>
        <w:numPr>
          <w:ilvl w:val="0"/>
          <w:numId w:val="0"/>
        </w:num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123.48</w:t>
      </w:r>
    </w:p>
    <w:p w:rsidR="00B81014" w:rsidRDefault="00D731D0" w:rsidP="005C13FA">
      <w:pPr>
        <w:pStyle w:val="ExamQuestion"/>
        <w:numPr>
          <w:ilvl w:val="0"/>
          <w:numId w:val="0"/>
        </w:numPr>
        <w:ind w:left="360" w:hanging="360"/>
        <w:rPr>
          <w:i/>
        </w:rPr>
      </w:pPr>
      <w:r w:rsidRPr="00D731D0">
        <w:rPr>
          <w:i/>
        </w:rPr>
        <w:t xml:space="preserve">Answer: </w:t>
      </w:r>
      <w:r w:rsidR="0084149A">
        <w:rPr>
          <w:rFonts w:ascii="Courier New" w:hAnsi="Courier New" w:cs="Courier New"/>
          <w:b/>
          <w:i/>
        </w:rPr>
        <w:t>printf(“%6</w:t>
      </w:r>
      <w:r w:rsidRPr="00D731D0">
        <w:rPr>
          <w:rFonts w:ascii="Courier New" w:hAnsi="Courier New" w:cs="Courier New"/>
          <w:b/>
          <w:i/>
        </w:rPr>
        <w:t>.2f\n”);</w:t>
      </w:r>
      <w:r w:rsidR="0084149A">
        <w:rPr>
          <w:i/>
        </w:rPr>
        <w:t xml:space="preserve"> Note: The most important part is the “.2”, because it specifies that exactly two decimal places will be output, rounding if necessary.  The “6”</w:t>
      </w:r>
      <w:r w:rsidRPr="00D731D0">
        <w:rPr>
          <w:i/>
        </w:rPr>
        <w:t xml:space="preserve"> </w:t>
      </w:r>
      <w:r w:rsidR="0084149A">
        <w:rPr>
          <w:i/>
        </w:rPr>
        <w:t xml:space="preserve">specifies the </w:t>
      </w:r>
      <w:r w:rsidR="0084149A" w:rsidRPr="0084149A">
        <w:rPr>
          <w:i/>
          <w:u w:val="single"/>
        </w:rPr>
        <w:t>minimum</w:t>
      </w:r>
      <w:r w:rsidR="0084149A">
        <w:rPr>
          <w:i/>
        </w:rPr>
        <w:t xml:space="preserve"> number of characters to output, including the decimal point and all the digits on both sides of the decimal point. It </w:t>
      </w:r>
      <w:r w:rsidRPr="00D731D0">
        <w:rPr>
          <w:i/>
        </w:rPr>
        <w:t>could be left</w:t>
      </w:r>
      <w:r w:rsidR="0084149A">
        <w:rPr>
          <w:i/>
        </w:rPr>
        <w:t xml:space="preserve"> out or could be any other number</w:t>
      </w:r>
      <w:r w:rsidRPr="00D731D0">
        <w:rPr>
          <w:i/>
        </w:rPr>
        <w:t>.</w:t>
      </w:r>
      <w:r w:rsidR="0084149A">
        <w:rPr>
          <w:i/>
        </w:rPr>
        <w:t xml:space="preserve"> If it is lef</w:t>
      </w:r>
      <w:r w:rsidR="00FD2747">
        <w:rPr>
          <w:i/>
        </w:rPr>
        <w:t>t out, or &lt;= 6, then a == 123.4</w:t>
      </w:r>
      <w:r w:rsidR="0084149A">
        <w:rPr>
          <w:i/>
        </w:rPr>
        <w:t>7</w:t>
      </w:r>
      <w:r w:rsidR="00FD2747">
        <w:rPr>
          <w:i/>
        </w:rPr>
        <w:t>5</w:t>
      </w:r>
      <w:r w:rsidR="0084149A">
        <w:rPr>
          <w:i/>
        </w:rPr>
        <w:t>2 will cause 6 characters to be printed, because printf() will not skip digits to the left of the decimal point. If it is &gt; 6, enough blanks will be output before the digits to produce the specified minimum length.</w:t>
      </w:r>
      <w:bookmarkStart w:id="4" w:name="_GoBack"/>
      <w:bookmarkEnd w:id="4"/>
    </w:p>
    <w:sectPr w:rsidR="00B81014" w:rsidSect="004F5139">
      <w:headerReference w:type="default" r:id="rId8"/>
      <w:footerReference w:type="default" r:id="rId9"/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9F0" w:rsidRDefault="005C29F0">
      <w:r>
        <w:separator/>
      </w:r>
    </w:p>
  </w:endnote>
  <w:endnote w:type="continuationSeparator" w:id="0">
    <w:p w:rsidR="005C29F0" w:rsidRDefault="005C2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F42" w:rsidRDefault="006E2F42" w:rsidP="004F71C2">
    <w:pPr>
      <w:pStyle w:val="Footer"/>
      <w:jc w:val="center"/>
    </w:pPr>
    <w:r>
      <w:fldChar w:fldCharType="begin"/>
    </w:r>
    <w:r>
      <w:instrText xml:space="preserve"> REF QUIZ_NUMBER \h </w:instrText>
    </w:r>
    <w:r>
      <w:fldChar w:fldCharType="separate"/>
    </w:r>
    <w:r w:rsidR="008E4958" w:rsidRPr="00B60AE5">
      <w:t>Quiz #</w:t>
    </w:r>
    <w:r w:rsidR="008E4958">
      <w:t>1</w:t>
    </w:r>
    <w: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E007D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  <w:r>
      <w:fldChar w:fldCharType="begin"/>
    </w:r>
    <w:r>
      <w:rPr>
        <w:rStyle w:val="PageNumber"/>
      </w:rPr>
      <w:instrText xml:space="preserve"> REF QUIZ_DATE \h </w:instrText>
    </w:r>
    <w:r>
      <w:instrText xml:space="preserve"> \* MERGEFORMAT </w:instrText>
    </w:r>
    <w:r>
      <w:fldChar w:fldCharType="separate"/>
    </w:r>
    <w:r w:rsidR="00A35C28">
      <w:t>Thursday, August 31,</w:t>
    </w:r>
    <w:r w:rsidR="008E4958">
      <w:t xml:space="preserve"> 201</w:t>
    </w:r>
    <w:r>
      <w:fldChar w:fldCharType="end"/>
    </w:r>
    <w:r w:rsidR="00932E57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9F0" w:rsidRDefault="005C29F0">
      <w:r>
        <w:separator/>
      </w:r>
    </w:p>
  </w:footnote>
  <w:footnote w:type="continuationSeparator" w:id="0">
    <w:p w:rsidR="005C29F0" w:rsidRDefault="005C2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F42" w:rsidRDefault="006E2F42" w:rsidP="00987B8C">
    <w:pPr>
      <w:pStyle w:val="Header"/>
      <w:jc w:val="center"/>
    </w:pPr>
    <w:r>
      <w:fldChar w:fldCharType="begin"/>
    </w:r>
    <w:r>
      <w:instrText xml:space="preserve"> REF Course \h </w:instrText>
    </w:r>
    <w:r>
      <w:fldChar w:fldCharType="separate"/>
    </w:r>
    <w:r w:rsidR="008E4958">
      <w:t>CS-2303 System Programming Concepts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C4E51"/>
    <w:multiLevelType w:val="hybridMultilevel"/>
    <w:tmpl w:val="A0D230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790E5F"/>
    <w:multiLevelType w:val="hybridMultilevel"/>
    <w:tmpl w:val="24DA4794"/>
    <w:lvl w:ilvl="0" w:tplc="0B24B60A">
      <w:start w:val="1"/>
      <w:numFmt w:val="decimal"/>
      <w:pStyle w:val="ExamQuestion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6375441"/>
    <w:multiLevelType w:val="multilevel"/>
    <w:tmpl w:val="93860DC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autoHyphenation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C8"/>
    <w:rsid w:val="00000B24"/>
    <w:rsid w:val="00007579"/>
    <w:rsid w:val="000102A8"/>
    <w:rsid w:val="0002194C"/>
    <w:rsid w:val="00036B1C"/>
    <w:rsid w:val="000404EB"/>
    <w:rsid w:val="00043D03"/>
    <w:rsid w:val="00052AC4"/>
    <w:rsid w:val="00053ED1"/>
    <w:rsid w:val="00055E7D"/>
    <w:rsid w:val="00061869"/>
    <w:rsid w:val="000765D3"/>
    <w:rsid w:val="00082BAC"/>
    <w:rsid w:val="00090B15"/>
    <w:rsid w:val="000A2194"/>
    <w:rsid w:val="000B68F4"/>
    <w:rsid w:val="000C6248"/>
    <w:rsid w:val="000E330E"/>
    <w:rsid w:val="000F1F2F"/>
    <w:rsid w:val="000F4922"/>
    <w:rsid w:val="00103B30"/>
    <w:rsid w:val="00105F6A"/>
    <w:rsid w:val="00106785"/>
    <w:rsid w:val="00107540"/>
    <w:rsid w:val="00110A1D"/>
    <w:rsid w:val="00111AFA"/>
    <w:rsid w:val="001120F4"/>
    <w:rsid w:val="001155E1"/>
    <w:rsid w:val="00115E41"/>
    <w:rsid w:val="001219DF"/>
    <w:rsid w:val="0012615C"/>
    <w:rsid w:val="00126D70"/>
    <w:rsid w:val="001309DF"/>
    <w:rsid w:val="00152A3B"/>
    <w:rsid w:val="001536ED"/>
    <w:rsid w:val="0016306F"/>
    <w:rsid w:val="001646AF"/>
    <w:rsid w:val="00170E0E"/>
    <w:rsid w:val="0017646E"/>
    <w:rsid w:val="00184E3F"/>
    <w:rsid w:val="00185E7D"/>
    <w:rsid w:val="0019284D"/>
    <w:rsid w:val="0019305D"/>
    <w:rsid w:val="0019419F"/>
    <w:rsid w:val="00195429"/>
    <w:rsid w:val="001A6122"/>
    <w:rsid w:val="001B275C"/>
    <w:rsid w:val="001B3D57"/>
    <w:rsid w:val="001C5AE8"/>
    <w:rsid w:val="001D039F"/>
    <w:rsid w:val="001D2D85"/>
    <w:rsid w:val="001E0ECA"/>
    <w:rsid w:val="001E1464"/>
    <w:rsid w:val="001F0C87"/>
    <w:rsid w:val="001F4B0D"/>
    <w:rsid w:val="00202DC0"/>
    <w:rsid w:val="0021679B"/>
    <w:rsid w:val="00222707"/>
    <w:rsid w:val="002263AF"/>
    <w:rsid w:val="002452DE"/>
    <w:rsid w:val="00260DDC"/>
    <w:rsid w:val="00263433"/>
    <w:rsid w:val="002720FE"/>
    <w:rsid w:val="002724BB"/>
    <w:rsid w:val="00284B4C"/>
    <w:rsid w:val="002929FA"/>
    <w:rsid w:val="00292D7B"/>
    <w:rsid w:val="00293039"/>
    <w:rsid w:val="002944CD"/>
    <w:rsid w:val="002A21D7"/>
    <w:rsid w:val="002B40BA"/>
    <w:rsid w:val="002C64D8"/>
    <w:rsid w:val="002D6FB3"/>
    <w:rsid w:val="002E547E"/>
    <w:rsid w:val="0030083B"/>
    <w:rsid w:val="00300F58"/>
    <w:rsid w:val="0031114D"/>
    <w:rsid w:val="003173E6"/>
    <w:rsid w:val="003232AE"/>
    <w:rsid w:val="00327843"/>
    <w:rsid w:val="00332F03"/>
    <w:rsid w:val="00334912"/>
    <w:rsid w:val="0033499A"/>
    <w:rsid w:val="003362FC"/>
    <w:rsid w:val="00343208"/>
    <w:rsid w:val="00355E95"/>
    <w:rsid w:val="003664D1"/>
    <w:rsid w:val="00372ED1"/>
    <w:rsid w:val="00375D04"/>
    <w:rsid w:val="0038495B"/>
    <w:rsid w:val="003A18E9"/>
    <w:rsid w:val="003A3091"/>
    <w:rsid w:val="003A419D"/>
    <w:rsid w:val="003B1C3A"/>
    <w:rsid w:val="003D2C42"/>
    <w:rsid w:val="003F1266"/>
    <w:rsid w:val="003F3324"/>
    <w:rsid w:val="00414E3E"/>
    <w:rsid w:val="00420B5C"/>
    <w:rsid w:val="004240B2"/>
    <w:rsid w:val="00433E77"/>
    <w:rsid w:val="00445ED4"/>
    <w:rsid w:val="00446BCF"/>
    <w:rsid w:val="004513FA"/>
    <w:rsid w:val="00460254"/>
    <w:rsid w:val="00461156"/>
    <w:rsid w:val="00462553"/>
    <w:rsid w:val="00471CC8"/>
    <w:rsid w:val="00482B21"/>
    <w:rsid w:val="0048594E"/>
    <w:rsid w:val="00493EC7"/>
    <w:rsid w:val="004A0107"/>
    <w:rsid w:val="004A653F"/>
    <w:rsid w:val="004B61AF"/>
    <w:rsid w:val="004D29C5"/>
    <w:rsid w:val="004D446F"/>
    <w:rsid w:val="004D4BE2"/>
    <w:rsid w:val="004D5C55"/>
    <w:rsid w:val="004D6C68"/>
    <w:rsid w:val="004E560F"/>
    <w:rsid w:val="004F5139"/>
    <w:rsid w:val="004F70D6"/>
    <w:rsid w:val="004F71C2"/>
    <w:rsid w:val="005004C2"/>
    <w:rsid w:val="00506CBE"/>
    <w:rsid w:val="0050730D"/>
    <w:rsid w:val="00510D4B"/>
    <w:rsid w:val="0051104A"/>
    <w:rsid w:val="0051127C"/>
    <w:rsid w:val="00516BB2"/>
    <w:rsid w:val="00523EDD"/>
    <w:rsid w:val="00536754"/>
    <w:rsid w:val="0054185C"/>
    <w:rsid w:val="00546946"/>
    <w:rsid w:val="00552719"/>
    <w:rsid w:val="005639F3"/>
    <w:rsid w:val="00573B6E"/>
    <w:rsid w:val="0057688A"/>
    <w:rsid w:val="00586F3E"/>
    <w:rsid w:val="00593736"/>
    <w:rsid w:val="005A63F5"/>
    <w:rsid w:val="005B2DF8"/>
    <w:rsid w:val="005C13FA"/>
    <w:rsid w:val="005C29F0"/>
    <w:rsid w:val="005C4E55"/>
    <w:rsid w:val="005C6D9D"/>
    <w:rsid w:val="005C7B56"/>
    <w:rsid w:val="005D4315"/>
    <w:rsid w:val="005D4FAC"/>
    <w:rsid w:val="005D67B6"/>
    <w:rsid w:val="005E7650"/>
    <w:rsid w:val="005F7397"/>
    <w:rsid w:val="006002A8"/>
    <w:rsid w:val="00600BF8"/>
    <w:rsid w:val="006036C9"/>
    <w:rsid w:val="00606085"/>
    <w:rsid w:val="006168C8"/>
    <w:rsid w:val="00620DE3"/>
    <w:rsid w:val="006230B1"/>
    <w:rsid w:val="00635EE9"/>
    <w:rsid w:val="0064011D"/>
    <w:rsid w:val="00642760"/>
    <w:rsid w:val="00646D6F"/>
    <w:rsid w:val="0065353F"/>
    <w:rsid w:val="00676C32"/>
    <w:rsid w:val="00685241"/>
    <w:rsid w:val="00697D7E"/>
    <w:rsid w:val="00697FED"/>
    <w:rsid w:val="006A0457"/>
    <w:rsid w:val="006A0D0B"/>
    <w:rsid w:val="006A4AB0"/>
    <w:rsid w:val="006A5BF7"/>
    <w:rsid w:val="006C4703"/>
    <w:rsid w:val="006D0AD5"/>
    <w:rsid w:val="006E2F42"/>
    <w:rsid w:val="006E7483"/>
    <w:rsid w:val="006F74D2"/>
    <w:rsid w:val="00706A4A"/>
    <w:rsid w:val="00710625"/>
    <w:rsid w:val="00715D6F"/>
    <w:rsid w:val="0072209C"/>
    <w:rsid w:val="0072678A"/>
    <w:rsid w:val="007327E3"/>
    <w:rsid w:val="00741ABA"/>
    <w:rsid w:val="00750C90"/>
    <w:rsid w:val="00756841"/>
    <w:rsid w:val="00762F15"/>
    <w:rsid w:val="00764CA7"/>
    <w:rsid w:val="00767CF5"/>
    <w:rsid w:val="00782BFC"/>
    <w:rsid w:val="00790DAF"/>
    <w:rsid w:val="00792462"/>
    <w:rsid w:val="00795518"/>
    <w:rsid w:val="007B7AD9"/>
    <w:rsid w:val="007C2C1C"/>
    <w:rsid w:val="007C5896"/>
    <w:rsid w:val="007D52BE"/>
    <w:rsid w:val="007E21B2"/>
    <w:rsid w:val="007E59CE"/>
    <w:rsid w:val="007E5C6F"/>
    <w:rsid w:val="007F3AD5"/>
    <w:rsid w:val="007F427D"/>
    <w:rsid w:val="00815165"/>
    <w:rsid w:val="00817B41"/>
    <w:rsid w:val="00821600"/>
    <w:rsid w:val="008226E5"/>
    <w:rsid w:val="0084149A"/>
    <w:rsid w:val="00841BC8"/>
    <w:rsid w:val="00844D9C"/>
    <w:rsid w:val="00847A3C"/>
    <w:rsid w:val="00850C21"/>
    <w:rsid w:val="00857EDD"/>
    <w:rsid w:val="00865303"/>
    <w:rsid w:val="00865321"/>
    <w:rsid w:val="00866D01"/>
    <w:rsid w:val="00886D36"/>
    <w:rsid w:val="008939A0"/>
    <w:rsid w:val="00894B24"/>
    <w:rsid w:val="008A0ABF"/>
    <w:rsid w:val="008A2785"/>
    <w:rsid w:val="008A3B87"/>
    <w:rsid w:val="008B066F"/>
    <w:rsid w:val="008B31E7"/>
    <w:rsid w:val="008B5EF9"/>
    <w:rsid w:val="008D16A0"/>
    <w:rsid w:val="008D5362"/>
    <w:rsid w:val="008D648E"/>
    <w:rsid w:val="008E026D"/>
    <w:rsid w:val="008E18CE"/>
    <w:rsid w:val="008E4958"/>
    <w:rsid w:val="008E6655"/>
    <w:rsid w:val="008F0181"/>
    <w:rsid w:val="008F0D2A"/>
    <w:rsid w:val="008F1863"/>
    <w:rsid w:val="00900BEB"/>
    <w:rsid w:val="00900CBF"/>
    <w:rsid w:val="00903C52"/>
    <w:rsid w:val="009075F2"/>
    <w:rsid w:val="009108DE"/>
    <w:rsid w:val="00920B9B"/>
    <w:rsid w:val="00920C72"/>
    <w:rsid w:val="00922A24"/>
    <w:rsid w:val="00930204"/>
    <w:rsid w:val="00930C90"/>
    <w:rsid w:val="00932E57"/>
    <w:rsid w:val="00934E46"/>
    <w:rsid w:val="00940472"/>
    <w:rsid w:val="00946F0E"/>
    <w:rsid w:val="00950A30"/>
    <w:rsid w:val="00962C8F"/>
    <w:rsid w:val="0096479D"/>
    <w:rsid w:val="00974BA5"/>
    <w:rsid w:val="00977894"/>
    <w:rsid w:val="00987B8C"/>
    <w:rsid w:val="00990A41"/>
    <w:rsid w:val="009A1367"/>
    <w:rsid w:val="009A643E"/>
    <w:rsid w:val="009B1AB0"/>
    <w:rsid w:val="009B4BC2"/>
    <w:rsid w:val="009B6AE3"/>
    <w:rsid w:val="009D2F2E"/>
    <w:rsid w:val="009D3013"/>
    <w:rsid w:val="009D61A3"/>
    <w:rsid w:val="009F04F4"/>
    <w:rsid w:val="009F290E"/>
    <w:rsid w:val="00A03E7B"/>
    <w:rsid w:val="00A04558"/>
    <w:rsid w:val="00A0633C"/>
    <w:rsid w:val="00A11F9C"/>
    <w:rsid w:val="00A16F71"/>
    <w:rsid w:val="00A24303"/>
    <w:rsid w:val="00A31180"/>
    <w:rsid w:val="00A33B89"/>
    <w:rsid w:val="00A34C04"/>
    <w:rsid w:val="00A35644"/>
    <w:rsid w:val="00A35C28"/>
    <w:rsid w:val="00A459BE"/>
    <w:rsid w:val="00A821AA"/>
    <w:rsid w:val="00A9099A"/>
    <w:rsid w:val="00A943A1"/>
    <w:rsid w:val="00AA1AE2"/>
    <w:rsid w:val="00AD2D1F"/>
    <w:rsid w:val="00AD593F"/>
    <w:rsid w:val="00AE15DC"/>
    <w:rsid w:val="00AE3F95"/>
    <w:rsid w:val="00B0740E"/>
    <w:rsid w:val="00B147D1"/>
    <w:rsid w:val="00B233AE"/>
    <w:rsid w:val="00B27CF7"/>
    <w:rsid w:val="00B42825"/>
    <w:rsid w:val="00B54671"/>
    <w:rsid w:val="00B57538"/>
    <w:rsid w:val="00B60AE5"/>
    <w:rsid w:val="00B64F34"/>
    <w:rsid w:val="00B74CAC"/>
    <w:rsid w:val="00B753A3"/>
    <w:rsid w:val="00B75932"/>
    <w:rsid w:val="00B81014"/>
    <w:rsid w:val="00B835C4"/>
    <w:rsid w:val="00B9754E"/>
    <w:rsid w:val="00BA3BD6"/>
    <w:rsid w:val="00BA3DAE"/>
    <w:rsid w:val="00BB3736"/>
    <w:rsid w:val="00BC47F3"/>
    <w:rsid w:val="00BD5E99"/>
    <w:rsid w:val="00BE44FA"/>
    <w:rsid w:val="00BE766D"/>
    <w:rsid w:val="00BF07DC"/>
    <w:rsid w:val="00C03273"/>
    <w:rsid w:val="00C03684"/>
    <w:rsid w:val="00C0517C"/>
    <w:rsid w:val="00C10808"/>
    <w:rsid w:val="00C125C7"/>
    <w:rsid w:val="00C12673"/>
    <w:rsid w:val="00C33B77"/>
    <w:rsid w:val="00C42579"/>
    <w:rsid w:val="00C5245E"/>
    <w:rsid w:val="00C606B9"/>
    <w:rsid w:val="00C77F6E"/>
    <w:rsid w:val="00C82D07"/>
    <w:rsid w:val="00C85AAD"/>
    <w:rsid w:val="00CB1536"/>
    <w:rsid w:val="00CB7EE4"/>
    <w:rsid w:val="00CC0A2B"/>
    <w:rsid w:val="00CE007D"/>
    <w:rsid w:val="00CE024B"/>
    <w:rsid w:val="00CF398C"/>
    <w:rsid w:val="00CF66D1"/>
    <w:rsid w:val="00CF6CED"/>
    <w:rsid w:val="00CF77D3"/>
    <w:rsid w:val="00D14289"/>
    <w:rsid w:val="00D23560"/>
    <w:rsid w:val="00D30CE9"/>
    <w:rsid w:val="00D35DF9"/>
    <w:rsid w:val="00D42E6C"/>
    <w:rsid w:val="00D43AFC"/>
    <w:rsid w:val="00D47CBC"/>
    <w:rsid w:val="00D50A3F"/>
    <w:rsid w:val="00D534C9"/>
    <w:rsid w:val="00D53773"/>
    <w:rsid w:val="00D5437F"/>
    <w:rsid w:val="00D71F02"/>
    <w:rsid w:val="00D72E94"/>
    <w:rsid w:val="00D731D0"/>
    <w:rsid w:val="00D76463"/>
    <w:rsid w:val="00D77DE4"/>
    <w:rsid w:val="00D87BEA"/>
    <w:rsid w:val="00D90442"/>
    <w:rsid w:val="00D90D35"/>
    <w:rsid w:val="00D9207B"/>
    <w:rsid w:val="00DA0138"/>
    <w:rsid w:val="00DC3589"/>
    <w:rsid w:val="00DC44D3"/>
    <w:rsid w:val="00DD0D9D"/>
    <w:rsid w:val="00DD3BC7"/>
    <w:rsid w:val="00DE6609"/>
    <w:rsid w:val="00DF549F"/>
    <w:rsid w:val="00E04944"/>
    <w:rsid w:val="00E04F05"/>
    <w:rsid w:val="00E166A6"/>
    <w:rsid w:val="00E21B45"/>
    <w:rsid w:val="00E2749A"/>
    <w:rsid w:val="00E36400"/>
    <w:rsid w:val="00E42D55"/>
    <w:rsid w:val="00E477D9"/>
    <w:rsid w:val="00E47A4D"/>
    <w:rsid w:val="00E5258D"/>
    <w:rsid w:val="00E57A58"/>
    <w:rsid w:val="00E647C2"/>
    <w:rsid w:val="00E67199"/>
    <w:rsid w:val="00E824E8"/>
    <w:rsid w:val="00E82645"/>
    <w:rsid w:val="00E82CCC"/>
    <w:rsid w:val="00E94D49"/>
    <w:rsid w:val="00EA1BC1"/>
    <w:rsid w:val="00EA3857"/>
    <w:rsid w:val="00EA4F9E"/>
    <w:rsid w:val="00EB1BB1"/>
    <w:rsid w:val="00EB66DB"/>
    <w:rsid w:val="00ED03A8"/>
    <w:rsid w:val="00EE18CD"/>
    <w:rsid w:val="00EF5CB3"/>
    <w:rsid w:val="00F036D3"/>
    <w:rsid w:val="00F116F6"/>
    <w:rsid w:val="00F14208"/>
    <w:rsid w:val="00F41503"/>
    <w:rsid w:val="00F50687"/>
    <w:rsid w:val="00F65405"/>
    <w:rsid w:val="00F82F20"/>
    <w:rsid w:val="00F84223"/>
    <w:rsid w:val="00F86C67"/>
    <w:rsid w:val="00F955D3"/>
    <w:rsid w:val="00FA3725"/>
    <w:rsid w:val="00FA7879"/>
    <w:rsid w:val="00FB0EA5"/>
    <w:rsid w:val="00FB2068"/>
    <w:rsid w:val="00FB57BF"/>
    <w:rsid w:val="00FC183D"/>
    <w:rsid w:val="00FC2BD3"/>
    <w:rsid w:val="00FD2747"/>
    <w:rsid w:val="00FD3A0C"/>
    <w:rsid w:val="00FE5A65"/>
    <w:rsid w:val="00FF1686"/>
    <w:rsid w:val="00FF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47C4FB"/>
  <w15:docId w15:val="{0CFBF76A-05B8-4ECD-AE7E-ABD9EA96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E77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F415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909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rFonts w:ascii="Courier" w:hAnsi="Courier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rsid w:val="00593736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841BC8"/>
  </w:style>
  <w:style w:type="paragraph" w:styleId="BodyText">
    <w:name w:val="Body Text"/>
    <w:basedOn w:val="Normal"/>
    <w:rsid w:val="00F41503"/>
    <w:pPr>
      <w:spacing w:after="120"/>
    </w:pPr>
  </w:style>
  <w:style w:type="paragraph" w:styleId="BalloonText">
    <w:name w:val="Balloon Text"/>
    <w:basedOn w:val="Normal"/>
    <w:semiHidden/>
    <w:rsid w:val="00F41503"/>
    <w:rPr>
      <w:rFonts w:ascii="Tahoma" w:hAnsi="Tahoma" w:cs="Tahoma"/>
      <w:sz w:val="16"/>
      <w:szCs w:val="16"/>
    </w:rPr>
  </w:style>
  <w:style w:type="paragraph" w:customStyle="1" w:styleId="codefragment">
    <w:name w:val="code fragment"/>
    <w:basedOn w:val="BodyText"/>
    <w:rsid w:val="00850C21"/>
    <w:pPr>
      <w:tabs>
        <w:tab w:val="left" w:pos="360"/>
      </w:tabs>
      <w:spacing w:before="120" w:line="280" w:lineRule="atLeast"/>
      <w:ind w:left="720"/>
    </w:pPr>
    <w:rPr>
      <w:rFonts w:ascii="Courier New" w:hAnsi="Courier New"/>
      <w:b/>
      <w:sz w:val="23"/>
    </w:rPr>
  </w:style>
  <w:style w:type="numbering" w:customStyle="1" w:styleId="StyleBulleted">
    <w:name w:val="Style Bulleted"/>
    <w:basedOn w:val="NoList"/>
    <w:rsid w:val="00BA3DAE"/>
    <w:pPr>
      <w:numPr>
        <w:numId w:val="1"/>
      </w:numPr>
    </w:pPr>
  </w:style>
  <w:style w:type="character" w:customStyle="1" w:styleId="Heading2Char">
    <w:name w:val="Heading 2 Char"/>
    <w:link w:val="Heading2"/>
    <w:rsid w:val="00A9099A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rsid w:val="00987B8C"/>
    <w:pPr>
      <w:tabs>
        <w:tab w:val="center" w:pos="4320"/>
        <w:tab w:val="right" w:pos="8640"/>
      </w:tabs>
    </w:pPr>
  </w:style>
  <w:style w:type="paragraph" w:customStyle="1" w:styleId="ExamQuestion">
    <w:name w:val="Exam Question"/>
    <w:basedOn w:val="BodyText"/>
    <w:rsid w:val="000B68F4"/>
    <w:pPr>
      <w:numPr>
        <w:numId w:val="2"/>
      </w:numPr>
    </w:pPr>
  </w:style>
  <w:style w:type="paragraph" w:customStyle="1" w:styleId="Questioncontinuation">
    <w:name w:val="Question continuation"/>
    <w:basedOn w:val="BodyText"/>
    <w:rsid w:val="00600BF8"/>
    <w:pPr>
      <w:ind w:left="720"/>
    </w:pPr>
  </w:style>
  <w:style w:type="paragraph" w:customStyle="1" w:styleId="ExamAnswer">
    <w:name w:val="Exam Answer"/>
    <w:basedOn w:val="ExamQuestion"/>
    <w:rsid w:val="003A419D"/>
    <w:pPr>
      <w:numPr>
        <w:numId w:val="0"/>
      </w:numPr>
      <w:ind w:left="720"/>
    </w:pPr>
    <w:rPr>
      <w:rFonts w:ascii="Arial" w:hAnsi="Arial" w:cs="Arial"/>
      <w:b/>
      <w:bCs/>
      <w:iCs/>
      <w:sz w:val="22"/>
    </w:rPr>
  </w:style>
  <w:style w:type="paragraph" w:styleId="ListParagraph">
    <w:name w:val="List Paragraph"/>
    <w:basedOn w:val="Normal"/>
    <w:uiPriority w:val="34"/>
    <w:qFormat/>
    <w:rsid w:val="00B60AE5"/>
    <w:pPr>
      <w:ind w:left="720"/>
    </w:pPr>
  </w:style>
  <w:style w:type="paragraph" w:customStyle="1" w:styleId="ExamQuestioncontinued">
    <w:name w:val="Exam Question continued"/>
    <w:basedOn w:val="ExamQuestion"/>
    <w:rsid w:val="002452DE"/>
    <w:pPr>
      <w:numPr>
        <w:numId w:val="0"/>
      </w:numPr>
      <w:ind w:left="360"/>
    </w:pPr>
  </w:style>
  <w:style w:type="table" w:styleId="TableGrid">
    <w:name w:val="Table Grid"/>
    <w:basedOn w:val="TableNormal"/>
    <w:rsid w:val="00653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0442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customStyle="1" w:styleId="ExamQuestioncontinuedLeft025">
    <w:name w:val="Exam Question (continued) + Left:  0.25&quot;"/>
    <w:aliases w:val="First line:  0&quot;"/>
    <w:basedOn w:val="ExamQuestion"/>
    <w:rsid w:val="000B68F4"/>
    <w:pPr>
      <w:numPr>
        <w:numId w:val="0"/>
      </w:numPr>
      <w:ind w:left="360"/>
    </w:pPr>
  </w:style>
  <w:style w:type="paragraph" w:customStyle="1" w:styleId="ExamQuestioncontinued0">
    <w:name w:val="Exam Question (continued)"/>
    <w:basedOn w:val="ExamQuestion"/>
    <w:qFormat/>
    <w:rsid w:val="000B68F4"/>
    <w:pPr>
      <w:numPr>
        <w:numId w:val="0"/>
      </w:numPr>
      <w:ind w:left="360"/>
    </w:pPr>
  </w:style>
  <w:style w:type="character" w:styleId="HTMLCode">
    <w:name w:val="HTML Code"/>
    <w:rsid w:val="006168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6168C8"/>
    <w:rPr>
      <w:i/>
      <w:iCs/>
    </w:rPr>
  </w:style>
  <w:style w:type="character" w:customStyle="1" w:styleId="Codetext">
    <w:name w:val="Code text"/>
    <w:rsid w:val="002B40BA"/>
    <w:rPr>
      <w:rFonts w:ascii="Courier New" w:hAnsi="Courier New" w:cs="Courier New"/>
      <w:b/>
      <w:sz w:val="23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edtab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9DD9F-FAE9-4749-B2D5-27DA10EA6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401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#1</vt:lpstr>
    </vt:vector>
  </TitlesOfParts>
  <Company>Worcester Polytechnic Institute</Company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#1</dc:title>
  <dc:subject>CS-4513, Distributed Systems (B-Term 2010)</dc:subject>
  <dc:creator>Hugh C. Lauer</dc:creator>
  <cp:lastModifiedBy>Mike Ciaraldi</cp:lastModifiedBy>
  <cp:revision>36</cp:revision>
  <cp:lastPrinted>2017-01-19T19:51:00Z</cp:lastPrinted>
  <dcterms:created xsi:type="dcterms:W3CDTF">2013-09-03T17:05:00Z</dcterms:created>
  <dcterms:modified xsi:type="dcterms:W3CDTF">2017-09-01T16:19:00Z</dcterms:modified>
</cp:coreProperties>
</file>