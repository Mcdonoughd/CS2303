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538" w:rsidRPr="00B60AE5" w:rsidRDefault="006168C8" w:rsidP="00F41503">
      <w:pPr>
        <w:pStyle w:val="BodyText"/>
        <w:tabs>
          <w:tab w:val="right" w:pos="8640"/>
        </w:tabs>
      </w:pPr>
      <w:bookmarkStart w:id="0" w:name="Course"/>
      <w:r>
        <w:t>CS-</w:t>
      </w:r>
      <w:r w:rsidR="006A4AB0">
        <w:t>2303</w:t>
      </w:r>
      <w:r>
        <w:t xml:space="preserve"> System Programmin</w:t>
      </w:r>
      <w:r w:rsidR="00CF6CED">
        <w:t>g Concepts</w:t>
      </w:r>
      <w:bookmarkEnd w:id="0"/>
      <w:r w:rsidR="00B143F9">
        <w:tab/>
      </w:r>
      <w:r w:rsidR="00F41503" w:rsidRPr="00B60AE5">
        <w:t xml:space="preserve">WPI, </w:t>
      </w:r>
      <w:r w:rsidR="00795B29">
        <w:t>A</w:t>
      </w:r>
      <w:r w:rsidR="002944CD" w:rsidRPr="00B60AE5">
        <w:t xml:space="preserve">-term </w:t>
      </w:r>
      <w:r w:rsidR="0028366B">
        <w:t>2017</w:t>
      </w:r>
      <w:r w:rsidR="00F41503" w:rsidRPr="00B60AE5">
        <w:br/>
      </w:r>
      <w:r w:rsidR="00620DE3">
        <w:t xml:space="preserve">Professor </w:t>
      </w:r>
      <w:r w:rsidR="00790DAF">
        <w:t>Mike Ciaraldi</w:t>
      </w:r>
      <w:r w:rsidR="00F41503" w:rsidRPr="00B60AE5">
        <w:tab/>
      </w:r>
      <w:bookmarkStart w:id="1" w:name="QUIZ_NUMBER"/>
      <w:r w:rsidR="00A03E7B" w:rsidRPr="00B60AE5">
        <w:t>Quiz #</w:t>
      </w:r>
      <w:bookmarkEnd w:id="1"/>
      <w:r w:rsidR="00FC76E5">
        <w:t>4</w:t>
      </w:r>
      <w:r w:rsidR="00F41503" w:rsidRPr="00B60AE5">
        <w:t xml:space="preserve"> (</w:t>
      </w:r>
      <w:r>
        <w:fldChar w:fldCharType="begin"/>
      </w:r>
      <w:r>
        <w:instrText xml:space="preserve"> REF Points \h </w:instrText>
      </w:r>
      <w:r>
        <w:fldChar w:fldCharType="separate"/>
      </w:r>
      <w:r w:rsidR="0059644E">
        <w:t>20</w:t>
      </w:r>
      <w:r>
        <w:fldChar w:fldCharType="end"/>
      </w:r>
      <w:r w:rsidR="00710625">
        <w:t xml:space="preserve"> </w:t>
      </w:r>
      <w:r w:rsidR="00F41503" w:rsidRPr="00B60AE5">
        <w:t>points)</w:t>
      </w:r>
      <w:r w:rsidR="00F41503" w:rsidRPr="00B60AE5">
        <w:br/>
      </w:r>
      <w:r w:rsidR="00A03E7B" w:rsidRPr="00B60AE5">
        <w:t>Quiz</w:t>
      </w:r>
      <w:r w:rsidR="002720FE" w:rsidRPr="00B60AE5">
        <w:t xml:space="preserve"> date: </w:t>
      </w:r>
      <w:r w:rsidR="002944CD" w:rsidRPr="00B60AE5">
        <w:t xml:space="preserve"> </w:t>
      </w:r>
      <w:bookmarkStart w:id="2" w:name="QUIZ_DATE"/>
      <w:r w:rsidR="00790DAF">
        <w:t>Thurs</w:t>
      </w:r>
      <w:r w:rsidR="006A4AB0">
        <w:t xml:space="preserve">day, </w:t>
      </w:r>
      <w:r w:rsidR="00795B29">
        <w:t>September 21</w:t>
      </w:r>
      <w:r w:rsidR="00043D03">
        <w:t>, 201</w:t>
      </w:r>
      <w:bookmarkEnd w:id="2"/>
      <w:r w:rsidR="00790DAF">
        <w:t>7</w:t>
      </w:r>
      <w:r w:rsidR="00B27CF7">
        <w:tab/>
        <w:t>ANSWER KEY</w:t>
      </w:r>
    </w:p>
    <w:p w:rsidR="002720FE" w:rsidRPr="00B60AE5" w:rsidRDefault="002720FE" w:rsidP="00F41503">
      <w:pPr>
        <w:pStyle w:val="BodyText"/>
        <w:tabs>
          <w:tab w:val="right" w:pos="8640"/>
        </w:tabs>
      </w:pPr>
    </w:p>
    <w:tbl>
      <w:tblPr>
        <w:tblpPr w:leftFromText="288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6"/>
        <w:gridCol w:w="981"/>
        <w:gridCol w:w="809"/>
      </w:tblGrid>
      <w:tr w:rsidR="006168C8" w:rsidTr="00E47A4D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spacing w:after="0"/>
              <w:jc w:val="center"/>
            </w:pPr>
            <w:r>
              <w:t>Question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spacing w:after="0"/>
              <w:jc w:val="center"/>
            </w:pPr>
            <w:r>
              <w:t>Possible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spacing w:after="0"/>
              <w:jc w:val="center"/>
            </w:pPr>
            <w:r>
              <w:t>Points</w:t>
            </w:r>
          </w:p>
        </w:tc>
      </w:tr>
      <w:tr w:rsidR="006168C8" w:rsidTr="00795B29">
        <w:trPr>
          <w:trHeight w:val="720"/>
        </w:trPr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</w:p>
        </w:tc>
      </w:tr>
      <w:tr w:rsidR="006168C8" w:rsidTr="00795B29">
        <w:trPr>
          <w:trHeight w:val="720"/>
        </w:trPr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</w:p>
        </w:tc>
      </w:tr>
      <w:tr w:rsidR="006168C8" w:rsidTr="00795B29">
        <w:trPr>
          <w:trHeight w:val="720"/>
        </w:trPr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</w:p>
        </w:tc>
      </w:tr>
      <w:tr w:rsidR="006168C8" w:rsidTr="00795B29">
        <w:trPr>
          <w:trHeight w:val="720"/>
        </w:trPr>
        <w:tc>
          <w:tcPr>
            <w:tcW w:w="0" w:type="auto"/>
            <w:shd w:val="clear" w:color="auto" w:fill="auto"/>
            <w:vAlign w:val="center"/>
          </w:tcPr>
          <w:p w:rsidR="006168C8" w:rsidRDefault="00C10808" w:rsidP="00E47A4D">
            <w:pPr>
              <w:pStyle w:val="BodyText"/>
              <w:tabs>
                <w:tab w:val="decimal" w:pos="541"/>
              </w:tabs>
              <w:spacing w:after="0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</w:p>
        </w:tc>
      </w:tr>
      <w:tr w:rsidR="006168C8" w:rsidTr="00795B29">
        <w:trPr>
          <w:trHeight w:val="720"/>
        </w:trPr>
        <w:tc>
          <w:tcPr>
            <w:tcW w:w="0" w:type="auto"/>
            <w:shd w:val="clear" w:color="auto" w:fill="auto"/>
            <w:vAlign w:val="center"/>
          </w:tcPr>
          <w:p w:rsidR="006168C8" w:rsidRPr="0035171E" w:rsidRDefault="001536ED" w:rsidP="00E47A4D">
            <w:pPr>
              <w:pStyle w:val="BodyText"/>
              <w:spacing w:after="0"/>
              <w:rPr>
                <w:smallCaps/>
              </w:rPr>
            </w:pPr>
            <w:r>
              <w:rPr>
                <w:smallCaps/>
              </w:rPr>
              <w:t>Maximum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68C8" w:rsidRDefault="00293039" w:rsidP="00E47A4D">
            <w:pPr>
              <w:pStyle w:val="BodyText"/>
              <w:tabs>
                <w:tab w:val="decimal" w:pos="541"/>
              </w:tabs>
              <w:spacing w:after="0"/>
            </w:pPr>
            <w:bookmarkStart w:id="3" w:name="Points"/>
            <w:r>
              <w:t>2</w:t>
            </w:r>
            <w:r w:rsidR="006168C8">
              <w:t>0</w:t>
            </w:r>
            <w:bookmarkEnd w:id="3"/>
          </w:p>
        </w:tc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</w:p>
        </w:tc>
      </w:tr>
    </w:tbl>
    <w:p w:rsidR="0065353F" w:rsidRPr="00B60AE5" w:rsidRDefault="002720FE" w:rsidP="002720FE">
      <w:pPr>
        <w:pStyle w:val="BodyText"/>
        <w:tabs>
          <w:tab w:val="left" w:leader="underscore" w:pos="5760"/>
          <w:tab w:val="right" w:pos="8640"/>
        </w:tabs>
      </w:pPr>
      <w:r w:rsidRPr="00B60AE5">
        <w:t xml:space="preserve">NAME:  </w:t>
      </w:r>
      <w:r w:rsidRPr="00B60AE5">
        <w:tab/>
      </w:r>
    </w:p>
    <w:p w:rsidR="002944CD" w:rsidRPr="00B60AE5" w:rsidRDefault="002944CD" w:rsidP="002720FE">
      <w:pPr>
        <w:pStyle w:val="BodyText"/>
        <w:tabs>
          <w:tab w:val="left" w:leader="underscore" w:pos="5760"/>
          <w:tab w:val="right" w:pos="8640"/>
        </w:tabs>
      </w:pPr>
    </w:p>
    <w:p w:rsidR="002720FE" w:rsidRPr="00B60AE5" w:rsidRDefault="002944CD" w:rsidP="002720FE">
      <w:pPr>
        <w:pStyle w:val="BodyText"/>
        <w:tabs>
          <w:tab w:val="left" w:leader="underscore" w:pos="5760"/>
          <w:tab w:val="right" w:pos="8640"/>
        </w:tabs>
      </w:pPr>
      <w:r w:rsidRPr="00B60AE5">
        <w:t>WPI E</w:t>
      </w:r>
      <w:r w:rsidR="00FC183D" w:rsidRPr="00B60AE5">
        <w:t>-</w:t>
      </w:r>
      <w:r w:rsidRPr="00B60AE5">
        <w:t xml:space="preserve">mail ID: </w:t>
      </w:r>
      <w:r w:rsidR="002720FE" w:rsidRPr="00B60AE5">
        <w:tab/>
      </w:r>
    </w:p>
    <w:p w:rsidR="002720FE" w:rsidRPr="00B60AE5" w:rsidRDefault="008B386C" w:rsidP="00F41503">
      <w:pPr>
        <w:pStyle w:val="BodyText"/>
        <w:tabs>
          <w:tab w:val="right" w:pos="8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06FA8" wp14:editId="1EB8541A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2552700" cy="469900"/>
                <wp:effectExtent l="0" t="0" r="1905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46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86C" w:rsidRDefault="008B386C" w:rsidP="008B386C">
                            <w:pPr>
                              <w:pStyle w:val="BodyText"/>
                            </w:pPr>
                            <w:r>
                              <w:t>READ THESE INSTRUCTIONS BEFORE STARTING THE QUIZ.</w:t>
                            </w:r>
                          </w:p>
                          <w:p w:rsidR="008B386C" w:rsidRDefault="008B38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06F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13.5pt;width:201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" fillcolor="#d8d8d8 [2732]">
                <v:textbox>
                  <w:txbxContent>
                    <w:p w:rsidR="008B386C" w:rsidRDefault="008B386C" w:rsidP="008B386C">
                      <w:pPr>
                        <w:pStyle w:val="BodyText"/>
                      </w:pPr>
                      <w:r>
                        <w:t>READ THESE INSTRUCTIONS BEFORE STARTING THE QUIZ.</w:t>
                      </w:r>
                    </w:p>
                    <w:p w:rsidR="008B386C" w:rsidRDefault="008B386C"/>
                  </w:txbxContent>
                </v:textbox>
              </v:shape>
            </w:pict>
          </mc:Fallback>
        </mc:AlternateContent>
      </w:r>
    </w:p>
    <w:p w:rsidR="00BF5F13" w:rsidRDefault="00BF5F13" w:rsidP="006168C8">
      <w:pPr>
        <w:pStyle w:val="BodyText"/>
      </w:pPr>
    </w:p>
    <w:p w:rsidR="008B386C" w:rsidRDefault="008B386C" w:rsidP="006168C8">
      <w:pPr>
        <w:pStyle w:val="BodyText"/>
      </w:pPr>
    </w:p>
    <w:p w:rsidR="00795B29" w:rsidRDefault="00795B29" w:rsidP="006168C8">
      <w:pPr>
        <w:pStyle w:val="BodyText"/>
      </w:pPr>
      <w:r w:rsidRPr="000461C6">
        <w:t>This is a</w:t>
      </w:r>
      <w:r>
        <w:t>n</w:t>
      </w:r>
      <w:r w:rsidRPr="000461C6">
        <w:t xml:space="preserve"> </w:t>
      </w:r>
      <w:r>
        <w:t>closed-</w:t>
      </w:r>
      <w:r w:rsidRPr="000461C6">
        <w:t xml:space="preserve">book </w:t>
      </w:r>
      <w:r>
        <w:t>quiz</w:t>
      </w:r>
      <w:r w:rsidRPr="000461C6">
        <w:t xml:space="preserve">, </w:t>
      </w:r>
      <w:r>
        <w:t>open-notes quiz</w:t>
      </w:r>
      <w:r w:rsidRPr="000461C6">
        <w:t>.</w:t>
      </w:r>
      <w:r>
        <w:t xml:space="preserve"> You can consult any of the class handouts, and anything you wrote yourself. You cannot consult tests from previous versions of the course. </w:t>
      </w:r>
      <w:r w:rsidRPr="00622565">
        <w:t>You are not allowed to use any electronic or communications device during the quiz, without special permission.</w:t>
      </w:r>
    </w:p>
    <w:p w:rsidR="00795B29" w:rsidRDefault="006168C8" w:rsidP="006168C8">
      <w:pPr>
        <w:pStyle w:val="BodyText"/>
      </w:pPr>
      <w:r>
        <w:t xml:space="preserve">This quiz is worth </w:t>
      </w:r>
      <w:r>
        <w:fldChar w:fldCharType="begin"/>
      </w:r>
      <w:r>
        <w:instrText xml:space="preserve"> REF Points \h </w:instrText>
      </w:r>
      <w:r>
        <w:fldChar w:fldCharType="separate"/>
      </w:r>
      <w:r w:rsidR="0059644E">
        <w:t>20</w:t>
      </w:r>
      <w:r>
        <w:fldChar w:fldCharType="end"/>
      </w:r>
      <w:r>
        <w:t xml:space="preserve"> points. </w:t>
      </w:r>
    </w:p>
    <w:p w:rsidR="006E7483" w:rsidRDefault="006168C8" w:rsidP="006168C8">
      <w:pPr>
        <w:pStyle w:val="BodyText"/>
      </w:pPr>
      <w:r w:rsidRPr="000461C6">
        <w:t>Answer questions in the space</w:t>
      </w:r>
      <w:r>
        <w:t>s</w:t>
      </w:r>
      <w:r w:rsidRPr="000461C6">
        <w:t xml:space="preserve"> provided on the </w:t>
      </w:r>
      <w:r>
        <w:t>quiz</w:t>
      </w:r>
      <w:r w:rsidRPr="000461C6">
        <w:t xml:space="preserve"> itself. </w:t>
      </w:r>
      <w:r>
        <w:t>Take the number of points assigned to each question and the amount of space provided for your answer as a measure of the length and difficulty of the expected solution</w:t>
      </w:r>
      <w:r w:rsidRPr="000461C6">
        <w:t>.</w:t>
      </w:r>
      <w:r>
        <w:t xml:space="preserve"> </w:t>
      </w:r>
    </w:p>
    <w:p w:rsidR="00B143F9" w:rsidRDefault="006E7483" w:rsidP="006168C8">
      <w:pPr>
        <w:pStyle w:val="BodyText"/>
      </w:pPr>
      <w:r>
        <w:t>Be sure to answer the question which is actually being asked, in a way which demonstrates that you understand the meaning of the question and the answer.</w:t>
      </w:r>
      <w:r w:rsidR="00B143F9">
        <w:t xml:space="preserve"> For example:</w:t>
      </w:r>
    </w:p>
    <w:p w:rsidR="00B143F9" w:rsidRPr="00B143F9" w:rsidRDefault="00B143F9" w:rsidP="00B143F9">
      <w:pPr>
        <w:pStyle w:val="BodyText"/>
        <w:numPr>
          <w:ilvl w:val="0"/>
          <w:numId w:val="14"/>
        </w:numPr>
        <w:rPr>
          <w:i/>
        </w:rPr>
      </w:pPr>
      <w:r>
        <w:t>I</w:t>
      </w:r>
      <w:r w:rsidR="00292D7B">
        <w:t>f the question asks you to say what happens and why, you have to tell both to get full credit.</w:t>
      </w:r>
      <w:r w:rsidR="008B386C">
        <w:t xml:space="preserve"> </w:t>
      </w:r>
    </w:p>
    <w:p w:rsidR="00B143F9" w:rsidRPr="00B143F9" w:rsidRDefault="008B386C" w:rsidP="00B143F9">
      <w:pPr>
        <w:pStyle w:val="BodyText"/>
        <w:numPr>
          <w:ilvl w:val="0"/>
          <w:numId w:val="14"/>
        </w:numPr>
        <w:rPr>
          <w:i/>
        </w:rPr>
      </w:pPr>
      <w:r>
        <w:t>If the question asks you to explain something in general and to give an example, you have to do both to get full credit.</w:t>
      </w:r>
      <w:r w:rsidR="00B143F9">
        <w:t xml:space="preserve"> </w:t>
      </w:r>
    </w:p>
    <w:p w:rsidR="00B143F9" w:rsidRPr="00B143F9" w:rsidRDefault="00B143F9" w:rsidP="00B143F9">
      <w:pPr>
        <w:pStyle w:val="BodyText"/>
        <w:numPr>
          <w:ilvl w:val="0"/>
          <w:numId w:val="14"/>
        </w:numPr>
        <w:rPr>
          <w:i/>
        </w:rPr>
      </w:pPr>
      <w:r>
        <w:t>If the question asks how many bytes, answer with the number of bytes, not the number of bits, kilometers, or Volts.</w:t>
      </w:r>
      <w:r w:rsidR="008B386C">
        <w:t xml:space="preserve"> </w:t>
      </w:r>
    </w:p>
    <w:p w:rsidR="004E4F81" w:rsidRPr="004E4F81" w:rsidRDefault="004E4F81" w:rsidP="00B143F9">
      <w:pPr>
        <w:pStyle w:val="BodyText"/>
        <w:rPr>
          <w:i/>
        </w:rPr>
      </w:pPr>
      <w:r w:rsidRPr="00B143F9">
        <w:rPr>
          <w:i/>
          <w:u w:val="single"/>
        </w:rPr>
        <w:t xml:space="preserve">Remember, the graders know the answers to these questions. What you write has to show that </w:t>
      </w:r>
      <w:r w:rsidRPr="00B143F9">
        <w:rPr>
          <w:b/>
          <w:i/>
          <w:u w:val="single"/>
        </w:rPr>
        <w:t xml:space="preserve">you </w:t>
      </w:r>
      <w:r w:rsidRPr="00B143F9">
        <w:rPr>
          <w:i/>
          <w:u w:val="single"/>
        </w:rPr>
        <w:t>understand the question and its answer</w:t>
      </w:r>
      <w:r w:rsidRPr="004E4F81">
        <w:rPr>
          <w:i/>
        </w:rPr>
        <w:t>.</w:t>
      </w:r>
    </w:p>
    <w:p w:rsidR="006E7483" w:rsidRDefault="006E7483" w:rsidP="006168C8">
      <w:pPr>
        <w:pStyle w:val="BodyText"/>
      </w:pPr>
      <w:r>
        <w:t xml:space="preserve">A </w:t>
      </w:r>
      <w:r w:rsidRPr="006E7483">
        <w:rPr>
          <w:i/>
        </w:rPr>
        <w:t>program fragment</w:t>
      </w:r>
      <w:r>
        <w:t xml:space="preserve"> is a section of code which is part of a complete program. You can make any reasonable assumptions about the rest of the program.</w:t>
      </w:r>
    </w:p>
    <w:p w:rsidR="00477BDF" w:rsidRDefault="00477BDF" w:rsidP="006168C8">
      <w:pPr>
        <w:pStyle w:val="BodyText"/>
      </w:pPr>
      <w:r>
        <w:t>All questions apply to C unless otherwise indicated.</w:t>
      </w:r>
    </w:p>
    <w:p w:rsidR="006168C8" w:rsidRDefault="006168C8" w:rsidP="006168C8">
      <w:pPr>
        <w:pStyle w:val="BodyText"/>
        <w:rPr>
          <w:i/>
        </w:rPr>
      </w:pPr>
      <w:r>
        <w:t xml:space="preserve">This quiz will end at </w:t>
      </w:r>
      <w:r w:rsidR="00795B29">
        <w:t>8</w:t>
      </w:r>
      <w:r w:rsidR="00293039">
        <w:t>:20</w:t>
      </w:r>
      <w:r>
        <w:t xml:space="preserve"> </w:t>
      </w:r>
      <w:r w:rsidR="00790DAF">
        <w:t>pm</w:t>
      </w:r>
      <w:r w:rsidRPr="000461C6">
        <w:t>.</w:t>
      </w:r>
      <w:r>
        <w:t xml:space="preserve"> </w:t>
      </w:r>
      <w:r>
        <w:rPr>
          <w:i/>
        </w:rPr>
        <w:t xml:space="preserve">It is </w:t>
      </w:r>
      <w:r>
        <w:t xml:space="preserve">STRONGLY </w:t>
      </w:r>
      <w:r>
        <w:rPr>
          <w:i/>
        </w:rPr>
        <w:t>suggested that you read the entire quiz before attempting to answer any questions.</w:t>
      </w:r>
      <w:r w:rsidR="00982D9F">
        <w:rPr>
          <w:i/>
        </w:rPr>
        <w:t xml:space="preserve"> Also, re-read </w:t>
      </w:r>
      <w:r w:rsidR="00982D9F" w:rsidRPr="00982D9F">
        <w:rPr>
          <w:i/>
          <w:u w:val="single"/>
        </w:rPr>
        <w:t>all</w:t>
      </w:r>
      <w:r w:rsidR="00982D9F">
        <w:rPr>
          <w:i/>
        </w:rPr>
        <w:t xml:space="preserve"> the parts of any one question before you start answering it</w:t>
      </w:r>
      <w:r w:rsidR="00421959">
        <w:rPr>
          <w:i/>
        </w:rPr>
        <w:t>, so you put your answers in the right place</w:t>
      </w:r>
      <w:r w:rsidR="00982D9F">
        <w:rPr>
          <w:i/>
        </w:rPr>
        <w:t>.</w:t>
      </w:r>
    </w:p>
    <w:p w:rsidR="006E7483" w:rsidRDefault="006E7483">
      <w:pPr>
        <w:rPr>
          <w:i/>
        </w:rPr>
      </w:pPr>
      <w:r>
        <w:rPr>
          <w:i/>
        </w:rPr>
        <w:br w:type="page"/>
      </w:r>
    </w:p>
    <w:p w:rsidR="00795B29" w:rsidRDefault="00795B29" w:rsidP="00795B29"/>
    <w:p w:rsidR="00795B29" w:rsidRDefault="00795B29" w:rsidP="00F81ED5">
      <w:pPr>
        <w:numPr>
          <w:ilvl w:val="0"/>
          <w:numId w:val="11"/>
        </w:numPr>
        <w:suppressAutoHyphens/>
      </w:pPr>
      <w:r w:rsidRPr="00AF493D">
        <w:rPr>
          <w:b/>
        </w:rPr>
        <w:t>Incrementing.</w:t>
      </w:r>
      <w:r w:rsidR="00F81ED5">
        <w:t xml:space="preserve"> [</w:t>
      </w:r>
      <w:r>
        <w:t>5</w:t>
      </w:r>
      <w:r w:rsidR="00F81ED5">
        <w:t xml:space="preserve"> points]</w:t>
      </w:r>
    </w:p>
    <w:p w:rsidR="00795B29" w:rsidRDefault="00795B29" w:rsidP="00795B29">
      <w:pPr>
        <w:ind w:left="360"/>
      </w:pPr>
    </w:p>
    <w:p w:rsidR="00795B29" w:rsidRDefault="00795B29" w:rsidP="00795B29">
      <w:pPr>
        <w:ind w:left="360"/>
      </w:pPr>
      <w:r>
        <w:t xml:space="preserve">C has both a pre-increment operator and a post-increment operator. </w:t>
      </w:r>
    </w:p>
    <w:p w:rsidR="00795B29" w:rsidRDefault="00795B29" w:rsidP="00795B29"/>
    <w:p w:rsidR="00795B29" w:rsidRDefault="00795B29" w:rsidP="00795B29">
      <w:pPr>
        <w:numPr>
          <w:ilvl w:val="1"/>
          <w:numId w:val="11"/>
        </w:numPr>
        <w:tabs>
          <w:tab w:val="clear" w:pos="1080"/>
        </w:tabs>
        <w:suppressAutoHyphens/>
        <w:ind w:left="720"/>
      </w:pPr>
      <w:r>
        <w:t xml:space="preserve">What is the difference between pre-incrementing and post-incrementing? </w:t>
      </w:r>
      <w:r w:rsidRPr="004F224E">
        <w:rPr>
          <w:u w:val="single"/>
        </w:rPr>
        <w:t xml:space="preserve">Explain this in general, </w:t>
      </w:r>
      <w:r>
        <w:t xml:space="preserve">then give </w:t>
      </w:r>
      <w:r w:rsidRPr="00B143F9">
        <w:rPr>
          <w:u w:val="single"/>
        </w:rPr>
        <w:t>an example which</w:t>
      </w:r>
      <w:r w:rsidR="00B143F9" w:rsidRPr="00B143F9">
        <w:rPr>
          <w:u w:val="single"/>
        </w:rPr>
        <w:t xml:space="preserve"> clearly</w:t>
      </w:r>
      <w:r w:rsidRPr="00B143F9">
        <w:rPr>
          <w:u w:val="single"/>
        </w:rPr>
        <w:t xml:space="preserve"> illustrates th</w:t>
      </w:r>
      <w:r w:rsidR="00B143F9" w:rsidRPr="00B143F9">
        <w:rPr>
          <w:u w:val="single"/>
        </w:rPr>
        <w:t>e difference</w:t>
      </w:r>
      <w:r>
        <w:t>.</w:t>
      </w:r>
      <w:r w:rsidR="00B143F9">
        <w:t xml:space="preserve"> [3</w:t>
      </w:r>
      <w:r>
        <w:t xml:space="preserve"> points]</w:t>
      </w:r>
    </w:p>
    <w:p w:rsidR="00795B29" w:rsidRDefault="00795B29" w:rsidP="00795B29">
      <w:pPr>
        <w:ind w:left="360"/>
      </w:pPr>
    </w:p>
    <w:p w:rsidR="00795B29" w:rsidRPr="004F224E" w:rsidRDefault="00795B29" w:rsidP="00795B29">
      <w:pPr>
        <w:rPr>
          <w:i/>
        </w:rPr>
      </w:pPr>
      <w:r w:rsidRPr="004F224E">
        <w:rPr>
          <w:i/>
        </w:rPr>
        <w:t>Answer: In pre-incrementing, the value of the variable gets changed (increased), and then the updated value is used. In post-incrementing, the value of the variable is used, and only after that does the value in the variable gets changed.</w:t>
      </w:r>
    </w:p>
    <w:p w:rsidR="00B143F9" w:rsidRDefault="00795B29" w:rsidP="00795B29">
      <w:pPr>
        <w:rPr>
          <w:i/>
        </w:rPr>
      </w:pPr>
      <w:r w:rsidRPr="004F224E">
        <w:rPr>
          <w:i/>
        </w:rPr>
        <w:t>A possible example:</w:t>
      </w:r>
    </w:p>
    <w:p w:rsidR="00B143F9" w:rsidRDefault="00795B29" w:rsidP="00795B29">
      <w:pPr>
        <w:rPr>
          <w:i/>
        </w:rPr>
      </w:pPr>
      <w:r w:rsidRPr="004F224E">
        <w:rPr>
          <w:i/>
        </w:rPr>
        <w:t xml:space="preserve">Pre-increment: If j == 1, and you then do k = ++j, then j becomes 2, and k is also set to 2. </w:t>
      </w:r>
    </w:p>
    <w:p w:rsidR="00795B29" w:rsidRPr="004F224E" w:rsidRDefault="00795B29" w:rsidP="00795B29">
      <w:pPr>
        <w:rPr>
          <w:i/>
        </w:rPr>
      </w:pPr>
      <w:r w:rsidRPr="004F224E">
        <w:rPr>
          <w:i/>
        </w:rPr>
        <w:t>Post-increment: If j == 1, and you then do k = j++, the original value of j, which is 1, gets copied into k, and then the value in j gets updated to 2.</w:t>
      </w:r>
    </w:p>
    <w:p w:rsidR="00795B29" w:rsidRDefault="00795B29" w:rsidP="00795B29"/>
    <w:p w:rsidR="00795B29" w:rsidRDefault="00795B29" w:rsidP="00F81ED5">
      <w:pPr>
        <w:pStyle w:val="ListParagraph"/>
        <w:numPr>
          <w:ilvl w:val="1"/>
          <w:numId w:val="11"/>
        </w:numPr>
        <w:tabs>
          <w:tab w:val="clear" w:pos="1080"/>
          <w:tab w:val="left" w:pos="720"/>
          <w:tab w:val="num" w:pos="900"/>
        </w:tabs>
        <w:suppressAutoHyphens/>
        <w:ind w:left="720"/>
        <w:contextualSpacing/>
      </w:pPr>
      <w:r>
        <w:t>Sometimes using the ++ operator does not increase the numeric value of a variable by 1; the value increases by a different amount. In what case would this happen? How does the compiler decide how m</w:t>
      </w:r>
      <w:r w:rsidR="00B143F9">
        <w:t>uch to add? Give an example. [2</w:t>
      </w:r>
      <w:r>
        <w:t xml:space="preserve"> point</w:t>
      </w:r>
      <w:r w:rsidR="00B143F9">
        <w:t>s</w:t>
      </w:r>
      <w:r>
        <w:t>]</w:t>
      </w:r>
    </w:p>
    <w:p w:rsidR="00795B29" w:rsidRDefault="00795B29" w:rsidP="00795B29"/>
    <w:p w:rsidR="00795B29" w:rsidRPr="00F81ED5" w:rsidRDefault="00795B29" w:rsidP="00F81ED5">
      <w:pPr>
        <w:rPr>
          <w:i/>
        </w:rPr>
      </w:pPr>
      <w:r w:rsidRPr="00AF493D">
        <w:rPr>
          <w:i/>
        </w:rPr>
        <w:t>Answer: This can happen when the variable is a pointer. In that case, the numeric value increases by the number of bytes in the type of variable being pointed at. For example, a pointer to int on x86 would be incremented by 4.</w:t>
      </w:r>
    </w:p>
    <w:p w:rsidR="00F81ED5" w:rsidRDefault="00F81ED5">
      <w:r>
        <w:br w:type="page"/>
      </w:r>
    </w:p>
    <w:p w:rsidR="00F81ED5" w:rsidRPr="00032B5F" w:rsidRDefault="00F81ED5" w:rsidP="00F81ED5"/>
    <w:p w:rsidR="00F81ED5" w:rsidRDefault="00F81ED5" w:rsidP="00F81ED5">
      <w:pPr>
        <w:numPr>
          <w:ilvl w:val="0"/>
          <w:numId w:val="11"/>
        </w:numPr>
        <w:suppressAutoHyphens/>
      </w:pPr>
      <w:r w:rsidRPr="00032B5F">
        <w:rPr>
          <w:b/>
        </w:rPr>
        <w:t>Characters and Strings</w:t>
      </w:r>
      <w:r>
        <w:t xml:space="preserve"> [5 points]</w:t>
      </w:r>
    </w:p>
    <w:p w:rsidR="00F81ED5" w:rsidRDefault="00F81ED5" w:rsidP="00F81ED5">
      <w:pPr>
        <w:numPr>
          <w:ilvl w:val="1"/>
          <w:numId w:val="11"/>
        </w:numPr>
        <w:suppressAutoHyphens/>
      </w:pPr>
      <w:r>
        <w:t>What is the difference between writing ‘R’ and “R” in your program? Hint: How much memory does each occupy, and why? [2 points]</w:t>
      </w:r>
    </w:p>
    <w:p w:rsidR="00F81ED5" w:rsidRDefault="00F81ED5" w:rsidP="00F81ED5"/>
    <w:p w:rsidR="00F81ED5" w:rsidRDefault="00F81ED5" w:rsidP="00F81ED5">
      <w:pPr>
        <w:rPr>
          <w:i/>
        </w:rPr>
      </w:pPr>
      <w:r>
        <w:rPr>
          <w:i/>
        </w:rPr>
        <w:t>Answer: When you write ‘R’, you are specifying a single character, which occupies one byte. When you write “R”, you’re a specifying a string of length one; this occupies two bytes, because the system needs one byte for the letter and a second byte for the null terminator character.</w:t>
      </w:r>
    </w:p>
    <w:p w:rsidR="00F81ED5" w:rsidRDefault="00F81ED5" w:rsidP="00F81ED5"/>
    <w:p w:rsidR="00F81ED5" w:rsidRDefault="00F81ED5" w:rsidP="00F81ED5">
      <w:pPr>
        <w:numPr>
          <w:ilvl w:val="1"/>
          <w:numId w:val="11"/>
        </w:numPr>
        <w:suppressAutoHyphens/>
      </w:pPr>
      <w:r>
        <w:t>Consider the following program fragment. By “program fragment” I mean that this is just part of a bigger program which compiles correctly.</w:t>
      </w:r>
    </w:p>
    <w:p w:rsidR="00F81ED5" w:rsidRDefault="00F81ED5" w:rsidP="00F81ED5">
      <w:pPr>
        <w:ind w:left="1080" w:firstLine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char* s = “Ahoy, matey!”;</w:t>
      </w:r>
    </w:p>
    <w:p w:rsidR="00F81ED5" w:rsidRDefault="00F81ED5" w:rsidP="00F81ED5">
      <w:pPr>
        <w:ind w:left="1080" w:firstLine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int i; // Counts the length of a string</w:t>
      </w:r>
    </w:p>
    <w:p w:rsidR="00F81ED5" w:rsidRDefault="00F81ED5" w:rsidP="00F81ED5">
      <w:pPr>
        <w:ind w:left="1080" w:firstLine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 = 0;</w:t>
      </w:r>
    </w:p>
    <w:p w:rsidR="00F81ED5" w:rsidRDefault="00F81ED5" w:rsidP="00F81ED5">
      <w:pPr>
        <w:ind w:left="1080" w:firstLine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while (*s) { s++; i++; }</w:t>
      </w:r>
    </w:p>
    <w:p w:rsidR="00B143F9" w:rsidRDefault="00B143F9" w:rsidP="00F81ED5">
      <w:pPr>
        <w:ind w:left="1080" w:firstLine="360"/>
        <w:rPr>
          <w:rFonts w:ascii="Courier New" w:hAnsi="Courier New" w:cs="Courier New"/>
          <w:b/>
        </w:rPr>
      </w:pPr>
    </w:p>
    <w:p w:rsidR="00F81ED5" w:rsidRDefault="00F81ED5" w:rsidP="00F81ED5">
      <w:pPr>
        <w:ind w:left="1080"/>
      </w:pPr>
      <w:r>
        <w:t xml:space="preserve">Why will this correctly calculate the length of the string? </w:t>
      </w:r>
      <w:r>
        <w:rPr>
          <w:u w:val="single"/>
        </w:rPr>
        <w:t>Be sure your answer is clear, and demonstrates that you understand how these things work in C: Loop conditions (what changes each time through the loop, and what causes the loop to continue or end), pointer dereferencing, and logical tests</w:t>
      </w:r>
      <w:r>
        <w:t>. Note: An answer which basically says “the program counts the characters in the string</w:t>
      </w:r>
      <w:r w:rsidR="00B143F9">
        <w:t xml:space="preserve"> until it gets to the end</w:t>
      </w:r>
      <w:r>
        <w:t>” is not sufficient. [3 points]</w:t>
      </w:r>
    </w:p>
    <w:p w:rsidR="00F81ED5" w:rsidRDefault="00F81ED5" w:rsidP="00F81ED5"/>
    <w:p w:rsidR="00F81ED5" w:rsidRDefault="00F81ED5" w:rsidP="00F81ED5">
      <w:pPr>
        <w:rPr>
          <w:i/>
        </w:rPr>
      </w:pPr>
      <w:r>
        <w:rPr>
          <w:i/>
        </w:rPr>
        <w:t>Answer: The pointer s starts at the first character in the string, and i starts at zero. Each time through the loop, s gets moved to point to the next character, and i gets incremented. At the start of each iteration of the loop, the character pointed to by s gets tested. Since C considers the value zero to be false and any non-zero value to be true, and because the end of a string is marked by a null terminator (which has the value zero), the loop continues until s is pointing at the terminator.</w:t>
      </w:r>
    </w:p>
    <w:p w:rsidR="00F81ED5" w:rsidRDefault="00F81ED5" w:rsidP="00F81ED5">
      <w:pPr>
        <w:rPr>
          <w:i/>
        </w:rPr>
      </w:pPr>
      <w:r>
        <w:rPr>
          <w:i/>
        </w:rPr>
        <w:t>Note: To get full credit, you needed to include enough of this explanation to demonstrate your understanding of each of the topics mentioned:</w:t>
      </w:r>
    </w:p>
    <w:p w:rsidR="00F81ED5" w:rsidRDefault="00F81ED5" w:rsidP="00F81ED5">
      <w:pPr>
        <w:pStyle w:val="ListParagraph"/>
        <w:numPr>
          <w:ilvl w:val="0"/>
          <w:numId w:val="13"/>
        </w:numPr>
        <w:suppressAutoHyphens/>
        <w:contextualSpacing/>
        <w:rPr>
          <w:i/>
        </w:rPr>
      </w:pPr>
      <w:r>
        <w:rPr>
          <w:i/>
        </w:rPr>
        <w:t>Dereferencing: Pointer s points into the character string. *s is the character currently being pointed to.</w:t>
      </w:r>
    </w:p>
    <w:p w:rsidR="00F81ED5" w:rsidRDefault="00F81ED5" w:rsidP="00F81ED5">
      <w:pPr>
        <w:pStyle w:val="ListParagraph"/>
        <w:numPr>
          <w:ilvl w:val="0"/>
          <w:numId w:val="13"/>
        </w:numPr>
        <w:suppressAutoHyphens/>
        <w:contextualSpacing/>
        <w:rPr>
          <w:i/>
        </w:rPr>
      </w:pPr>
      <w:r>
        <w:rPr>
          <w:i/>
        </w:rPr>
        <w:t>Logical test: Zero value is considered false, any non-zero is considered true.</w:t>
      </w:r>
    </w:p>
    <w:p w:rsidR="00F81ED5" w:rsidRDefault="00F81ED5" w:rsidP="00F81ED5">
      <w:pPr>
        <w:pStyle w:val="ListParagraph"/>
        <w:numPr>
          <w:ilvl w:val="0"/>
          <w:numId w:val="13"/>
        </w:numPr>
        <w:suppressAutoHyphens/>
        <w:contextualSpacing/>
        <w:rPr>
          <w:i/>
        </w:rPr>
      </w:pPr>
      <w:r w:rsidRPr="00A355CF">
        <w:rPr>
          <w:i/>
        </w:rPr>
        <w:t xml:space="preserve">Loop </w:t>
      </w:r>
      <w:r>
        <w:rPr>
          <w:i/>
        </w:rPr>
        <w:t>condition: Continues as long as condition is true.</w:t>
      </w:r>
    </w:p>
    <w:p w:rsidR="00F81ED5" w:rsidRPr="00A355CF" w:rsidRDefault="00F81ED5" w:rsidP="00F81ED5">
      <w:pPr>
        <w:pStyle w:val="ListParagraph"/>
        <w:numPr>
          <w:ilvl w:val="0"/>
          <w:numId w:val="13"/>
        </w:numPr>
        <w:suppressAutoHyphens/>
        <w:contextualSpacing/>
        <w:rPr>
          <w:i/>
        </w:rPr>
      </w:pPr>
      <w:r>
        <w:rPr>
          <w:i/>
        </w:rPr>
        <w:t xml:space="preserve">Null terminator has the numeric value zero. </w:t>
      </w:r>
    </w:p>
    <w:p w:rsidR="00F81ED5" w:rsidRDefault="00F81ED5">
      <w:pPr>
        <w:rPr>
          <w:i/>
        </w:rPr>
      </w:pPr>
      <w:r>
        <w:rPr>
          <w:i/>
        </w:rPr>
        <w:br w:type="page"/>
      </w:r>
    </w:p>
    <w:p w:rsidR="00F81ED5" w:rsidRPr="00C77D68" w:rsidRDefault="00F81ED5" w:rsidP="00F81ED5">
      <w:pPr>
        <w:rPr>
          <w:i/>
        </w:rPr>
      </w:pPr>
    </w:p>
    <w:p w:rsidR="00F81ED5" w:rsidRPr="00C77D68" w:rsidRDefault="00F81ED5" w:rsidP="00F81ED5">
      <w:pPr>
        <w:numPr>
          <w:ilvl w:val="0"/>
          <w:numId w:val="11"/>
        </w:numPr>
        <w:suppressAutoHyphens/>
        <w:rPr>
          <w:i/>
        </w:rPr>
      </w:pPr>
      <w:r w:rsidRPr="00032B5F">
        <w:rPr>
          <w:b/>
        </w:rPr>
        <w:t>Structs</w:t>
      </w:r>
      <w:r w:rsidR="00B143F9">
        <w:t xml:space="preserve"> [5</w:t>
      </w:r>
      <w:r>
        <w:t xml:space="preserve"> points]</w:t>
      </w:r>
    </w:p>
    <w:p w:rsidR="00F81ED5" w:rsidRPr="00833AB7" w:rsidRDefault="00F81ED5" w:rsidP="00F81ED5">
      <w:pPr>
        <w:ind w:left="360"/>
        <w:rPr>
          <w:i/>
        </w:rPr>
      </w:pPr>
    </w:p>
    <w:p w:rsidR="00B9750A" w:rsidRDefault="00F81ED5" w:rsidP="00F81ED5">
      <w:pPr>
        <w:pStyle w:val="ListParagraph"/>
        <w:ind w:left="360"/>
      </w:pPr>
      <w:r>
        <w:t>Suppose you have</w:t>
      </w:r>
      <w:r w:rsidR="00B9750A">
        <w:t xml:space="preserve"> the following statements at the start of a program:</w:t>
      </w:r>
    </w:p>
    <w:p w:rsidR="00B9750A" w:rsidRDefault="00B9750A" w:rsidP="00F81ED5">
      <w:pPr>
        <w:pStyle w:val="ListParagraph"/>
        <w:ind w:left="360"/>
      </w:pPr>
    </w:p>
    <w:p w:rsidR="00F81ED5" w:rsidRDefault="00F81ED5" w:rsidP="00F81ED5">
      <w:pPr>
        <w:pStyle w:val="ListParagraph"/>
        <w:ind w:left="360" w:firstLine="360"/>
        <w:rPr>
          <w:rFonts w:ascii="Courier New" w:hAnsi="Courier New" w:cs="Courier New"/>
          <w:b/>
        </w:rPr>
      </w:pPr>
      <w:r w:rsidRPr="00C77D68">
        <w:rPr>
          <w:rFonts w:ascii="Courier New" w:hAnsi="Courier New" w:cs="Courier New"/>
          <w:b/>
        </w:rPr>
        <w:t xml:space="preserve">struct foo { </w:t>
      </w:r>
      <w:r>
        <w:rPr>
          <w:rFonts w:ascii="Courier New" w:hAnsi="Courier New" w:cs="Courier New"/>
          <w:b/>
        </w:rPr>
        <w:t>double</w:t>
      </w:r>
      <w:r w:rsidRPr="00C77D68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x</w:t>
      </w:r>
      <w:r w:rsidRPr="00C77D68">
        <w:rPr>
          <w:rFonts w:ascii="Courier New" w:hAnsi="Courier New" w:cs="Courier New"/>
          <w:b/>
        </w:rPr>
        <w:t xml:space="preserve">; </w:t>
      </w:r>
      <w:r>
        <w:rPr>
          <w:rFonts w:ascii="Courier New" w:hAnsi="Courier New" w:cs="Courier New"/>
          <w:b/>
        </w:rPr>
        <w:t>double y</w:t>
      </w:r>
      <w:r w:rsidRPr="00C77D68">
        <w:rPr>
          <w:rFonts w:ascii="Courier New" w:hAnsi="Courier New" w:cs="Courier New"/>
          <w:b/>
        </w:rPr>
        <w:t>; };</w:t>
      </w:r>
      <w:r w:rsidR="00B9750A">
        <w:rPr>
          <w:rFonts w:ascii="Courier New" w:hAnsi="Courier New" w:cs="Courier New"/>
          <w:b/>
        </w:rPr>
        <w:t xml:space="preserve"> // Define the struct called foo</w:t>
      </w:r>
    </w:p>
    <w:p w:rsidR="00F81ED5" w:rsidRPr="00C77D68" w:rsidRDefault="00F81ED5" w:rsidP="00F81ED5">
      <w:pPr>
        <w:ind w:firstLine="720"/>
      </w:pPr>
      <w:r w:rsidRPr="00C77D68">
        <w:rPr>
          <w:rFonts w:ascii="Courier New" w:hAnsi="Courier New" w:cs="Courier New"/>
          <w:b/>
        </w:rPr>
        <w:t>struct foo a;</w:t>
      </w:r>
      <w:r w:rsidR="00B9750A">
        <w:rPr>
          <w:rFonts w:ascii="Courier New" w:hAnsi="Courier New" w:cs="Courier New"/>
          <w:b/>
        </w:rPr>
        <w:t xml:space="preserve"> // Declare a local variable</w:t>
      </w:r>
    </w:p>
    <w:p w:rsidR="00F81ED5" w:rsidRDefault="00F81ED5" w:rsidP="00F81ED5">
      <w:pPr>
        <w:pStyle w:val="ListParagraph"/>
        <w:ind w:left="360" w:firstLine="360"/>
        <w:rPr>
          <w:rFonts w:ascii="Courier New" w:hAnsi="Courier New" w:cs="Courier New"/>
          <w:b/>
        </w:rPr>
      </w:pPr>
      <w:r w:rsidRPr="00C77D68">
        <w:rPr>
          <w:rFonts w:ascii="Courier New" w:hAnsi="Courier New" w:cs="Courier New"/>
          <w:b/>
        </w:rPr>
        <w:t>struct foo* c = &amp;a;</w:t>
      </w:r>
      <w:r w:rsidR="00B9750A">
        <w:rPr>
          <w:rFonts w:ascii="Courier New" w:hAnsi="Courier New" w:cs="Courier New"/>
          <w:b/>
        </w:rPr>
        <w:t xml:space="preserve"> // Declare another local variable; initialize it.</w:t>
      </w:r>
    </w:p>
    <w:p w:rsidR="00F81ED5" w:rsidRDefault="00F81ED5" w:rsidP="00F81ED5">
      <w:pPr>
        <w:pStyle w:val="ListParagraph"/>
        <w:ind w:left="360" w:firstLine="360"/>
        <w:rPr>
          <w:rFonts w:ascii="Courier New" w:hAnsi="Courier New" w:cs="Courier New"/>
          <w:b/>
        </w:rPr>
      </w:pPr>
    </w:p>
    <w:p w:rsidR="00F81ED5" w:rsidRPr="00032B5F" w:rsidRDefault="00F81ED5" w:rsidP="00F81ED5">
      <w:pPr>
        <w:pStyle w:val="ListParagraph"/>
        <w:ind w:left="0" w:firstLine="360"/>
      </w:pPr>
      <w:r>
        <w:t>Remember that o</w:t>
      </w:r>
      <w:r w:rsidR="00B9750A">
        <w:t>n an x86-64 machine like our VM</w:t>
      </w:r>
      <w:r>
        <w:t>, a double and a pointer are each 64 bits long.</w:t>
      </w:r>
    </w:p>
    <w:p w:rsidR="00F81ED5" w:rsidRPr="00833AB7" w:rsidRDefault="00F81ED5" w:rsidP="00F81ED5">
      <w:pPr>
        <w:ind w:left="360"/>
        <w:rPr>
          <w:i/>
        </w:rPr>
      </w:pPr>
    </w:p>
    <w:p w:rsidR="00F81ED5" w:rsidRPr="00833AB7" w:rsidRDefault="00F81ED5" w:rsidP="00F81ED5">
      <w:pPr>
        <w:numPr>
          <w:ilvl w:val="1"/>
          <w:numId w:val="11"/>
        </w:numPr>
        <w:suppressAutoHyphens/>
        <w:rPr>
          <w:i/>
        </w:rPr>
      </w:pPr>
      <w:r>
        <w:t xml:space="preserve">You now have a variable </w:t>
      </w:r>
      <w:r w:rsidRPr="00B9750A">
        <w:rPr>
          <w:rFonts w:ascii="Courier New" w:hAnsi="Courier New" w:cs="Courier New"/>
          <w:b/>
        </w:rPr>
        <w:t>a</w:t>
      </w:r>
      <w:r>
        <w:t xml:space="preserve"> which contains a struct of type foo. Write a C statement which would put the value 7.5 into data field </w:t>
      </w:r>
      <w:r w:rsidRPr="00B9750A">
        <w:rPr>
          <w:rFonts w:ascii="Courier New" w:hAnsi="Courier New" w:cs="Courier New"/>
          <w:b/>
        </w:rPr>
        <w:t>x</w:t>
      </w:r>
      <w:r>
        <w:t xml:space="preserve"> in that struct.</w:t>
      </w:r>
      <w:r w:rsidR="00B143F9">
        <w:t xml:space="preserve"> [1</w:t>
      </w:r>
      <w:r>
        <w:t xml:space="preserve"> point]</w:t>
      </w:r>
    </w:p>
    <w:p w:rsidR="00F81ED5" w:rsidRDefault="00F81ED5" w:rsidP="00F81ED5"/>
    <w:p w:rsidR="00F81ED5" w:rsidRPr="00833AB7" w:rsidRDefault="00F81ED5" w:rsidP="00F81ED5">
      <w:pPr>
        <w:rPr>
          <w:i/>
        </w:rPr>
      </w:pPr>
      <w:r w:rsidRPr="00833AB7">
        <w:rPr>
          <w:i/>
        </w:rPr>
        <w:t xml:space="preserve">Answer:   </w:t>
      </w:r>
      <w:r>
        <w:rPr>
          <w:rFonts w:ascii="Courier New" w:hAnsi="Courier New" w:cs="Courier New"/>
          <w:b/>
          <w:i/>
        </w:rPr>
        <w:t>a.x = 7.5</w:t>
      </w:r>
      <w:r w:rsidRPr="00833AB7">
        <w:rPr>
          <w:rFonts w:ascii="Courier New" w:hAnsi="Courier New" w:cs="Courier New"/>
          <w:b/>
          <w:i/>
        </w:rPr>
        <w:t>;</w:t>
      </w:r>
      <w:r>
        <w:rPr>
          <w:rFonts w:ascii="Courier New" w:hAnsi="Courier New" w:cs="Courier New"/>
          <w:b/>
          <w:i/>
        </w:rPr>
        <w:t xml:space="preserve"> </w:t>
      </w:r>
      <w:r w:rsidRPr="00A355CF">
        <w:rPr>
          <w:i/>
        </w:rPr>
        <w:t>Note that there is no need to mention foo again.</w:t>
      </w:r>
    </w:p>
    <w:p w:rsidR="00F81ED5" w:rsidRPr="00833AB7" w:rsidRDefault="00F81ED5" w:rsidP="00F81ED5">
      <w:pPr>
        <w:rPr>
          <w:i/>
        </w:rPr>
      </w:pPr>
    </w:p>
    <w:p w:rsidR="00F81ED5" w:rsidRPr="00833AB7" w:rsidRDefault="00F81ED5" w:rsidP="00F81ED5">
      <w:pPr>
        <w:numPr>
          <w:ilvl w:val="1"/>
          <w:numId w:val="11"/>
        </w:numPr>
        <w:suppressAutoHyphens/>
        <w:rPr>
          <w:i/>
        </w:rPr>
      </w:pPr>
      <w:r>
        <w:t xml:space="preserve">You now also have a variable </w:t>
      </w:r>
      <w:r w:rsidRPr="00B9750A">
        <w:rPr>
          <w:rFonts w:ascii="Courier New" w:hAnsi="Courier New" w:cs="Courier New"/>
          <w:b/>
        </w:rPr>
        <w:t xml:space="preserve">c </w:t>
      </w:r>
      <w:r>
        <w:t xml:space="preserve">which contains a valid pointer to an existing struct of type foo. Write a C statement which would put the value 6.2 into data field </w:t>
      </w:r>
      <w:r w:rsidRPr="00B9750A">
        <w:rPr>
          <w:rFonts w:ascii="Courier New" w:hAnsi="Courier New" w:cs="Courier New"/>
          <w:b/>
        </w:rPr>
        <w:t>y</w:t>
      </w:r>
      <w:r>
        <w:t xml:space="preserve"> in that struct.</w:t>
      </w:r>
      <w:r w:rsidR="00B143F9">
        <w:t xml:space="preserve"> [1</w:t>
      </w:r>
      <w:r>
        <w:t xml:space="preserve"> points]</w:t>
      </w:r>
    </w:p>
    <w:p w:rsidR="00F81ED5" w:rsidRDefault="00F81ED5" w:rsidP="00F81ED5">
      <w:pPr>
        <w:rPr>
          <w:i/>
        </w:rPr>
      </w:pPr>
    </w:p>
    <w:p w:rsidR="00F81ED5" w:rsidRPr="00364B11" w:rsidRDefault="00F81ED5" w:rsidP="00F81ED5">
      <w:pPr>
        <w:rPr>
          <w:rFonts w:cs="Courier New"/>
          <w:i/>
        </w:rPr>
      </w:pPr>
      <w:r>
        <w:rPr>
          <w:i/>
        </w:rPr>
        <w:t xml:space="preserve">Answer: </w:t>
      </w:r>
      <w:r>
        <w:rPr>
          <w:rFonts w:ascii="Courier New" w:hAnsi="Courier New" w:cs="Courier New"/>
          <w:b/>
          <w:i/>
        </w:rPr>
        <w:t>c-&gt;y = 6.2</w:t>
      </w:r>
      <w:r w:rsidRPr="00833AB7">
        <w:rPr>
          <w:rFonts w:ascii="Courier New" w:hAnsi="Courier New" w:cs="Courier New"/>
          <w:b/>
          <w:i/>
        </w:rPr>
        <w:t>;</w:t>
      </w:r>
      <w:r w:rsidR="00364B11">
        <w:rPr>
          <w:rFonts w:ascii="Courier New" w:hAnsi="Courier New" w:cs="Courier New"/>
          <w:b/>
          <w:i/>
        </w:rPr>
        <w:t xml:space="preserve"> </w:t>
      </w:r>
      <w:r w:rsidR="00364B11" w:rsidRPr="00364B11">
        <w:rPr>
          <w:rFonts w:cs="Courier New"/>
          <w:i/>
        </w:rPr>
        <w:t>Note:</w:t>
      </w:r>
      <w:r w:rsidR="00364B11">
        <w:rPr>
          <w:rFonts w:ascii="Courier New" w:hAnsi="Courier New" w:cs="Courier New"/>
          <w:b/>
          <w:i/>
        </w:rPr>
        <w:t xml:space="preserve"> (*c).y = 6.2; </w:t>
      </w:r>
      <w:r w:rsidR="00364B11" w:rsidRPr="00364B11">
        <w:rPr>
          <w:rFonts w:cs="Courier New"/>
          <w:i/>
        </w:rPr>
        <w:t>would also work. So would</w:t>
      </w:r>
      <w:r w:rsidR="00364B11">
        <w:rPr>
          <w:rFonts w:ascii="Courier New" w:hAnsi="Courier New" w:cs="Courier New"/>
          <w:b/>
          <w:i/>
        </w:rPr>
        <w:t xml:space="preserve"> *c.y = 6.2; </w:t>
      </w:r>
      <w:r w:rsidR="00364B11" w:rsidRPr="00364B11">
        <w:rPr>
          <w:rFonts w:cs="Courier New"/>
          <w:i/>
        </w:rPr>
        <w:t>because the star binds with higher priority than the dot. Still, the arrow is usually clearer.</w:t>
      </w:r>
    </w:p>
    <w:p w:rsidR="00F81ED5" w:rsidRDefault="00F81ED5" w:rsidP="00F81ED5">
      <w:pPr>
        <w:rPr>
          <w:rFonts w:ascii="Courier New" w:hAnsi="Courier New" w:cs="Courier New"/>
          <w:b/>
          <w:i/>
        </w:rPr>
      </w:pPr>
    </w:p>
    <w:p w:rsidR="00F81ED5" w:rsidRDefault="00F81ED5" w:rsidP="00F81ED5">
      <w:pPr>
        <w:pStyle w:val="ListParagraph"/>
        <w:numPr>
          <w:ilvl w:val="1"/>
          <w:numId w:val="11"/>
        </w:numPr>
        <w:suppressAutoHyphens/>
        <w:contextualSpacing/>
      </w:pPr>
      <w:r>
        <w:t xml:space="preserve">How many </w:t>
      </w:r>
      <w:r w:rsidRPr="00032B5F">
        <w:rPr>
          <w:u w:val="single"/>
        </w:rPr>
        <w:t>bytes</w:t>
      </w:r>
      <w:r>
        <w:t xml:space="preserve"> of</w:t>
      </w:r>
      <w:r w:rsidRPr="00032B5F">
        <w:t xml:space="preserve"> memory</w:t>
      </w:r>
      <w:r>
        <w:t xml:space="preserve"> does variable</w:t>
      </w:r>
      <w:r w:rsidR="00B9750A">
        <w:rPr>
          <w:rFonts w:ascii="Courier New" w:hAnsi="Courier New" w:cs="Courier New"/>
          <w:b/>
        </w:rPr>
        <w:t xml:space="preserve"> </w:t>
      </w:r>
      <w:r w:rsidRPr="00B9750A">
        <w:rPr>
          <w:rFonts w:ascii="Courier New" w:hAnsi="Courier New" w:cs="Courier New"/>
          <w:b/>
        </w:rPr>
        <w:t>a</w:t>
      </w:r>
      <w:r>
        <w:t xml:space="preserve"> occupy on </w:t>
      </w:r>
      <w:r w:rsidR="00B9750A">
        <w:t>our VM</w:t>
      </w:r>
      <w:r>
        <w:t xml:space="preserve">, and why? </w:t>
      </w:r>
      <w:r w:rsidR="00B9750A">
        <w:t>[1</w:t>
      </w:r>
      <w:r>
        <w:t xml:space="preserve"> point]</w:t>
      </w:r>
    </w:p>
    <w:p w:rsidR="00F81ED5" w:rsidRDefault="00F81ED5" w:rsidP="00F81ED5"/>
    <w:p w:rsidR="00F81ED5" w:rsidRPr="00032B5F" w:rsidRDefault="00F81ED5" w:rsidP="00F81ED5">
      <w:pPr>
        <w:rPr>
          <w:i/>
        </w:rPr>
      </w:pPr>
      <w:r w:rsidRPr="00032B5F">
        <w:rPr>
          <w:i/>
        </w:rPr>
        <w:t>Answer: 16 bytes, 8 bytes for each of the doubles.</w:t>
      </w:r>
      <w:r>
        <w:rPr>
          <w:i/>
        </w:rPr>
        <w:t xml:space="preserve"> Note: Remember that each byte contains 8 bits.</w:t>
      </w:r>
      <w:r w:rsidR="00364B11">
        <w:rPr>
          <w:i/>
        </w:rPr>
        <w:t xml:space="preserve"> A few students wrote “24 because you need 8 more bytes for the pointer,” but </w:t>
      </w:r>
      <w:r w:rsidR="00364B11" w:rsidRPr="00364B11">
        <w:rPr>
          <w:i/>
          <w:u w:val="single"/>
        </w:rPr>
        <w:t>there is no pointer inside the struct</w:t>
      </w:r>
      <w:r w:rsidR="00364B11">
        <w:rPr>
          <w:i/>
        </w:rPr>
        <w:t>.</w:t>
      </w:r>
    </w:p>
    <w:p w:rsidR="00F81ED5" w:rsidRPr="00032B5F" w:rsidRDefault="00F81ED5" w:rsidP="00F81ED5"/>
    <w:p w:rsidR="00F81ED5" w:rsidRDefault="00F81ED5" w:rsidP="00F81ED5">
      <w:pPr>
        <w:pStyle w:val="ListParagraph"/>
        <w:numPr>
          <w:ilvl w:val="1"/>
          <w:numId w:val="11"/>
        </w:numPr>
        <w:suppressAutoHyphens/>
        <w:contextualSpacing/>
      </w:pPr>
      <w:r>
        <w:t xml:space="preserve">How many </w:t>
      </w:r>
      <w:r w:rsidRPr="00032B5F">
        <w:rPr>
          <w:u w:val="single"/>
        </w:rPr>
        <w:t>bytes</w:t>
      </w:r>
      <w:r>
        <w:t xml:space="preserve"> of memory does variable </w:t>
      </w:r>
      <w:r w:rsidRPr="00B9750A">
        <w:rPr>
          <w:rFonts w:ascii="Courier New" w:hAnsi="Courier New" w:cs="Courier New"/>
          <w:b/>
        </w:rPr>
        <w:t>c</w:t>
      </w:r>
      <w:r>
        <w:t xml:space="preserve"> occupy on </w:t>
      </w:r>
      <w:r w:rsidR="00B9750A">
        <w:t>our VM</w:t>
      </w:r>
      <w:r>
        <w:t xml:space="preserve">, and why? </w:t>
      </w:r>
      <w:r w:rsidR="00B9750A">
        <w:t>[2</w:t>
      </w:r>
      <w:r>
        <w:t xml:space="preserve"> point</w:t>
      </w:r>
      <w:r w:rsidR="00B9750A">
        <w:t>s</w:t>
      </w:r>
      <w:r>
        <w:t>]</w:t>
      </w:r>
    </w:p>
    <w:p w:rsidR="00F81ED5" w:rsidRDefault="00F81ED5" w:rsidP="00F81ED5"/>
    <w:p w:rsidR="00F81ED5" w:rsidRPr="00032B5F" w:rsidRDefault="00F81ED5" w:rsidP="00F81ED5">
      <w:pPr>
        <w:rPr>
          <w:i/>
        </w:rPr>
      </w:pPr>
      <w:r w:rsidRPr="00032B5F">
        <w:rPr>
          <w:i/>
        </w:rPr>
        <w:t>Answer: 8 bytes, because it is a pointer.</w:t>
      </w:r>
    </w:p>
    <w:p w:rsidR="00F81ED5" w:rsidRDefault="00F81ED5" w:rsidP="00F81ED5">
      <w:pPr>
        <w:spacing w:after="200" w:line="276" w:lineRule="auto"/>
      </w:pPr>
      <w:r>
        <w:br w:type="page"/>
      </w:r>
    </w:p>
    <w:p w:rsidR="00F81ED5" w:rsidRDefault="00F81ED5" w:rsidP="00F81ED5">
      <w:pPr>
        <w:pStyle w:val="ExamQuestion"/>
        <w:numPr>
          <w:ilvl w:val="0"/>
          <w:numId w:val="0"/>
        </w:numPr>
        <w:ind w:left="360" w:hanging="360"/>
      </w:pPr>
    </w:p>
    <w:p w:rsidR="00C72E59" w:rsidRPr="00795B29" w:rsidRDefault="00C72E59" w:rsidP="0024284F">
      <w:pPr>
        <w:pStyle w:val="ExamQuestion"/>
        <w:numPr>
          <w:ilvl w:val="0"/>
          <w:numId w:val="0"/>
        </w:numPr>
        <w:ind w:left="360" w:hanging="360"/>
      </w:pPr>
    </w:p>
    <w:p w:rsidR="00FC76E5" w:rsidRPr="00A533F7" w:rsidRDefault="00BA6324" w:rsidP="00EA251D">
      <w:pPr>
        <w:pStyle w:val="ExamQuestion"/>
        <w:numPr>
          <w:ilvl w:val="0"/>
          <w:numId w:val="11"/>
        </w:numPr>
        <w:rPr>
          <w:i/>
        </w:rPr>
      </w:pPr>
      <w:r w:rsidRPr="00795B29">
        <w:rPr>
          <w:b/>
        </w:rPr>
        <w:t>Tree</w:t>
      </w:r>
      <w:r w:rsidR="002476CC">
        <w:rPr>
          <w:b/>
        </w:rPr>
        <w:t xml:space="preserve"> traversal </w:t>
      </w:r>
      <w:r w:rsidR="002476CC" w:rsidRPr="002476CC">
        <w:t>[5 points</w:t>
      </w:r>
      <w:r w:rsidR="00F14735">
        <w:t xml:space="preserve"> total</w:t>
      </w:r>
      <w:r w:rsidR="002476CC" w:rsidRPr="002476CC">
        <w:t>]</w:t>
      </w:r>
    </w:p>
    <w:p w:rsidR="00A533F7" w:rsidRDefault="00A533F7" w:rsidP="00A533F7">
      <w:pPr>
        <w:pStyle w:val="ExamQuestion"/>
        <w:numPr>
          <w:ilvl w:val="0"/>
          <w:numId w:val="0"/>
        </w:numPr>
        <w:ind w:left="360"/>
      </w:pPr>
      <w:r w:rsidRPr="00A533F7">
        <w:t>Con</w:t>
      </w:r>
      <w:r>
        <w:t xml:space="preserve">sider the following binary tree. Every time a node is </w:t>
      </w:r>
      <w:r w:rsidRPr="00A533F7">
        <w:rPr>
          <w:u w:val="single"/>
        </w:rPr>
        <w:t>visited</w:t>
      </w:r>
      <w:r>
        <w:t xml:space="preserve">, we will print the number in that node. What numbers would be printed, in what order, if the tree is traversed in each of the following orders? </w:t>
      </w:r>
    </w:p>
    <w:p w:rsidR="00A533F7" w:rsidRDefault="00264B3B" w:rsidP="00A533F7">
      <w:pPr>
        <w:pStyle w:val="ExamQuestion"/>
        <w:numPr>
          <w:ilvl w:val="0"/>
          <w:numId w:val="0"/>
        </w:num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2841812</wp:posOffset>
                </wp:positionH>
                <wp:positionV relativeFrom="paragraph">
                  <wp:posOffset>-1121</wp:posOffset>
                </wp:positionV>
                <wp:extent cx="1165412" cy="752587"/>
                <wp:effectExtent l="0" t="0" r="15875" b="28575"/>
                <wp:wrapNone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412" cy="752587"/>
                          <a:chOff x="0" y="0"/>
                          <a:chExt cx="1165412" cy="752587"/>
                        </a:xfrm>
                      </wpg:grpSpPr>
                      <wps:wsp>
                        <wps:cNvPr id="3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5412" cy="394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1F14" w:rsidRPr="00DE1F14" w:rsidRDefault="00DE1F14" w:rsidP="00DE1F14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DE1F14">
                                <w:rPr>
                                  <w:b/>
                                  <w:sz w:val="32"/>
                                  <w:szCs w:val="32"/>
                                </w:rPr>
                                <w:t>5</w:t>
                              </w:r>
                              <w:r w:rsidR="00264B3B">
                                <w:rPr>
                                  <w:b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4447"/>
                            <a:ext cx="591185" cy="35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B3B" w:rsidRPr="00DE1F14" w:rsidRDefault="00264B3B" w:rsidP="00264B3B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3741" y="394447"/>
                            <a:ext cx="591185" cy="35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B3B" w:rsidRPr="00DE1F14" w:rsidRDefault="00264B3B" w:rsidP="00264B3B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5" o:spid="_x0000_s1027" style="position:absolute;left:0;text-align:left;margin-left:223.75pt;margin-top:-.1pt;width:91.75pt;height:59.25pt;z-index:251694080" coordsize="11654,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">
                <v:shape id="_x0000_s1028" type="#_x0000_t202" style="position:absolute;width:11654;height:3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" strokeweight="2pt">
                  <v:textbox>
                    <w:txbxContent>
                      <w:p w:rsidR="00DE1F14" w:rsidRPr="00DE1F14" w:rsidRDefault="00DE1F14" w:rsidP="00DE1F14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DE1F14">
                          <w:rPr>
                            <w:b/>
                            <w:sz w:val="32"/>
                            <w:szCs w:val="32"/>
                          </w:rPr>
                          <w:t>5</w:t>
                        </w:r>
                        <w:r w:rsidR="00264B3B">
                          <w:rPr>
                            <w:b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_x0000_s1029" type="#_x0000_t202" style="position:absolute;top:3944;width:5911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" strokeweight="2pt">
                  <v:textbox>
                    <w:txbxContent>
                      <w:p w:rsidR="00264B3B" w:rsidRPr="00DE1F14" w:rsidRDefault="00264B3B" w:rsidP="00264B3B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_x0000_s1030" type="#_x0000_t202" style="position:absolute;left:5737;top:3944;width:5912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" strokeweight="2pt">
                  <v:textbox>
                    <w:txbxContent>
                      <w:p w:rsidR="00264B3B" w:rsidRPr="00DE1F14" w:rsidRDefault="00264B3B" w:rsidP="00264B3B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E29FD" w:rsidRPr="007E29FD" w:rsidRDefault="007E29FD" w:rsidP="007E29FD">
      <w:pPr>
        <w:pStyle w:val="ExamQuestion"/>
        <w:numPr>
          <w:ilvl w:val="0"/>
          <w:numId w:val="0"/>
        </w:numPr>
        <w:ind w:left="360"/>
        <w:jc w:val="right"/>
        <w:rPr>
          <w:b/>
          <w:sz w:val="32"/>
          <w:szCs w:val="32"/>
        </w:rPr>
      </w:pPr>
      <w:r>
        <w:tab/>
      </w:r>
    </w:p>
    <w:p w:rsidR="00A533F7" w:rsidRDefault="00F14735" w:rsidP="007E29FD">
      <w:pPr>
        <w:pStyle w:val="ExamQuestion"/>
        <w:numPr>
          <w:ilvl w:val="0"/>
          <w:numId w:val="0"/>
        </w:numPr>
        <w:tabs>
          <w:tab w:val="left" w:pos="5096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B47B7E" wp14:editId="18F256FC">
                <wp:simplePos x="0" y="0"/>
                <wp:positionH relativeFrom="column">
                  <wp:posOffset>2599690</wp:posOffset>
                </wp:positionH>
                <wp:positionV relativeFrom="paragraph">
                  <wp:posOffset>38100</wp:posOffset>
                </wp:positionV>
                <wp:extent cx="510540" cy="375285"/>
                <wp:effectExtent l="38100" t="57150" r="60960" b="43815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3752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E31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0" o:spid="_x0000_s1026" type="#_x0000_t32" style="position:absolute;margin-left:204.7pt;margin-top:3pt;width:40.2pt;height:29.55pt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" strokecolor="black [3213]" strokeweight="3pt">
                <v:stroke startarrow="oval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415042" wp14:editId="16B0E100">
                <wp:simplePos x="0" y="0"/>
                <wp:positionH relativeFrom="column">
                  <wp:posOffset>3675380</wp:posOffset>
                </wp:positionH>
                <wp:positionV relativeFrom="paragraph">
                  <wp:posOffset>47065</wp:posOffset>
                </wp:positionV>
                <wp:extent cx="645608" cy="366955"/>
                <wp:effectExtent l="57150" t="57150" r="40640" b="52705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8" cy="3669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C3773" id="Straight Arrow Connector 383" o:spid="_x0000_s1026" type="#_x0000_t32" style="position:absolute;margin-left:289.4pt;margin-top:3.7pt;width:50.85pt;height:28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" strokecolor="black [3213]" strokeweight="3pt">
                <v:stroke startarrow="oval" endarrow="open"/>
              </v:shape>
            </w:pict>
          </mc:Fallback>
        </mc:AlternateContent>
      </w:r>
    </w:p>
    <w:p w:rsidR="00A533F7" w:rsidRDefault="00264B3B" w:rsidP="00A533F7">
      <w:pPr>
        <w:pStyle w:val="ExamQuestion"/>
        <w:numPr>
          <w:ilvl w:val="0"/>
          <w:numId w:val="0"/>
        </w:num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DE81BBF" wp14:editId="2C7D5EB5">
                <wp:simplePos x="0" y="0"/>
                <wp:positionH relativeFrom="column">
                  <wp:posOffset>4104005</wp:posOffset>
                </wp:positionH>
                <wp:positionV relativeFrom="paragraph">
                  <wp:posOffset>167005</wp:posOffset>
                </wp:positionV>
                <wp:extent cx="1165225" cy="752475"/>
                <wp:effectExtent l="0" t="0" r="15875" b="28575"/>
                <wp:wrapNone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225" cy="752475"/>
                          <a:chOff x="0" y="0"/>
                          <a:chExt cx="1165412" cy="752587"/>
                        </a:xfrm>
                      </wpg:grpSpPr>
                      <wps:wsp>
                        <wps:cNvPr id="3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5412" cy="394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B3B" w:rsidRPr="00DE1F14" w:rsidRDefault="001E1C25" w:rsidP="00264B3B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4447"/>
                            <a:ext cx="591185" cy="35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B3B" w:rsidRPr="00DE1F14" w:rsidRDefault="00264B3B" w:rsidP="00264B3B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3741" y="394447"/>
                            <a:ext cx="591185" cy="35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B3B" w:rsidRPr="00DE1F14" w:rsidRDefault="00264B3B" w:rsidP="00264B3B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81BBF" id="Group 360" o:spid="_x0000_s1031" style="position:absolute;left:0;text-align:left;margin-left:323.15pt;margin-top:13.15pt;width:91.75pt;height:59.25pt;z-index:251698176" coordsize="11654,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">
                <v:shape id="_x0000_s1032" type="#_x0000_t202" style="position:absolute;width:11654;height:3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" strokeweight="2pt">
                  <v:textbox>
                    <w:txbxContent>
                      <w:p w:rsidR="00264B3B" w:rsidRPr="00DE1F14" w:rsidRDefault="001E1C25" w:rsidP="00264B3B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37</w:t>
                        </w:r>
                      </w:p>
                    </w:txbxContent>
                  </v:textbox>
                </v:shape>
                <v:shape id="_x0000_s1033" type="#_x0000_t202" style="position:absolute;top:3944;width:5911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" strokeweight="2pt">
                  <v:textbox>
                    <w:txbxContent>
                      <w:p w:rsidR="00264B3B" w:rsidRPr="00DE1F14" w:rsidRDefault="00264B3B" w:rsidP="00264B3B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_x0000_s1034" type="#_x0000_t202" style="position:absolute;left:5737;top:3944;width:5912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" strokeweight="2pt">
                  <v:textbox>
                    <w:txbxContent>
                      <w:p w:rsidR="00264B3B" w:rsidRPr="00DE1F14" w:rsidRDefault="00264B3B" w:rsidP="00264B3B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0A703F1" wp14:editId="024F2B9E">
                <wp:simplePos x="0" y="0"/>
                <wp:positionH relativeFrom="column">
                  <wp:posOffset>1621790</wp:posOffset>
                </wp:positionH>
                <wp:positionV relativeFrom="paragraph">
                  <wp:posOffset>167005</wp:posOffset>
                </wp:positionV>
                <wp:extent cx="1165225" cy="752475"/>
                <wp:effectExtent l="0" t="0" r="15875" b="28575"/>
                <wp:wrapNone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225" cy="752475"/>
                          <a:chOff x="0" y="0"/>
                          <a:chExt cx="1165412" cy="752587"/>
                        </a:xfrm>
                      </wpg:grpSpPr>
                      <wps:wsp>
                        <wps:cNvPr id="3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5412" cy="394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B3B" w:rsidRPr="00DE1F14" w:rsidRDefault="001E1C25" w:rsidP="00264B3B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1</w:t>
                              </w:r>
                              <w:r w:rsidR="00264B3B">
                                <w:rPr>
                                  <w:b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4447"/>
                            <a:ext cx="591185" cy="35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B3B" w:rsidRPr="00DE1F14" w:rsidRDefault="00264B3B" w:rsidP="00264B3B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3741" y="394447"/>
                            <a:ext cx="591185" cy="35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B3B" w:rsidRPr="00DE1F14" w:rsidRDefault="00264B3B" w:rsidP="00264B3B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703F1" id="Group 356" o:spid="_x0000_s1035" style="position:absolute;left:0;text-align:left;margin-left:127.7pt;margin-top:13.15pt;width:91.75pt;height:59.25pt;z-index:251696128" coordsize="11654,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">
                <v:shape id="_x0000_s1036" type="#_x0000_t202" style="position:absolute;width:11654;height:3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" strokeweight="2pt">
                  <v:textbox>
                    <w:txbxContent>
                      <w:p w:rsidR="00264B3B" w:rsidRPr="00DE1F14" w:rsidRDefault="001E1C25" w:rsidP="00264B3B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  <w:r w:rsidR="00264B3B">
                          <w:rPr>
                            <w:b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_x0000_s1037" type="#_x0000_t202" style="position:absolute;top:3944;width:5911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" strokeweight="2pt">
                  <v:textbox>
                    <w:txbxContent>
                      <w:p w:rsidR="00264B3B" w:rsidRPr="00DE1F14" w:rsidRDefault="00264B3B" w:rsidP="00264B3B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_x0000_s1038" type="#_x0000_t202" style="position:absolute;left:5737;top:3944;width:5912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" strokeweight="2pt">
                  <v:textbox>
                    <w:txbxContent>
                      <w:p w:rsidR="00264B3B" w:rsidRPr="00DE1F14" w:rsidRDefault="00264B3B" w:rsidP="00264B3B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A533F7" w:rsidRDefault="00A533F7" w:rsidP="00A533F7">
      <w:pPr>
        <w:pStyle w:val="ExamQuestion"/>
        <w:numPr>
          <w:ilvl w:val="0"/>
          <w:numId w:val="0"/>
        </w:numPr>
        <w:ind w:left="360"/>
        <w:rPr>
          <w:i/>
        </w:rPr>
      </w:pPr>
    </w:p>
    <w:p w:rsidR="00264B3B" w:rsidRDefault="00F14735" w:rsidP="00A533F7">
      <w:pPr>
        <w:pStyle w:val="ExamQuestion"/>
        <w:numPr>
          <w:ilvl w:val="0"/>
          <w:numId w:val="0"/>
        </w:numPr>
        <w:ind w:left="36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915274" wp14:editId="1814F13A">
                <wp:simplePos x="0" y="0"/>
                <wp:positionH relativeFrom="column">
                  <wp:posOffset>5002156</wp:posOffset>
                </wp:positionH>
                <wp:positionV relativeFrom="paragraph">
                  <wp:posOffset>227479</wp:posOffset>
                </wp:positionV>
                <wp:extent cx="322879" cy="375920"/>
                <wp:effectExtent l="57150" t="57150" r="39370" b="43180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79" cy="3759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D043C" id="Straight Arrow Connector 384" o:spid="_x0000_s1026" type="#_x0000_t32" style="position:absolute;margin-left:393.85pt;margin-top:17.9pt;width:25.4pt;height:29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" strokecolor="black [3213]" strokeweight="3pt">
                <v:stroke startarrow="oval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A3DC8B" wp14:editId="4550A187">
                <wp:simplePos x="0" y="0"/>
                <wp:positionH relativeFrom="column">
                  <wp:posOffset>2554941</wp:posOffset>
                </wp:positionH>
                <wp:positionV relativeFrom="paragraph">
                  <wp:posOffset>227479</wp:posOffset>
                </wp:positionV>
                <wp:extent cx="403412" cy="349026"/>
                <wp:effectExtent l="57150" t="57150" r="53975" b="51435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412" cy="34902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5097E" id="Straight Arrow Connector 382" o:spid="_x0000_s1026" type="#_x0000_t32" style="position:absolute;margin-left:201.2pt;margin-top:17.9pt;width:31.75pt;height:2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" strokecolor="black [3213]" strokeweight="3pt">
                <v:stroke startarrow="oval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0DA947" wp14:editId="4024088C">
                <wp:simplePos x="0" y="0"/>
                <wp:positionH relativeFrom="column">
                  <wp:posOffset>1558925</wp:posOffset>
                </wp:positionH>
                <wp:positionV relativeFrom="paragraph">
                  <wp:posOffset>227965</wp:posOffset>
                </wp:positionV>
                <wp:extent cx="322580" cy="375920"/>
                <wp:effectExtent l="38100" t="57150" r="58420" b="43180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580" cy="3759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B04DA" id="Straight Arrow Connector 381" o:spid="_x0000_s1026" type="#_x0000_t32" style="position:absolute;margin-left:122.75pt;margin-top:17.95pt;width:25.4pt;height:29.6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" strokecolor="black [3213]" strokeweight="3pt">
                <v:stroke startarrow="oval" endarrow="open"/>
              </v:shape>
            </w:pict>
          </mc:Fallback>
        </mc:AlternateContent>
      </w:r>
    </w:p>
    <w:p w:rsidR="00264B3B" w:rsidRPr="00DE1F14" w:rsidRDefault="00264B3B" w:rsidP="00264B3B">
      <w:pPr>
        <w:jc w:val="center"/>
        <w:rPr>
          <w:b/>
          <w:sz w:val="32"/>
          <w:szCs w:val="32"/>
        </w:rPr>
      </w:pPr>
    </w:p>
    <w:p w:rsidR="00264B3B" w:rsidRDefault="00264B3B" w:rsidP="00A533F7">
      <w:pPr>
        <w:pStyle w:val="ExamQuestion"/>
        <w:numPr>
          <w:ilvl w:val="0"/>
          <w:numId w:val="0"/>
        </w:numPr>
        <w:ind w:left="36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C39BEA0" wp14:editId="2E52E74D">
                <wp:simplePos x="0" y="0"/>
                <wp:positionH relativeFrom="column">
                  <wp:posOffset>4803775</wp:posOffset>
                </wp:positionH>
                <wp:positionV relativeFrom="paragraph">
                  <wp:posOffset>100330</wp:posOffset>
                </wp:positionV>
                <wp:extent cx="1165225" cy="752475"/>
                <wp:effectExtent l="0" t="0" r="15875" b="28575"/>
                <wp:wrapNone/>
                <wp:docPr id="372" name="Group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225" cy="752475"/>
                          <a:chOff x="0" y="0"/>
                          <a:chExt cx="1165412" cy="752587"/>
                        </a:xfrm>
                      </wpg:grpSpPr>
                      <wps:wsp>
                        <wps:cNvPr id="3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5412" cy="394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B3B" w:rsidRPr="00DE1F14" w:rsidRDefault="00264B3B" w:rsidP="00264B3B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4447"/>
                            <a:ext cx="591185" cy="35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B3B" w:rsidRPr="00DE1F14" w:rsidRDefault="00264B3B" w:rsidP="00264B3B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3741" y="394447"/>
                            <a:ext cx="591185" cy="35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B3B" w:rsidRPr="00DE1F14" w:rsidRDefault="00264B3B" w:rsidP="00264B3B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9BEA0" id="Group 372" o:spid="_x0000_s1039" style="position:absolute;left:0;text-align:left;margin-left:378.25pt;margin-top:7.9pt;width:91.75pt;height:59.25pt;z-index:251704320" coordsize="11654,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">
                <v:shape id="_x0000_s1040" type="#_x0000_t202" style="position:absolute;width:11654;height:3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" strokeweight="2pt">
                  <v:textbox>
                    <w:txbxContent>
                      <w:p w:rsidR="00264B3B" w:rsidRPr="00DE1F14" w:rsidRDefault="00264B3B" w:rsidP="00264B3B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75</w:t>
                        </w:r>
                      </w:p>
                    </w:txbxContent>
                  </v:textbox>
                </v:shape>
                <v:shape id="_x0000_s1041" type="#_x0000_t202" style="position:absolute;top:3944;width:5911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" strokeweight="2pt">
                  <v:textbox>
                    <w:txbxContent>
                      <w:p w:rsidR="00264B3B" w:rsidRPr="00DE1F14" w:rsidRDefault="00264B3B" w:rsidP="00264B3B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left:5737;top:3944;width:5912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" strokeweight="2pt">
                  <v:textbox>
                    <w:txbxContent>
                      <w:p w:rsidR="00264B3B" w:rsidRPr="00DE1F14" w:rsidRDefault="00264B3B" w:rsidP="00264B3B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653436E" wp14:editId="634E877C">
                <wp:simplePos x="0" y="0"/>
                <wp:positionH relativeFrom="column">
                  <wp:posOffset>823595</wp:posOffset>
                </wp:positionH>
                <wp:positionV relativeFrom="paragraph">
                  <wp:posOffset>100330</wp:posOffset>
                </wp:positionV>
                <wp:extent cx="1165225" cy="752475"/>
                <wp:effectExtent l="0" t="0" r="15875" b="28575"/>
                <wp:wrapNone/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225" cy="752475"/>
                          <a:chOff x="0" y="0"/>
                          <a:chExt cx="1165412" cy="752587"/>
                        </a:xfrm>
                      </wpg:grpSpPr>
                      <wps:wsp>
                        <wps:cNvPr id="3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5412" cy="394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B3B" w:rsidRPr="00DE1F14" w:rsidRDefault="00264B3B" w:rsidP="00264B3B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4447"/>
                            <a:ext cx="591185" cy="35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B3B" w:rsidRPr="00DE1F14" w:rsidRDefault="00264B3B" w:rsidP="00264B3B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3741" y="394447"/>
                            <a:ext cx="591185" cy="35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B3B" w:rsidRPr="00DE1F14" w:rsidRDefault="00264B3B" w:rsidP="00264B3B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3436E" id="Group 364" o:spid="_x0000_s1043" style="position:absolute;left:0;text-align:left;margin-left:64.85pt;margin-top:7.9pt;width:91.75pt;height:59.25pt;z-index:251700224" coordsize="11654,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">
                <v:shape id="_x0000_s1044" type="#_x0000_t202" style="position:absolute;width:11654;height:3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" strokeweight="2pt">
                  <v:textbox>
                    <w:txbxContent>
                      <w:p w:rsidR="00264B3B" w:rsidRPr="00DE1F14" w:rsidRDefault="00264B3B" w:rsidP="00264B3B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20</w:t>
                        </w:r>
                      </w:p>
                    </w:txbxContent>
                  </v:textbox>
                </v:shape>
                <v:shape id="_x0000_s1045" type="#_x0000_t202" style="position:absolute;top:3944;width:5911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" strokeweight="2pt">
                  <v:textbox>
                    <w:txbxContent>
                      <w:p w:rsidR="00264B3B" w:rsidRPr="00DE1F14" w:rsidRDefault="00264B3B" w:rsidP="00264B3B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_x0000_s1046" type="#_x0000_t202" style="position:absolute;left:5737;top:3944;width:5912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" strokeweight="2pt">
                  <v:textbox>
                    <w:txbxContent>
                      <w:p w:rsidR="00264B3B" w:rsidRPr="00DE1F14" w:rsidRDefault="00264B3B" w:rsidP="00264B3B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6B0868C" wp14:editId="4D269548">
                <wp:simplePos x="0" y="0"/>
                <wp:positionH relativeFrom="column">
                  <wp:posOffset>2311998</wp:posOffset>
                </wp:positionH>
                <wp:positionV relativeFrom="paragraph">
                  <wp:posOffset>100330</wp:posOffset>
                </wp:positionV>
                <wp:extent cx="1165225" cy="752475"/>
                <wp:effectExtent l="0" t="0" r="15875" b="28575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225" cy="752475"/>
                          <a:chOff x="0" y="0"/>
                          <a:chExt cx="1165412" cy="752587"/>
                        </a:xfrm>
                      </wpg:grpSpPr>
                      <wps:wsp>
                        <wps:cNvPr id="3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5412" cy="394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B3B" w:rsidRPr="00DE1F14" w:rsidRDefault="00264B3B" w:rsidP="00264B3B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4447"/>
                            <a:ext cx="591185" cy="35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B3B" w:rsidRPr="00DE1F14" w:rsidRDefault="00264B3B" w:rsidP="00264B3B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3741" y="394447"/>
                            <a:ext cx="591185" cy="35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B3B" w:rsidRPr="00DE1F14" w:rsidRDefault="00264B3B" w:rsidP="00264B3B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0868C" id="Group 368" o:spid="_x0000_s1047" style="position:absolute;left:0;text-align:left;margin-left:182.05pt;margin-top:7.9pt;width:91.75pt;height:59.25pt;z-index:251702272" coordsize="11654,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">
                <v:shape id="_x0000_s1048" type="#_x0000_t202" style="position:absolute;width:11654;height:3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" strokeweight="2pt">
                  <v:textbox>
                    <w:txbxContent>
                      <w:p w:rsidR="00264B3B" w:rsidRPr="00DE1F14" w:rsidRDefault="00264B3B" w:rsidP="00264B3B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45</w:t>
                        </w:r>
                      </w:p>
                    </w:txbxContent>
                  </v:textbox>
                </v:shape>
                <v:shape id="_x0000_s1049" type="#_x0000_t202" style="position:absolute;top:3944;width:5911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" strokeweight="2pt">
                  <v:textbox>
                    <w:txbxContent>
                      <w:p w:rsidR="00264B3B" w:rsidRPr="00DE1F14" w:rsidRDefault="00264B3B" w:rsidP="00264B3B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_x0000_s1050" type="#_x0000_t202" style="position:absolute;left:5737;top:3944;width:5912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" strokeweight="2pt">
                  <v:textbox>
                    <w:txbxContent>
                      <w:p w:rsidR="00264B3B" w:rsidRPr="00DE1F14" w:rsidRDefault="00264B3B" w:rsidP="00264B3B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64B3B" w:rsidRDefault="00264B3B" w:rsidP="00A533F7">
      <w:pPr>
        <w:pStyle w:val="ExamQuestion"/>
        <w:numPr>
          <w:ilvl w:val="0"/>
          <w:numId w:val="0"/>
        </w:numPr>
        <w:ind w:left="360"/>
        <w:rPr>
          <w:i/>
        </w:rPr>
      </w:pPr>
    </w:p>
    <w:p w:rsidR="00264B3B" w:rsidRDefault="00264B3B" w:rsidP="00A533F7">
      <w:pPr>
        <w:pStyle w:val="ExamQuestion"/>
        <w:numPr>
          <w:ilvl w:val="0"/>
          <w:numId w:val="0"/>
        </w:numPr>
        <w:ind w:left="360"/>
        <w:rPr>
          <w:i/>
        </w:rPr>
      </w:pPr>
    </w:p>
    <w:p w:rsidR="00264B3B" w:rsidRDefault="00264B3B" w:rsidP="00A533F7">
      <w:pPr>
        <w:pStyle w:val="ExamQuestion"/>
        <w:numPr>
          <w:ilvl w:val="0"/>
          <w:numId w:val="0"/>
        </w:numPr>
        <w:ind w:left="360"/>
        <w:rPr>
          <w:i/>
        </w:rPr>
      </w:pPr>
    </w:p>
    <w:p w:rsidR="00264B3B" w:rsidRPr="00A533F7" w:rsidRDefault="00264B3B" w:rsidP="00F14735">
      <w:pPr>
        <w:pStyle w:val="ExamQuestion"/>
        <w:numPr>
          <w:ilvl w:val="0"/>
          <w:numId w:val="0"/>
        </w:numPr>
        <w:rPr>
          <w:i/>
        </w:rPr>
      </w:pPr>
    </w:p>
    <w:p w:rsidR="00A533F7" w:rsidRDefault="00A533F7" w:rsidP="00A533F7">
      <w:pPr>
        <w:pStyle w:val="ExamQuestion"/>
        <w:numPr>
          <w:ilvl w:val="1"/>
          <w:numId w:val="4"/>
        </w:numPr>
      </w:pPr>
      <w:r w:rsidRPr="00A533F7">
        <w:t>Pre-order</w:t>
      </w:r>
      <w:r>
        <w:t xml:space="preserve"> [2 points]</w:t>
      </w:r>
      <w:r w:rsidR="007E29FD" w:rsidRPr="007E29FD">
        <w:rPr>
          <w:noProof/>
        </w:rPr>
        <w:t xml:space="preserve"> </w:t>
      </w:r>
    </w:p>
    <w:p w:rsidR="00F14735" w:rsidRPr="00A533F7" w:rsidRDefault="00F14735" w:rsidP="00F14735">
      <w:pPr>
        <w:pStyle w:val="ExamQuestion"/>
        <w:numPr>
          <w:ilvl w:val="0"/>
          <w:numId w:val="0"/>
        </w:numPr>
        <w:ind w:left="360" w:hanging="360"/>
      </w:pPr>
    </w:p>
    <w:p w:rsidR="00A533F7" w:rsidRDefault="00A533F7" w:rsidP="00A533F7">
      <w:pPr>
        <w:pStyle w:val="ExamQuestion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Answer:</w:t>
      </w:r>
      <w:r w:rsidR="001E1C25">
        <w:rPr>
          <w:i/>
        </w:rPr>
        <w:t xml:space="preserve"> 50, 15, 20, 45, 37</w:t>
      </w:r>
      <w:r w:rsidR="00F14735">
        <w:rPr>
          <w:i/>
        </w:rPr>
        <w:t>, 75</w:t>
      </w:r>
    </w:p>
    <w:p w:rsidR="00F14735" w:rsidRDefault="00F14735" w:rsidP="00A533F7">
      <w:pPr>
        <w:pStyle w:val="ExamQuestion"/>
        <w:numPr>
          <w:ilvl w:val="0"/>
          <w:numId w:val="0"/>
        </w:numPr>
        <w:ind w:left="360" w:hanging="360"/>
        <w:rPr>
          <w:i/>
        </w:rPr>
      </w:pPr>
    </w:p>
    <w:p w:rsidR="00A533F7" w:rsidRDefault="00A533F7" w:rsidP="00A533F7">
      <w:pPr>
        <w:pStyle w:val="ExamQuestion"/>
        <w:numPr>
          <w:ilvl w:val="1"/>
          <w:numId w:val="4"/>
        </w:numPr>
      </w:pPr>
      <w:r w:rsidRPr="00A533F7">
        <w:t>Post-Order</w:t>
      </w:r>
      <w:r>
        <w:t xml:space="preserve"> [1 point]</w:t>
      </w:r>
    </w:p>
    <w:p w:rsidR="00F14735" w:rsidRPr="00A533F7" w:rsidRDefault="00F14735" w:rsidP="00F14735">
      <w:pPr>
        <w:pStyle w:val="ExamQuestion"/>
        <w:numPr>
          <w:ilvl w:val="0"/>
          <w:numId w:val="0"/>
        </w:numPr>
        <w:ind w:left="360" w:hanging="360"/>
      </w:pPr>
    </w:p>
    <w:p w:rsidR="00A533F7" w:rsidRDefault="00A533F7" w:rsidP="00A533F7">
      <w:pPr>
        <w:pStyle w:val="ExamQuestion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Answer:</w:t>
      </w:r>
      <w:r w:rsidR="001E1C25">
        <w:rPr>
          <w:i/>
        </w:rPr>
        <w:t xml:space="preserve"> 20, 45, 15, 75, 37</w:t>
      </w:r>
      <w:r w:rsidR="00F14735">
        <w:rPr>
          <w:i/>
        </w:rPr>
        <w:t>, 50</w:t>
      </w:r>
    </w:p>
    <w:p w:rsidR="00F14735" w:rsidRDefault="00F14735" w:rsidP="00A533F7">
      <w:pPr>
        <w:pStyle w:val="ExamQuestion"/>
        <w:numPr>
          <w:ilvl w:val="0"/>
          <w:numId w:val="0"/>
        </w:numPr>
        <w:ind w:left="360" w:hanging="360"/>
        <w:rPr>
          <w:i/>
        </w:rPr>
      </w:pPr>
    </w:p>
    <w:p w:rsidR="00A533F7" w:rsidRDefault="00A533F7" w:rsidP="00A533F7">
      <w:pPr>
        <w:pStyle w:val="ExamQuestion"/>
        <w:numPr>
          <w:ilvl w:val="1"/>
          <w:numId w:val="4"/>
        </w:numPr>
      </w:pPr>
      <w:r w:rsidRPr="00A533F7">
        <w:t>In-order</w:t>
      </w:r>
      <w:r>
        <w:t xml:space="preserve"> [2 points]</w:t>
      </w:r>
    </w:p>
    <w:p w:rsidR="00F14735" w:rsidRPr="00A533F7" w:rsidRDefault="00F14735" w:rsidP="00F14735">
      <w:pPr>
        <w:pStyle w:val="ExamQuestion"/>
        <w:numPr>
          <w:ilvl w:val="0"/>
          <w:numId w:val="0"/>
        </w:numPr>
        <w:ind w:left="360" w:hanging="360"/>
      </w:pPr>
    </w:p>
    <w:p w:rsidR="00A533F7" w:rsidRDefault="00A533F7" w:rsidP="00A533F7">
      <w:pPr>
        <w:pStyle w:val="ExamQuestion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Answer:</w:t>
      </w:r>
      <w:r w:rsidR="001E1C25">
        <w:rPr>
          <w:i/>
        </w:rPr>
        <w:t xml:space="preserve"> 20, 1</w:t>
      </w:r>
      <w:r w:rsidR="00F14735">
        <w:rPr>
          <w:i/>
        </w:rPr>
        <w:t>5,</w:t>
      </w:r>
      <w:r w:rsidR="001E1C25">
        <w:rPr>
          <w:i/>
        </w:rPr>
        <w:t xml:space="preserve"> </w:t>
      </w:r>
      <w:r w:rsidR="00F14735">
        <w:rPr>
          <w:i/>
        </w:rPr>
        <w:t>45,</w:t>
      </w:r>
      <w:r w:rsidR="001E1C25">
        <w:rPr>
          <w:i/>
        </w:rPr>
        <w:t xml:space="preserve"> </w:t>
      </w:r>
      <w:r w:rsidR="00F14735">
        <w:rPr>
          <w:i/>
        </w:rPr>
        <w:t>50,</w:t>
      </w:r>
      <w:r w:rsidR="001E1C25">
        <w:rPr>
          <w:i/>
        </w:rPr>
        <w:t xml:space="preserve"> 37</w:t>
      </w:r>
      <w:r w:rsidR="00F14735">
        <w:rPr>
          <w:i/>
        </w:rPr>
        <w:t>,</w:t>
      </w:r>
      <w:r w:rsidR="001E1C25">
        <w:rPr>
          <w:i/>
        </w:rPr>
        <w:t xml:space="preserve"> </w:t>
      </w:r>
      <w:r w:rsidR="00F14735">
        <w:rPr>
          <w:i/>
        </w:rPr>
        <w:t>75</w:t>
      </w:r>
    </w:p>
    <w:p w:rsidR="00A533F7" w:rsidRDefault="00A533F7">
      <w:pPr>
        <w:rPr>
          <w:i/>
        </w:rPr>
      </w:pPr>
      <w:bookmarkStart w:id="4" w:name="_GoBack"/>
      <w:bookmarkEnd w:id="4"/>
    </w:p>
    <w:sectPr w:rsidR="00A533F7" w:rsidSect="00875BD0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269" w:rsidRDefault="00AA6269">
      <w:r>
        <w:separator/>
      </w:r>
    </w:p>
  </w:endnote>
  <w:endnote w:type="continuationSeparator" w:id="0">
    <w:p w:rsidR="00AA6269" w:rsidRDefault="00AA6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F42" w:rsidRDefault="006E2F42" w:rsidP="004F71C2">
    <w:pPr>
      <w:pStyle w:val="Footer"/>
      <w:jc w:val="center"/>
    </w:pPr>
    <w:r>
      <w:fldChar w:fldCharType="begin"/>
    </w:r>
    <w:r>
      <w:instrText xml:space="preserve"> REF QUIZ_NUMBER \h </w:instrText>
    </w:r>
    <w:r>
      <w:fldChar w:fldCharType="separate"/>
    </w:r>
    <w:r w:rsidR="0059644E" w:rsidRPr="00B60AE5">
      <w:t>Quiz #</w:t>
    </w:r>
    <w:r>
      <w:fldChar w:fldCharType="end"/>
    </w:r>
    <w:r w:rsidR="00FC76E5">
      <w:t>4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64B11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ab/>
    </w:r>
    <w:r>
      <w:fldChar w:fldCharType="begin"/>
    </w:r>
    <w:r>
      <w:rPr>
        <w:rStyle w:val="PageNumber"/>
      </w:rPr>
      <w:instrText xml:space="preserve"> REF QUIZ_DATE \h </w:instrText>
    </w:r>
    <w:r>
      <w:instrText xml:space="preserve"> \* MERGEFORMAT </w:instrText>
    </w:r>
    <w:r>
      <w:fldChar w:fldCharType="separate"/>
    </w:r>
    <w:r w:rsidR="00F81ED5">
      <w:t xml:space="preserve">Thursday, September 21, </w:t>
    </w:r>
    <w:r w:rsidR="0059644E">
      <w:t>201</w:t>
    </w:r>
    <w:r>
      <w:fldChar w:fldCharType="end"/>
    </w:r>
    <w:r w:rsidR="00932E57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269" w:rsidRDefault="00AA6269">
      <w:r>
        <w:separator/>
      </w:r>
    </w:p>
  </w:footnote>
  <w:footnote w:type="continuationSeparator" w:id="0">
    <w:p w:rsidR="00AA6269" w:rsidRDefault="00AA6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F42" w:rsidRDefault="006E2F42" w:rsidP="00987B8C">
    <w:pPr>
      <w:pStyle w:val="Header"/>
      <w:jc w:val="center"/>
    </w:pPr>
    <w:r>
      <w:fldChar w:fldCharType="begin"/>
    </w:r>
    <w:r>
      <w:instrText xml:space="preserve"> REF Course \h </w:instrText>
    </w:r>
    <w:r>
      <w:fldChar w:fldCharType="separate"/>
    </w:r>
    <w:r w:rsidR="0059644E">
      <w:t>CS-2303 System Programming Concepts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B0761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" w15:restartNumberingAfterBreak="0">
    <w:nsid w:val="05013687"/>
    <w:multiLevelType w:val="hybridMultilevel"/>
    <w:tmpl w:val="73343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F1016BA">
      <w:start w:val="1"/>
      <w:numFmt w:val="lowerLetter"/>
      <w:lvlText w:val="%2."/>
      <w:lvlJc w:val="left"/>
      <w:pPr>
        <w:ind w:left="1080" w:hanging="360"/>
      </w:pPr>
      <w:rPr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3C2AF2"/>
    <w:multiLevelType w:val="hybridMultilevel"/>
    <w:tmpl w:val="932EBC36"/>
    <w:lvl w:ilvl="0" w:tplc="0F1016BA">
      <w:start w:val="1"/>
      <w:numFmt w:val="lowerLetter"/>
      <w:lvlText w:val="%1."/>
      <w:lvlJc w:val="left"/>
      <w:pPr>
        <w:ind w:left="108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43107"/>
    <w:multiLevelType w:val="hybridMultilevel"/>
    <w:tmpl w:val="1D08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C4E51"/>
    <w:multiLevelType w:val="hybridMultilevel"/>
    <w:tmpl w:val="A0D230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790E5F"/>
    <w:multiLevelType w:val="hybridMultilevel"/>
    <w:tmpl w:val="27B25378"/>
    <w:lvl w:ilvl="0" w:tplc="B6A2EB12">
      <w:start w:val="1"/>
      <w:numFmt w:val="decimal"/>
      <w:pStyle w:val="ExamQuestion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13A6FFC"/>
    <w:multiLevelType w:val="hybridMultilevel"/>
    <w:tmpl w:val="E568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75441"/>
    <w:multiLevelType w:val="multilevel"/>
    <w:tmpl w:val="93860DC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E1791"/>
    <w:multiLevelType w:val="hybridMultilevel"/>
    <w:tmpl w:val="B6706A0A"/>
    <w:lvl w:ilvl="0" w:tplc="0F1016BA">
      <w:start w:val="1"/>
      <w:numFmt w:val="lowerLetter"/>
      <w:lvlText w:val="%1."/>
      <w:lvlJc w:val="left"/>
      <w:pPr>
        <w:ind w:left="108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C6377"/>
    <w:multiLevelType w:val="hybridMultilevel"/>
    <w:tmpl w:val="D87ED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C3894"/>
    <w:multiLevelType w:val="hybridMultilevel"/>
    <w:tmpl w:val="71B82EAE"/>
    <w:lvl w:ilvl="0" w:tplc="0F1016BA">
      <w:start w:val="1"/>
      <w:numFmt w:val="lowerLetter"/>
      <w:lvlText w:val="%1."/>
      <w:lvlJc w:val="left"/>
      <w:pPr>
        <w:ind w:left="108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11052"/>
    <w:multiLevelType w:val="hybridMultilevel"/>
    <w:tmpl w:val="82686BB6"/>
    <w:lvl w:ilvl="0" w:tplc="0F1016BA">
      <w:start w:val="1"/>
      <w:numFmt w:val="lowerLetter"/>
      <w:lvlText w:val="%1."/>
      <w:lvlJc w:val="left"/>
      <w:pPr>
        <w:ind w:left="108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91E4D"/>
    <w:multiLevelType w:val="hybridMultilevel"/>
    <w:tmpl w:val="523053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12"/>
  </w:num>
  <w:num w:numId="6">
    <w:abstractNumId w:val="10"/>
  </w:num>
  <w:num w:numId="7">
    <w:abstractNumId w:val="2"/>
  </w:num>
  <w:num w:numId="8">
    <w:abstractNumId w:val="8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  <w:num w:numId="13">
    <w:abstractNumId w:val="3"/>
  </w:num>
  <w:num w:numId="1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autoHyphenation/>
  <w:clickAndTypeStyle w:val="BodyText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BC8"/>
    <w:rsid w:val="00000B24"/>
    <w:rsid w:val="00007579"/>
    <w:rsid w:val="000102A8"/>
    <w:rsid w:val="0002194C"/>
    <w:rsid w:val="00030F2E"/>
    <w:rsid w:val="00036B1C"/>
    <w:rsid w:val="000404EB"/>
    <w:rsid w:val="00043D03"/>
    <w:rsid w:val="00044AEF"/>
    <w:rsid w:val="00052AC4"/>
    <w:rsid w:val="00053ED1"/>
    <w:rsid w:val="00055E7D"/>
    <w:rsid w:val="00061869"/>
    <w:rsid w:val="000765D3"/>
    <w:rsid w:val="00082BAC"/>
    <w:rsid w:val="00090B15"/>
    <w:rsid w:val="000A2194"/>
    <w:rsid w:val="000B68F4"/>
    <w:rsid w:val="000C6248"/>
    <w:rsid w:val="000E330E"/>
    <w:rsid w:val="000F1F2F"/>
    <w:rsid w:val="000F4922"/>
    <w:rsid w:val="000F4983"/>
    <w:rsid w:val="00103B30"/>
    <w:rsid w:val="00105F6A"/>
    <w:rsid w:val="00106785"/>
    <w:rsid w:val="00107540"/>
    <w:rsid w:val="00110A1D"/>
    <w:rsid w:val="00111AFA"/>
    <w:rsid w:val="001120F4"/>
    <w:rsid w:val="001155E1"/>
    <w:rsid w:val="00115E41"/>
    <w:rsid w:val="001219DF"/>
    <w:rsid w:val="0012615C"/>
    <w:rsid w:val="00126D70"/>
    <w:rsid w:val="001309DF"/>
    <w:rsid w:val="00152A3B"/>
    <w:rsid w:val="001536ED"/>
    <w:rsid w:val="0016306F"/>
    <w:rsid w:val="00163E70"/>
    <w:rsid w:val="001646AF"/>
    <w:rsid w:val="00170E0E"/>
    <w:rsid w:val="0017646E"/>
    <w:rsid w:val="00184E3F"/>
    <w:rsid w:val="00185E7D"/>
    <w:rsid w:val="0019284D"/>
    <w:rsid w:val="0019305D"/>
    <w:rsid w:val="0019419F"/>
    <w:rsid w:val="00195429"/>
    <w:rsid w:val="001A6122"/>
    <w:rsid w:val="001B275C"/>
    <w:rsid w:val="001B3D57"/>
    <w:rsid w:val="001C5AE8"/>
    <w:rsid w:val="001D039F"/>
    <w:rsid w:val="001D2D85"/>
    <w:rsid w:val="001E0ECA"/>
    <w:rsid w:val="001E1464"/>
    <w:rsid w:val="001E1C25"/>
    <w:rsid w:val="001F0C87"/>
    <w:rsid w:val="001F4B0D"/>
    <w:rsid w:val="00202DC0"/>
    <w:rsid w:val="0021679B"/>
    <w:rsid w:val="00222707"/>
    <w:rsid w:val="002263AF"/>
    <w:rsid w:val="0024284F"/>
    <w:rsid w:val="002452DE"/>
    <w:rsid w:val="002476CC"/>
    <w:rsid w:val="00260DDC"/>
    <w:rsid w:val="00263433"/>
    <w:rsid w:val="00264B3B"/>
    <w:rsid w:val="002720FE"/>
    <w:rsid w:val="002724BB"/>
    <w:rsid w:val="0028366B"/>
    <w:rsid w:val="00284B4C"/>
    <w:rsid w:val="002929FA"/>
    <w:rsid w:val="00292D7B"/>
    <w:rsid w:val="00293039"/>
    <w:rsid w:val="002944CD"/>
    <w:rsid w:val="002A21D7"/>
    <w:rsid w:val="002B40BA"/>
    <w:rsid w:val="002C42D4"/>
    <w:rsid w:val="002C64D8"/>
    <w:rsid w:val="002D6FB3"/>
    <w:rsid w:val="002E2960"/>
    <w:rsid w:val="002E547E"/>
    <w:rsid w:val="0030083B"/>
    <w:rsid w:val="00300F58"/>
    <w:rsid w:val="003045FB"/>
    <w:rsid w:val="0031114D"/>
    <w:rsid w:val="003170B5"/>
    <w:rsid w:val="003173E6"/>
    <w:rsid w:val="003232AE"/>
    <w:rsid w:val="00327843"/>
    <w:rsid w:val="00332F03"/>
    <w:rsid w:val="00334912"/>
    <w:rsid w:val="0033499A"/>
    <w:rsid w:val="003362FC"/>
    <w:rsid w:val="003418C6"/>
    <w:rsid w:val="00343208"/>
    <w:rsid w:val="00355A11"/>
    <w:rsid w:val="00355E95"/>
    <w:rsid w:val="00364B11"/>
    <w:rsid w:val="003664D1"/>
    <w:rsid w:val="00372ED1"/>
    <w:rsid w:val="00375D04"/>
    <w:rsid w:val="0038495B"/>
    <w:rsid w:val="003A18E9"/>
    <w:rsid w:val="003A3091"/>
    <w:rsid w:val="003A419D"/>
    <w:rsid w:val="003B1C3A"/>
    <w:rsid w:val="003D2C42"/>
    <w:rsid w:val="003F1266"/>
    <w:rsid w:val="003F3324"/>
    <w:rsid w:val="00414E3E"/>
    <w:rsid w:val="00420B5C"/>
    <w:rsid w:val="00421959"/>
    <w:rsid w:val="004240B2"/>
    <w:rsid w:val="00433E77"/>
    <w:rsid w:val="00445ED4"/>
    <w:rsid w:val="00446BCF"/>
    <w:rsid w:val="004513FA"/>
    <w:rsid w:val="00460254"/>
    <w:rsid w:val="00461156"/>
    <w:rsid w:val="00462553"/>
    <w:rsid w:val="00471CC8"/>
    <w:rsid w:val="00475B45"/>
    <w:rsid w:val="00477BDF"/>
    <w:rsid w:val="00482B21"/>
    <w:rsid w:val="0048594E"/>
    <w:rsid w:val="00493EC7"/>
    <w:rsid w:val="004A0107"/>
    <w:rsid w:val="004A653F"/>
    <w:rsid w:val="004B61AF"/>
    <w:rsid w:val="004D29C5"/>
    <w:rsid w:val="004D446F"/>
    <w:rsid w:val="004D4BE2"/>
    <w:rsid w:val="004D5C55"/>
    <w:rsid w:val="004D6C68"/>
    <w:rsid w:val="004E4F81"/>
    <w:rsid w:val="004E560F"/>
    <w:rsid w:val="004F493D"/>
    <w:rsid w:val="004F5139"/>
    <w:rsid w:val="004F70D6"/>
    <w:rsid w:val="004F71C2"/>
    <w:rsid w:val="005004C2"/>
    <w:rsid w:val="00506CBE"/>
    <w:rsid w:val="0050730D"/>
    <w:rsid w:val="00510D4B"/>
    <w:rsid w:val="0051104A"/>
    <w:rsid w:val="0051127C"/>
    <w:rsid w:val="00523EDD"/>
    <w:rsid w:val="00536754"/>
    <w:rsid w:val="0054185C"/>
    <w:rsid w:val="00546946"/>
    <w:rsid w:val="00552719"/>
    <w:rsid w:val="005639F3"/>
    <w:rsid w:val="00570994"/>
    <w:rsid w:val="00573B6E"/>
    <w:rsid w:val="0057400A"/>
    <w:rsid w:val="0057688A"/>
    <w:rsid w:val="00577A14"/>
    <w:rsid w:val="00586F3E"/>
    <w:rsid w:val="00593736"/>
    <w:rsid w:val="0059644E"/>
    <w:rsid w:val="005A63F5"/>
    <w:rsid w:val="005B2DF8"/>
    <w:rsid w:val="005C13FA"/>
    <w:rsid w:val="005C4E55"/>
    <w:rsid w:val="005C6D9D"/>
    <w:rsid w:val="005C7B56"/>
    <w:rsid w:val="005D4FAC"/>
    <w:rsid w:val="005D67B6"/>
    <w:rsid w:val="005E7650"/>
    <w:rsid w:val="005F7397"/>
    <w:rsid w:val="006002A8"/>
    <w:rsid w:val="00600BF8"/>
    <w:rsid w:val="006036C9"/>
    <w:rsid w:val="00604090"/>
    <w:rsid w:val="00606085"/>
    <w:rsid w:val="006168C8"/>
    <w:rsid w:val="00620DE3"/>
    <w:rsid w:val="006230B1"/>
    <w:rsid w:val="00635EE9"/>
    <w:rsid w:val="0064011D"/>
    <w:rsid w:val="00642760"/>
    <w:rsid w:val="00646D6F"/>
    <w:rsid w:val="0065353F"/>
    <w:rsid w:val="00676C32"/>
    <w:rsid w:val="00685241"/>
    <w:rsid w:val="006960A2"/>
    <w:rsid w:val="00697D7E"/>
    <w:rsid w:val="00697FED"/>
    <w:rsid w:val="006A0457"/>
    <w:rsid w:val="006A0560"/>
    <w:rsid w:val="006A0D0B"/>
    <w:rsid w:val="006A4AB0"/>
    <w:rsid w:val="006A5BF7"/>
    <w:rsid w:val="006C4703"/>
    <w:rsid w:val="006D0AD5"/>
    <w:rsid w:val="006E2F42"/>
    <w:rsid w:val="006E7483"/>
    <w:rsid w:val="006F74D2"/>
    <w:rsid w:val="007020A7"/>
    <w:rsid w:val="0070429A"/>
    <w:rsid w:val="00706A4A"/>
    <w:rsid w:val="00710625"/>
    <w:rsid w:val="00715D6F"/>
    <w:rsid w:val="0072209C"/>
    <w:rsid w:val="0072678A"/>
    <w:rsid w:val="007327E3"/>
    <w:rsid w:val="00741ABA"/>
    <w:rsid w:val="00750C90"/>
    <w:rsid w:val="00756841"/>
    <w:rsid w:val="00762F15"/>
    <w:rsid w:val="00764CA7"/>
    <w:rsid w:val="00767CF5"/>
    <w:rsid w:val="00782BFC"/>
    <w:rsid w:val="00790DAF"/>
    <w:rsid w:val="00792462"/>
    <w:rsid w:val="00795518"/>
    <w:rsid w:val="00795B29"/>
    <w:rsid w:val="007A31D3"/>
    <w:rsid w:val="007B7AD9"/>
    <w:rsid w:val="007C2C1C"/>
    <w:rsid w:val="007C5896"/>
    <w:rsid w:val="007D52BE"/>
    <w:rsid w:val="007E21B2"/>
    <w:rsid w:val="007E29FD"/>
    <w:rsid w:val="007E5C6F"/>
    <w:rsid w:val="007F3AD5"/>
    <w:rsid w:val="007F427D"/>
    <w:rsid w:val="0080220C"/>
    <w:rsid w:val="0081044E"/>
    <w:rsid w:val="00815165"/>
    <w:rsid w:val="00817B41"/>
    <w:rsid w:val="00821600"/>
    <w:rsid w:val="008226E5"/>
    <w:rsid w:val="0084149A"/>
    <w:rsid w:val="00841BC8"/>
    <w:rsid w:val="00844D9C"/>
    <w:rsid w:val="00847A3C"/>
    <w:rsid w:val="00850C21"/>
    <w:rsid w:val="00857EDD"/>
    <w:rsid w:val="00865303"/>
    <w:rsid w:val="00865321"/>
    <w:rsid w:val="00866D01"/>
    <w:rsid w:val="00875BD0"/>
    <w:rsid w:val="00886D36"/>
    <w:rsid w:val="008939A0"/>
    <w:rsid w:val="00894B24"/>
    <w:rsid w:val="008A0ABF"/>
    <w:rsid w:val="008A2785"/>
    <w:rsid w:val="008A3B87"/>
    <w:rsid w:val="008B066F"/>
    <w:rsid w:val="008B31E7"/>
    <w:rsid w:val="008B386C"/>
    <w:rsid w:val="008B5EF9"/>
    <w:rsid w:val="008D16A0"/>
    <w:rsid w:val="008D3A3E"/>
    <w:rsid w:val="008D5362"/>
    <w:rsid w:val="008D648E"/>
    <w:rsid w:val="008E026D"/>
    <w:rsid w:val="008E18CE"/>
    <w:rsid w:val="008E4958"/>
    <w:rsid w:val="008E6655"/>
    <w:rsid w:val="008F0181"/>
    <w:rsid w:val="008F0D2A"/>
    <w:rsid w:val="008F1863"/>
    <w:rsid w:val="00900BEB"/>
    <w:rsid w:val="00900CBF"/>
    <w:rsid w:val="00903C52"/>
    <w:rsid w:val="009075F2"/>
    <w:rsid w:val="009108DE"/>
    <w:rsid w:val="00920B9B"/>
    <w:rsid w:val="00920C72"/>
    <w:rsid w:val="00922A24"/>
    <w:rsid w:val="00930204"/>
    <w:rsid w:val="00930C90"/>
    <w:rsid w:val="00932E57"/>
    <w:rsid w:val="00934E46"/>
    <w:rsid w:val="009372EC"/>
    <w:rsid w:val="00940472"/>
    <w:rsid w:val="00945820"/>
    <w:rsid w:val="00946F0E"/>
    <w:rsid w:val="00950A30"/>
    <w:rsid w:val="00962C8F"/>
    <w:rsid w:val="00963811"/>
    <w:rsid w:val="0096479D"/>
    <w:rsid w:val="00974BA5"/>
    <w:rsid w:val="00977894"/>
    <w:rsid w:val="00982D9F"/>
    <w:rsid w:val="00987B8C"/>
    <w:rsid w:val="00990A41"/>
    <w:rsid w:val="009A1367"/>
    <w:rsid w:val="009A643E"/>
    <w:rsid w:val="009B1AB0"/>
    <w:rsid w:val="009B4BC2"/>
    <w:rsid w:val="009B6AE3"/>
    <w:rsid w:val="009D2F2E"/>
    <w:rsid w:val="009D3013"/>
    <w:rsid w:val="009D61A3"/>
    <w:rsid w:val="009F0E3B"/>
    <w:rsid w:val="009F290E"/>
    <w:rsid w:val="00A03E7B"/>
    <w:rsid w:val="00A04558"/>
    <w:rsid w:val="00A0633C"/>
    <w:rsid w:val="00A16F71"/>
    <w:rsid w:val="00A24303"/>
    <w:rsid w:val="00A31180"/>
    <w:rsid w:val="00A33B89"/>
    <w:rsid w:val="00A34C04"/>
    <w:rsid w:val="00A35644"/>
    <w:rsid w:val="00A459BE"/>
    <w:rsid w:val="00A533F7"/>
    <w:rsid w:val="00A53A09"/>
    <w:rsid w:val="00A5699F"/>
    <w:rsid w:val="00A821AA"/>
    <w:rsid w:val="00A9099A"/>
    <w:rsid w:val="00A943A1"/>
    <w:rsid w:val="00AA1AE2"/>
    <w:rsid w:val="00AA3E9D"/>
    <w:rsid w:val="00AA6269"/>
    <w:rsid w:val="00AD2D1F"/>
    <w:rsid w:val="00AD593F"/>
    <w:rsid w:val="00AE15DC"/>
    <w:rsid w:val="00AE3F95"/>
    <w:rsid w:val="00B0740E"/>
    <w:rsid w:val="00B143F9"/>
    <w:rsid w:val="00B147D1"/>
    <w:rsid w:val="00B233AE"/>
    <w:rsid w:val="00B27CF7"/>
    <w:rsid w:val="00B42825"/>
    <w:rsid w:val="00B57538"/>
    <w:rsid w:val="00B60AE5"/>
    <w:rsid w:val="00B64F34"/>
    <w:rsid w:val="00B74CAC"/>
    <w:rsid w:val="00B753A3"/>
    <w:rsid w:val="00B75932"/>
    <w:rsid w:val="00B81014"/>
    <w:rsid w:val="00B835C4"/>
    <w:rsid w:val="00B9750A"/>
    <w:rsid w:val="00BA3BD6"/>
    <w:rsid w:val="00BA3DAE"/>
    <w:rsid w:val="00BA6324"/>
    <w:rsid w:val="00BB3736"/>
    <w:rsid w:val="00BC47F3"/>
    <w:rsid w:val="00BD5E99"/>
    <w:rsid w:val="00BE44FA"/>
    <w:rsid w:val="00BE766D"/>
    <w:rsid w:val="00BF07DC"/>
    <w:rsid w:val="00BF5888"/>
    <w:rsid w:val="00BF5F13"/>
    <w:rsid w:val="00C03273"/>
    <w:rsid w:val="00C0517C"/>
    <w:rsid w:val="00C10808"/>
    <w:rsid w:val="00C125C7"/>
    <w:rsid w:val="00C12673"/>
    <w:rsid w:val="00C33B77"/>
    <w:rsid w:val="00C42579"/>
    <w:rsid w:val="00C5245E"/>
    <w:rsid w:val="00C606B9"/>
    <w:rsid w:val="00C72E59"/>
    <w:rsid w:val="00C77F6E"/>
    <w:rsid w:val="00C82D07"/>
    <w:rsid w:val="00C85AAD"/>
    <w:rsid w:val="00CB1536"/>
    <w:rsid w:val="00CB7EE4"/>
    <w:rsid w:val="00CC0A2B"/>
    <w:rsid w:val="00CE024B"/>
    <w:rsid w:val="00CF398C"/>
    <w:rsid w:val="00CF66D1"/>
    <w:rsid w:val="00CF6CED"/>
    <w:rsid w:val="00CF77D3"/>
    <w:rsid w:val="00D14289"/>
    <w:rsid w:val="00D23560"/>
    <w:rsid w:val="00D30CE9"/>
    <w:rsid w:val="00D35DF9"/>
    <w:rsid w:val="00D42E6C"/>
    <w:rsid w:val="00D43AFC"/>
    <w:rsid w:val="00D448F4"/>
    <w:rsid w:val="00D47CBC"/>
    <w:rsid w:val="00D50A3F"/>
    <w:rsid w:val="00D534C9"/>
    <w:rsid w:val="00D5437F"/>
    <w:rsid w:val="00D71F02"/>
    <w:rsid w:val="00D731D0"/>
    <w:rsid w:val="00D76463"/>
    <w:rsid w:val="00D77DE4"/>
    <w:rsid w:val="00D87BEA"/>
    <w:rsid w:val="00D90442"/>
    <w:rsid w:val="00D90D35"/>
    <w:rsid w:val="00D9207B"/>
    <w:rsid w:val="00DA0138"/>
    <w:rsid w:val="00DC2220"/>
    <w:rsid w:val="00DC3589"/>
    <w:rsid w:val="00DC44D3"/>
    <w:rsid w:val="00DD0D9D"/>
    <w:rsid w:val="00DD3BC7"/>
    <w:rsid w:val="00DE1F14"/>
    <w:rsid w:val="00DE6609"/>
    <w:rsid w:val="00DF549F"/>
    <w:rsid w:val="00E04944"/>
    <w:rsid w:val="00E04F05"/>
    <w:rsid w:val="00E11FC9"/>
    <w:rsid w:val="00E166A6"/>
    <w:rsid w:val="00E21B45"/>
    <w:rsid w:val="00E253D0"/>
    <w:rsid w:val="00E2749A"/>
    <w:rsid w:val="00E36400"/>
    <w:rsid w:val="00E41C9C"/>
    <w:rsid w:val="00E42D55"/>
    <w:rsid w:val="00E477D9"/>
    <w:rsid w:val="00E47A4D"/>
    <w:rsid w:val="00E5258D"/>
    <w:rsid w:val="00E57A58"/>
    <w:rsid w:val="00E647C2"/>
    <w:rsid w:val="00E67199"/>
    <w:rsid w:val="00E74F78"/>
    <w:rsid w:val="00E824E8"/>
    <w:rsid w:val="00E82645"/>
    <w:rsid w:val="00E82CCC"/>
    <w:rsid w:val="00E94D49"/>
    <w:rsid w:val="00EA1BC1"/>
    <w:rsid w:val="00EA251D"/>
    <w:rsid w:val="00EA3857"/>
    <w:rsid w:val="00EA4F9E"/>
    <w:rsid w:val="00EB1BB1"/>
    <w:rsid w:val="00EB66DB"/>
    <w:rsid w:val="00ED03A8"/>
    <w:rsid w:val="00EE020A"/>
    <w:rsid w:val="00EE18CD"/>
    <w:rsid w:val="00EF5CB3"/>
    <w:rsid w:val="00F036D3"/>
    <w:rsid w:val="00F116F6"/>
    <w:rsid w:val="00F14208"/>
    <w:rsid w:val="00F14735"/>
    <w:rsid w:val="00F1521F"/>
    <w:rsid w:val="00F17757"/>
    <w:rsid w:val="00F41503"/>
    <w:rsid w:val="00F50687"/>
    <w:rsid w:val="00F5599E"/>
    <w:rsid w:val="00F61080"/>
    <w:rsid w:val="00F65405"/>
    <w:rsid w:val="00F81ED5"/>
    <w:rsid w:val="00F82F20"/>
    <w:rsid w:val="00F84223"/>
    <w:rsid w:val="00F86C67"/>
    <w:rsid w:val="00F955D3"/>
    <w:rsid w:val="00FA3725"/>
    <w:rsid w:val="00FA7879"/>
    <w:rsid w:val="00FB0EA5"/>
    <w:rsid w:val="00FB2068"/>
    <w:rsid w:val="00FB288E"/>
    <w:rsid w:val="00FB57BF"/>
    <w:rsid w:val="00FC183D"/>
    <w:rsid w:val="00FC2BD3"/>
    <w:rsid w:val="00FC76E5"/>
    <w:rsid w:val="00FD3A0C"/>
    <w:rsid w:val="00FD4C6D"/>
    <w:rsid w:val="00FE5A65"/>
    <w:rsid w:val="00FF1686"/>
    <w:rsid w:val="00FF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1D7EBF"/>
  <w15:docId w15:val="{C1F14276-7C36-4DE3-AF30-DEEFE738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BD0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F415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909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rFonts w:ascii="Courier" w:hAnsi="Courier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rsid w:val="00593736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rsid w:val="00841BC8"/>
  </w:style>
  <w:style w:type="paragraph" w:styleId="BodyText">
    <w:name w:val="Body Text"/>
    <w:basedOn w:val="Normal"/>
    <w:rsid w:val="00F41503"/>
    <w:pPr>
      <w:spacing w:after="120"/>
    </w:pPr>
  </w:style>
  <w:style w:type="paragraph" w:styleId="BalloonText">
    <w:name w:val="Balloon Text"/>
    <w:basedOn w:val="Normal"/>
    <w:semiHidden/>
    <w:rsid w:val="00F41503"/>
    <w:rPr>
      <w:rFonts w:ascii="Tahoma" w:hAnsi="Tahoma" w:cs="Tahoma"/>
      <w:sz w:val="16"/>
      <w:szCs w:val="16"/>
    </w:rPr>
  </w:style>
  <w:style w:type="paragraph" w:customStyle="1" w:styleId="codefragment">
    <w:name w:val="code fragment"/>
    <w:basedOn w:val="BodyText"/>
    <w:rsid w:val="00850C21"/>
    <w:pPr>
      <w:tabs>
        <w:tab w:val="left" w:pos="360"/>
      </w:tabs>
      <w:spacing w:before="120" w:line="280" w:lineRule="atLeast"/>
      <w:ind w:left="720"/>
    </w:pPr>
    <w:rPr>
      <w:rFonts w:ascii="Courier New" w:hAnsi="Courier New"/>
      <w:b/>
      <w:sz w:val="23"/>
    </w:rPr>
  </w:style>
  <w:style w:type="numbering" w:customStyle="1" w:styleId="StyleBulleted">
    <w:name w:val="Style Bulleted"/>
    <w:basedOn w:val="NoList"/>
    <w:rsid w:val="00BA3DAE"/>
    <w:pPr>
      <w:numPr>
        <w:numId w:val="1"/>
      </w:numPr>
    </w:pPr>
  </w:style>
  <w:style w:type="character" w:customStyle="1" w:styleId="Heading2Char">
    <w:name w:val="Heading 2 Char"/>
    <w:link w:val="Heading2"/>
    <w:rsid w:val="00A9099A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rsid w:val="00987B8C"/>
    <w:pPr>
      <w:tabs>
        <w:tab w:val="center" w:pos="4320"/>
        <w:tab w:val="right" w:pos="8640"/>
      </w:tabs>
    </w:pPr>
  </w:style>
  <w:style w:type="paragraph" w:customStyle="1" w:styleId="ExamQuestion">
    <w:name w:val="Exam Question"/>
    <w:basedOn w:val="BodyText"/>
    <w:rsid w:val="000B68F4"/>
    <w:pPr>
      <w:numPr>
        <w:numId w:val="10"/>
      </w:numPr>
    </w:pPr>
  </w:style>
  <w:style w:type="paragraph" w:customStyle="1" w:styleId="Questioncontinuation">
    <w:name w:val="Question continuation"/>
    <w:basedOn w:val="BodyText"/>
    <w:rsid w:val="00600BF8"/>
    <w:pPr>
      <w:ind w:left="720"/>
    </w:pPr>
  </w:style>
  <w:style w:type="paragraph" w:customStyle="1" w:styleId="ExamAnswer">
    <w:name w:val="Exam Answer"/>
    <w:basedOn w:val="ExamQuestion"/>
    <w:rsid w:val="003A419D"/>
    <w:pPr>
      <w:numPr>
        <w:numId w:val="0"/>
      </w:numPr>
      <w:ind w:left="720"/>
    </w:pPr>
    <w:rPr>
      <w:rFonts w:ascii="Arial" w:hAnsi="Arial" w:cs="Arial"/>
      <w:b/>
      <w:bCs/>
      <w:iCs/>
      <w:sz w:val="22"/>
    </w:rPr>
  </w:style>
  <w:style w:type="paragraph" w:styleId="ListParagraph">
    <w:name w:val="List Paragraph"/>
    <w:basedOn w:val="Normal"/>
    <w:uiPriority w:val="34"/>
    <w:qFormat/>
    <w:rsid w:val="00B60AE5"/>
    <w:pPr>
      <w:ind w:left="720"/>
    </w:pPr>
  </w:style>
  <w:style w:type="paragraph" w:customStyle="1" w:styleId="ExamQuestioncontinued">
    <w:name w:val="Exam Question continued"/>
    <w:basedOn w:val="ExamQuestion"/>
    <w:rsid w:val="002452DE"/>
    <w:pPr>
      <w:numPr>
        <w:numId w:val="0"/>
      </w:numPr>
      <w:ind w:left="360"/>
    </w:pPr>
  </w:style>
  <w:style w:type="table" w:styleId="TableGrid">
    <w:name w:val="Table Grid"/>
    <w:basedOn w:val="TableNormal"/>
    <w:rsid w:val="00653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90442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customStyle="1" w:styleId="ExamQuestioncontinuedLeft025">
    <w:name w:val="Exam Question (continued) + Left:  0.25&quot;"/>
    <w:aliases w:val="First line:  0&quot;"/>
    <w:basedOn w:val="ExamQuestion"/>
    <w:rsid w:val="000B68F4"/>
    <w:pPr>
      <w:numPr>
        <w:numId w:val="0"/>
      </w:numPr>
      <w:ind w:left="360"/>
    </w:pPr>
  </w:style>
  <w:style w:type="paragraph" w:customStyle="1" w:styleId="ExamQuestioncontinued0">
    <w:name w:val="Exam Question (continued)"/>
    <w:basedOn w:val="ExamQuestion"/>
    <w:qFormat/>
    <w:rsid w:val="000B68F4"/>
    <w:pPr>
      <w:numPr>
        <w:numId w:val="0"/>
      </w:numPr>
      <w:ind w:left="360"/>
    </w:pPr>
  </w:style>
  <w:style w:type="character" w:styleId="HTMLCode">
    <w:name w:val="HTML Code"/>
    <w:rsid w:val="006168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6168C8"/>
    <w:rPr>
      <w:i/>
      <w:iCs/>
    </w:rPr>
  </w:style>
  <w:style w:type="character" w:customStyle="1" w:styleId="Codetext">
    <w:name w:val="Code text"/>
    <w:rsid w:val="002B40BA"/>
    <w:rPr>
      <w:rFonts w:ascii="Courier New" w:hAnsi="Courier New" w:cs="Courier New"/>
      <w:b/>
      <w:sz w:val="23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edtab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C9622-817D-4010-B790-75499F023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708</TotalTime>
  <Pages>5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#1</vt:lpstr>
    </vt:vector>
  </TitlesOfParts>
  <Company>Worcester Polytechnic Institute</Company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#1</dc:title>
  <dc:subject>CS-4513, Distributed Systems (B-Term 2010)</dc:subject>
  <dc:creator>Hugh C. Lauer</dc:creator>
  <cp:lastModifiedBy>Mike Ciaraldi</cp:lastModifiedBy>
  <cp:revision>70</cp:revision>
  <cp:lastPrinted>2017-02-10T17:13:00Z</cp:lastPrinted>
  <dcterms:created xsi:type="dcterms:W3CDTF">2013-09-03T17:05:00Z</dcterms:created>
  <dcterms:modified xsi:type="dcterms:W3CDTF">2017-09-21T19:26:00Z</dcterms:modified>
</cp:coreProperties>
</file>