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38" w:rsidRPr="00B60AE5" w:rsidRDefault="006168C8" w:rsidP="00F41503">
      <w:pPr>
        <w:pStyle w:val="BodyText"/>
        <w:tabs>
          <w:tab w:val="right" w:pos="8640"/>
        </w:tabs>
      </w:pPr>
      <w:bookmarkStart w:id="0" w:name="Course"/>
      <w:r>
        <w:t>CS-</w:t>
      </w:r>
      <w:r w:rsidR="006A4AB0">
        <w:t>2303</w:t>
      </w:r>
      <w:r>
        <w:t xml:space="preserve"> System Programmin</w:t>
      </w:r>
      <w:r w:rsidR="00CF6CED">
        <w:t>g Concepts</w:t>
      </w:r>
      <w:bookmarkEnd w:id="0"/>
      <w:r w:rsidR="00A261E4">
        <w:tab/>
      </w:r>
      <w:r w:rsidR="00F41503" w:rsidRPr="00B60AE5">
        <w:t xml:space="preserve">WPI, </w:t>
      </w:r>
      <w:r w:rsidR="00D51CB1">
        <w:t>A</w:t>
      </w:r>
      <w:r w:rsidR="002944CD" w:rsidRPr="00B60AE5">
        <w:t xml:space="preserve">-term </w:t>
      </w:r>
      <w:r w:rsidR="0028366B">
        <w:t>2017</w:t>
      </w:r>
      <w:r w:rsidR="00F41503" w:rsidRPr="00B60AE5">
        <w:br/>
      </w:r>
      <w:r w:rsidR="00620DE3">
        <w:t xml:space="preserve">Professor </w:t>
      </w:r>
      <w:r w:rsidR="00790DAF">
        <w:t>Mike Ciaraldi</w:t>
      </w:r>
      <w:r w:rsidR="00F41503" w:rsidRPr="00B60AE5">
        <w:tab/>
      </w:r>
      <w:bookmarkStart w:id="1" w:name="QUIZ_NUMBER"/>
      <w:r w:rsidR="00A03E7B" w:rsidRPr="00B60AE5">
        <w:t>Quiz #</w:t>
      </w:r>
      <w:bookmarkEnd w:id="1"/>
      <w:r w:rsidR="007F018C">
        <w:t>6</w:t>
      </w:r>
      <w:r w:rsidR="00F41503" w:rsidRPr="00B60AE5">
        <w:t xml:space="preserve"> (</w:t>
      </w:r>
      <w:r>
        <w:fldChar w:fldCharType="begin"/>
      </w:r>
      <w:r>
        <w:instrText xml:space="preserve"> REF Points \h </w:instrText>
      </w:r>
      <w:r>
        <w:fldChar w:fldCharType="separate"/>
      </w:r>
      <w:r w:rsidR="00A97C04">
        <w:t>20</w:t>
      </w:r>
      <w:r>
        <w:fldChar w:fldCharType="end"/>
      </w:r>
      <w:r w:rsidR="00710625">
        <w:t xml:space="preserve"> </w:t>
      </w:r>
      <w:r w:rsidR="00F41503" w:rsidRPr="00B60AE5">
        <w:t>points)</w:t>
      </w:r>
      <w:r w:rsidR="00F41503" w:rsidRPr="00B60AE5">
        <w:br/>
      </w:r>
      <w:r w:rsidR="00A03E7B" w:rsidRPr="00B60AE5">
        <w:t>Quiz</w:t>
      </w:r>
      <w:r w:rsidR="002720FE" w:rsidRPr="00B60AE5">
        <w:t xml:space="preserve"> date: </w:t>
      </w:r>
      <w:r w:rsidR="002944CD" w:rsidRPr="00B60AE5">
        <w:t xml:space="preserve"> </w:t>
      </w:r>
      <w:bookmarkStart w:id="2" w:name="QUIZ_DATE"/>
      <w:r w:rsidR="00790DAF">
        <w:t>Thurs</w:t>
      </w:r>
      <w:r w:rsidR="006A4AB0">
        <w:t xml:space="preserve">day, </w:t>
      </w:r>
      <w:r w:rsidR="00D51CB1">
        <w:t>October 5</w:t>
      </w:r>
      <w:r w:rsidR="00043D03">
        <w:t>, 201</w:t>
      </w:r>
      <w:bookmarkEnd w:id="2"/>
      <w:r w:rsidR="00790DAF">
        <w:t>7</w:t>
      </w:r>
      <w:r w:rsidR="00B27CF7">
        <w:tab/>
        <w:t>ANSWER KEY</w:t>
      </w:r>
    </w:p>
    <w:p w:rsidR="002720FE" w:rsidRPr="00B60AE5" w:rsidRDefault="002720FE" w:rsidP="00F41503">
      <w:pPr>
        <w:pStyle w:val="BodyText"/>
        <w:tabs>
          <w:tab w:val="right" w:pos="8640"/>
        </w:tabs>
      </w:pPr>
    </w:p>
    <w:tbl>
      <w:tblPr>
        <w:tblpPr w:leftFromText="288"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981"/>
        <w:gridCol w:w="809"/>
      </w:tblGrid>
      <w:tr w:rsidR="006168C8" w:rsidTr="00E47A4D">
        <w:tc>
          <w:tcPr>
            <w:tcW w:w="0" w:type="auto"/>
            <w:tcBorders>
              <w:top w:val="nil"/>
              <w:left w:val="nil"/>
              <w:right w:val="nil"/>
            </w:tcBorders>
            <w:shd w:val="clear" w:color="auto" w:fill="auto"/>
            <w:vAlign w:val="center"/>
          </w:tcPr>
          <w:p w:rsidR="006168C8" w:rsidRDefault="006168C8" w:rsidP="00E47A4D">
            <w:pPr>
              <w:pStyle w:val="BodyText"/>
              <w:spacing w:after="0"/>
              <w:jc w:val="center"/>
            </w:pPr>
            <w:r>
              <w:t>Question</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Possible</w:t>
            </w:r>
          </w:p>
        </w:tc>
        <w:tc>
          <w:tcPr>
            <w:tcW w:w="0" w:type="auto"/>
            <w:tcBorders>
              <w:top w:val="nil"/>
              <w:left w:val="nil"/>
              <w:right w:val="nil"/>
            </w:tcBorders>
            <w:shd w:val="clear" w:color="auto" w:fill="auto"/>
            <w:vAlign w:val="center"/>
          </w:tcPr>
          <w:p w:rsidR="006168C8" w:rsidRDefault="006168C8" w:rsidP="00E47A4D">
            <w:pPr>
              <w:pStyle w:val="BodyText"/>
              <w:spacing w:after="0"/>
              <w:jc w:val="center"/>
            </w:pPr>
            <w:r>
              <w:t>Points</w:t>
            </w:r>
          </w:p>
        </w:tc>
      </w:tr>
      <w:tr w:rsidR="006168C8" w:rsidTr="00D51CB1">
        <w:trPr>
          <w:trHeight w:val="720"/>
        </w:trPr>
        <w:tc>
          <w:tcPr>
            <w:tcW w:w="0" w:type="auto"/>
            <w:shd w:val="clear" w:color="auto" w:fill="auto"/>
            <w:vAlign w:val="center"/>
          </w:tcPr>
          <w:p w:rsidR="006168C8" w:rsidRDefault="006168C8" w:rsidP="00E47A4D">
            <w:pPr>
              <w:pStyle w:val="BodyText"/>
              <w:tabs>
                <w:tab w:val="decimal" w:pos="541"/>
              </w:tabs>
              <w:spacing w:after="0"/>
            </w:pPr>
            <w:r>
              <w:t>1</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D51CB1">
        <w:trPr>
          <w:trHeight w:val="720"/>
        </w:trPr>
        <w:tc>
          <w:tcPr>
            <w:tcW w:w="0" w:type="auto"/>
            <w:shd w:val="clear" w:color="auto" w:fill="auto"/>
            <w:vAlign w:val="center"/>
          </w:tcPr>
          <w:p w:rsidR="006168C8" w:rsidRDefault="006168C8" w:rsidP="00E47A4D">
            <w:pPr>
              <w:pStyle w:val="BodyText"/>
              <w:tabs>
                <w:tab w:val="decimal" w:pos="541"/>
              </w:tabs>
              <w:spacing w:after="0"/>
            </w:pPr>
            <w:r>
              <w:t>2</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D51CB1">
        <w:trPr>
          <w:trHeight w:val="720"/>
        </w:trPr>
        <w:tc>
          <w:tcPr>
            <w:tcW w:w="0" w:type="auto"/>
            <w:shd w:val="clear" w:color="auto" w:fill="auto"/>
            <w:vAlign w:val="center"/>
          </w:tcPr>
          <w:p w:rsidR="006168C8" w:rsidRDefault="006168C8" w:rsidP="00E47A4D">
            <w:pPr>
              <w:pStyle w:val="BodyText"/>
              <w:tabs>
                <w:tab w:val="decimal" w:pos="541"/>
              </w:tabs>
              <w:spacing w:after="0"/>
            </w:pPr>
            <w:r>
              <w:t>3</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D51CB1">
        <w:trPr>
          <w:trHeight w:val="720"/>
        </w:trPr>
        <w:tc>
          <w:tcPr>
            <w:tcW w:w="0" w:type="auto"/>
            <w:shd w:val="clear" w:color="auto" w:fill="auto"/>
            <w:vAlign w:val="center"/>
          </w:tcPr>
          <w:p w:rsidR="006168C8" w:rsidRDefault="00C10808" w:rsidP="00E47A4D">
            <w:pPr>
              <w:pStyle w:val="BodyText"/>
              <w:tabs>
                <w:tab w:val="decimal" w:pos="541"/>
              </w:tabs>
              <w:spacing w:after="0"/>
            </w:pPr>
            <w:r>
              <w:t>4</w:t>
            </w:r>
          </w:p>
        </w:tc>
        <w:tc>
          <w:tcPr>
            <w:tcW w:w="0" w:type="auto"/>
            <w:shd w:val="clear" w:color="auto" w:fill="auto"/>
            <w:vAlign w:val="center"/>
          </w:tcPr>
          <w:p w:rsidR="006168C8" w:rsidRDefault="006168C8" w:rsidP="00E47A4D">
            <w:pPr>
              <w:pStyle w:val="BodyText"/>
              <w:tabs>
                <w:tab w:val="decimal" w:pos="541"/>
              </w:tabs>
              <w:spacing w:after="0"/>
            </w:pPr>
            <w:r>
              <w:t>5</w:t>
            </w:r>
          </w:p>
        </w:tc>
        <w:tc>
          <w:tcPr>
            <w:tcW w:w="0" w:type="auto"/>
            <w:shd w:val="clear" w:color="auto" w:fill="auto"/>
            <w:vAlign w:val="center"/>
          </w:tcPr>
          <w:p w:rsidR="006168C8" w:rsidRDefault="006168C8" w:rsidP="00E47A4D">
            <w:pPr>
              <w:pStyle w:val="BodyText"/>
              <w:tabs>
                <w:tab w:val="decimal" w:pos="541"/>
              </w:tabs>
              <w:spacing w:after="0"/>
            </w:pPr>
          </w:p>
        </w:tc>
      </w:tr>
      <w:tr w:rsidR="006168C8" w:rsidTr="00D51CB1">
        <w:trPr>
          <w:trHeight w:val="720"/>
        </w:trPr>
        <w:tc>
          <w:tcPr>
            <w:tcW w:w="0" w:type="auto"/>
            <w:shd w:val="clear" w:color="auto" w:fill="auto"/>
            <w:vAlign w:val="center"/>
          </w:tcPr>
          <w:p w:rsidR="006168C8" w:rsidRPr="0035171E" w:rsidRDefault="001536ED" w:rsidP="00E47A4D">
            <w:pPr>
              <w:pStyle w:val="BodyText"/>
              <w:spacing w:after="0"/>
              <w:rPr>
                <w:smallCaps/>
              </w:rPr>
            </w:pPr>
            <w:r>
              <w:rPr>
                <w:smallCaps/>
              </w:rPr>
              <w:t>Maximum</w:t>
            </w:r>
          </w:p>
        </w:tc>
        <w:tc>
          <w:tcPr>
            <w:tcW w:w="0" w:type="auto"/>
            <w:shd w:val="clear" w:color="auto" w:fill="auto"/>
            <w:vAlign w:val="center"/>
          </w:tcPr>
          <w:p w:rsidR="006168C8" w:rsidRDefault="00293039" w:rsidP="00E47A4D">
            <w:pPr>
              <w:pStyle w:val="BodyText"/>
              <w:tabs>
                <w:tab w:val="decimal" w:pos="541"/>
              </w:tabs>
              <w:spacing w:after="0"/>
            </w:pPr>
            <w:bookmarkStart w:id="3" w:name="Points"/>
            <w:r>
              <w:t>2</w:t>
            </w:r>
            <w:r w:rsidR="006168C8">
              <w:t>0</w:t>
            </w:r>
            <w:bookmarkEnd w:id="3"/>
          </w:p>
        </w:tc>
        <w:tc>
          <w:tcPr>
            <w:tcW w:w="0" w:type="auto"/>
            <w:shd w:val="clear" w:color="auto" w:fill="auto"/>
            <w:vAlign w:val="center"/>
          </w:tcPr>
          <w:p w:rsidR="006168C8" w:rsidRDefault="006168C8" w:rsidP="00E47A4D">
            <w:pPr>
              <w:pStyle w:val="BodyText"/>
              <w:tabs>
                <w:tab w:val="decimal" w:pos="541"/>
              </w:tabs>
              <w:spacing w:after="0"/>
            </w:pPr>
          </w:p>
        </w:tc>
      </w:tr>
    </w:tbl>
    <w:p w:rsidR="0065353F" w:rsidRPr="00B60AE5" w:rsidRDefault="002720FE" w:rsidP="002720FE">
      <w:pPr>
        <w:pStyle w:val="BodyText"/>
        <w:tabs>
          <w:tab w:val="left" w:leader="underscore" w:pos="5760"/>
          <w:tab w:val="right" w:pos="8640"/>
        </w:tabs>
      </w:pPr>
      <w:r w:rsidRPr="00B60AE5">
        <w:t xml:space="preserve">NAME:  </w:t>
      </w:r>
      <w:r w:rsidRPr="00B60AE5">
        <w:tab/>
      </w:r>
    </w:p>
    <w:p w:rsidR="002944CD" w:rsidRPr="00B60AE5" w:rsidRDefault="002944CD" w:rsidP="002720FE">
      <w:pPr>
        <w:pStyle w:val="BodyText"/>
        <w:tabs>
          <w:tab w:val="left" w:leader="underscore" w:pos="5760"/>
          <w:tab w:val="right" w:pos="8640"/>
        </w:tabs>
      </w:pPr>
    </w:p>
    <w:p w:rsidR="002720FE" w:rsidRPr="00B60AE5" w:rsidRDefault="002944CD" w:rsidP="002720FE">
      <w:pPr>
        <w:pStyle w:val="BodyText"/>
        <w:tabs>
          <w:tab w:val="left" w:leader="underscore" w:pos="5760"/>
          <w:tab w:val="right" w:pos="8640"/>
        </w:tabs>
      </w:pPr>
      <w:r w:rsidRPr="00B60AE5">
        <w:t>WPI E</w:t>
      </w:r>
      <w:r w:rsidR="00FC183D" w:rsidRPr="00B60AE5">
        <w:t>-</w:t>
      </w:r>
      <w:r w:rsidRPr="00B60AE5">
        <w:t xml:space="preserve">mail ID: </w:t>
      </w:r>
      <w:r w:rsidR="002720FE" w:rsidRPr="00B60AE5">
        <w:tab/>
      </w:r>
    </w:p>
    <w:p w:rsidR="002720FE" w:rsidRPr="00B60AE5" w:rsidRDefault="008B386C" w:rsidP="00F41503">
      <w:pPr>
        <w:pStyle w:val="BodyText"/>
        <w:tabs>
          <w:tab w:val="right" w:pos="8640"/>
        </w:tabs>
      </w:pPr>
      <w:r>
        <w:rPr>
          <w:noProof/>
        </w:rPr>
        <mc:AlternateContent>
          <mc:Choice Requires="wps">
            <w:drawing>
              <wp:anchor distT="0" distB="0" distL="114300" distR="114300" simplePos="0" relativeHeight="251659264" behindDoc="0" locked="0" layoutInCell="1" allowOverlap="1" wp14:anchorId="2FB06FA8" wp14:editId="1EB8541A">
                <wp:simplePos x="0" y="0"/>
                <wp:positionH relativeFrom="column">
                  <wp:posOffset>76200</wp:posOffset>
                </wp:positionH>
                <wp:positionV relativeFrom="paragraph">
                  <wp:posOffset>171450</wp:posOffset>
                </wp:positionV>
                <wp:extent cx="2552700" cy="469900"/>
                <wp:effectExtent l="0" t="0" r="1905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69900"/>
                        </a:xfrm>
                        <a:prstGeom prst="rect">
                          <a:avLst/>
                        </a:prstGeom>
                        <a:solidFill>
                          <a:schemeClr val="bg1">
                            <a:lumMod val="85000"/>
                          </a:schemeClr>
                        </a:solidFill>
                        <a:ln w="9525">
                          <a:solidFill>
                            <a:srgbClr val="000000"/>
                          </a:solidFill>
                          <a:miter lim="800000"/>
                          <a:headEnd/>
                          <a:tailEnd/>
                        </a:ln>
                      </wps:spPr>
                      <wps:txbx>
                        <w:txbxContent>
                          <w:p w:rsidR="008B386C" w:rsidRDefault="008B386C" w:rsidP="008B386C">
                            <w:pPr>
                              <w:pStyle w:val="BodyText"/>
                            </w:pPr>
                            <w:r>
                              <w:t>READ THESE INSTRUCTIONS BEFORE STARTING THE QUIZ.</w:t>
                            </w:r>
                          </w:p>
                          <w:p w:rsidR="008B386C" w:rsidRDefault="008B38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06FA8" id="_x0000_t202" coordsize="21600,21600" o:spt="202" path="m,l,21600r21600,l21600,xe">
                <v:stroke joinstyle="miter"/>
                <v:path gradientshapeok="t" o:connecttype="rect"/>
              </v:shapetype>
              <v:shape id="Text Box 2" o:spid="_x0000_s1026" type="#_x0000_t202" style="position:absolute;margin-left:6pt;margin-top:13.5pt;width:201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" fillcolor="#d8d8d8 [2732]">
                <v:textbox>
                  <w:txbxContent>
                    <w:p w:rsidR="008B386C" w:rsidRDefault="008B386C" w:rsidP="008B386C">
                      <w:pPr>
                        <w:pStyle w:val="BodyText"/>
                      </w:pPr>
                      <w:r>
                        <w:t>READ THESE INSTRUCTIONS BEFORE STARTING THE QUIZ.</w:t>
                      </w:r>
                    </w:p>
                    <w:p w:rsidR="008B386C" w:rsidRDefault="008B386C"/>
                  </w:txbxContent>
                </v:textbox>
              </v:shape>
            </w:pict>
          </mc:Fallback>
        </mc:AlternateContent>
      </w:r>
    </w:p>
    <w:p w:rsidR="00BF5F13" w:rsidRDefault="00BF5F13" w:rsidP="006168C8">
      <w:pPr>
        <w:pStyle w:val="BodyText"/>
      </w:pPr>
    </w:p>
    <w:p w:rsidR="008B386C" w:rsidRDefault="008B386C" w:rsidP="006168C8">
      <w:pPr>
        <w:pStyle w:val="BodyText"/>
      </w:pPr>
    </w:p>
    <w:p w:rsidR="00D51CB1" w:rsidRDefault="00D51CB1" w:rsidP="00D51CB1">
      <w:pPr>
        <w:pStyle w:val="BodyText"/>
      </w:pPr>
      <w:r w:rsidRPr="000461C6">
        <w:t xml:space="preserve">This is a </w:t>
      </w:r>
      <w:r>
        <w:t>closed-</w:t>
      </w:r>
      <w:r w:rsidRPr="000461C6">
        <w:t xml:space="preserve">book </w:t>
      </w:r>
      <w:r>
        <w:t>quiz</w:t>
      </w:r>
      <w:r w:rsidRPr="000461C6">
        <w:t xml:space="preserve">, </w:t>
      </w:r>
      <w:r>
        <w:t>open-notes quiz</w:t>
      </w:r>
      <w:r w:rsidRPr="000461C6">
        <w:t>.</w:t>
      </w:r>
      <w:r>
        <w:t xml:space="preserve"> You can consult any of the class handouts, and anything you wrote yourself. You cannot consult tests from previous versions of the course. </w:t>
      </w:r>
      <w:r w:rsidRPr="00622565">
        <w:t>You are not allowed to use any electronic or communications device during the quiz, without special permission.</w:t>
      </w:r>
    </w:p>
    <w:p w:rsidR="00D51CB1" w:rsidRDefault="00D51CB1" w:rsidP="00D51CB1">
      <w:pPr>
        <w:pStyle w:val="BodyText"/>
      </w:pPr>
      <w:r>
        <w:t xml:space="preserve">This quiz is worth </w:t>
      </w:r>
      <w:r>
        <w:fldChar w:fldCharType="begin"/>
      </w:r>
      <w:r>
        <w:instrText xml:space="preserve"> REF Points \h </w:instrText>
      </w:r>
      <w:r>
        <w:fldChar w:fldCharType="separate"/>
      </w:r>
      <w:r>
        <w:t>20</w:t>
      </w:r>
      <w:r>
        <w:fldChar w:fldCharType="end"/>
      </w:r>
      <w:r>
        <w:t xml:space="preserve"> points. </w:t>
      </w:r>
    </w:p>
    <w:p w:rsidR="00D51CB1" w:rsidRDefault="00D51CB1" w:rsidP="00D51CB1">
      <w:pPr>
        <w:pStyle w:val="BodyText"/>
      </w:pPr>
      <w:r w:rsidRPr="000461C6">
        <w:t>Answer questions in the space</w:t>
      </w:r>
      <w:r>
        <w:t>s</w:t>
      </w:r>
      <w:r w:rsidRPr="000461C6">
        <w:t xml:space="preserve"> provided on the </w:t>
      </w:r>
      <w:r>
        <w:t>quiz</w:t>
      </w:r>
      <w:r w:rsidRPr="000461C6">
        <w:t xml:space="preserve"> itself. </w:t>
      </w:r>
      <w:r>
        <w:t>Take the number of points assigned to each question and the amount of space provided for your answer as a measure of the length and difficulty of the expected solution</w:t>
      </w:r>
      <w:r w:rsidRPr="000461C6">
        <w:t>.</w:t>
      </w:r>
      <w:r>
        <w:t xml:space="preserve"> </w:t>
      </w:r>
    </w:p>
    <w:p w:rsidR="00E06FEE" w:rsidRDefault="00E06FEE" w:rsidP="00E06FEE">
      <w:pPr>
        <w:pStyle w:val="BodyText"/>
      </w:pPr>
      <w:r>
        <w:t xml:space="preserve">Write or print your answers, name, and ID </w:t>
      </w:r>
      <w:r w:rsidRPr="008C65E8">
        <w:rPr>
          <w:u w:val="single"/>
        </w:rPr>
        <w:t>legibly and large enough</w:t>
      </w:r>
      <w:r>
        <w:t xml:space="preserve"> that we can easily read them.</w:t>
      </w:r>
    </w:p>
    <w:p w:rsidR="00D51CB1" w:rsidRDefault="00D51CB1" w:rsidP="00D51CB1">
      <w:pPr>
        <w:pStyle w:val="BodyText"/>
      </w:pPr>
      <w:r>
        <w:t>Be sure to answer the question which is actually being asked, in a way which demonstrates that you understand the meaning of the question and the answer. For example:</w:t>
      </w:r>
    </w:p>
    <w:p w:rsidR="00D51CB1" w:rsidRPr="00B143F9" w:rsidRDefault="00D51CB1" w:rsidP="00D51CB1">
      <w:pPr>
        <w:pStyle w:val="BodyText"/>
        <w:numPr>
          <w:ilvl w:val="0"/>
          <w:numId w:val="13"/>
        </w:numPr>
        <w:rPr>
          <w:i/>
        </w:rPr>
      </w:pPr>
      <w:r>
        <w:t xml:space="preserve">If the question asks you to say what happens and why, you have to tell both to get full credit. </w:t>
      </w:r>
    </w:p>
    <w:p w:rsidR="00D51CB1" w:rsidRPr="00B143F9" w:rsidRDefault="00D51CB1" w:rsidP="00D51CB1">
      <w:pPr>
        <w:pStyle w:val="BodyText"/>
        <w:numPr>
          <w:ilvl w:val="0"/>
          <w:numId w:val="13"/>
        </w:numPr>
        <w:rPr>
          <w:i/>
        </w:rPr>
      </w:pPr>
      <w:r>
        <w:t xml:space="preserve">If the question asks you to explain something in general and to give an example, you have to do both to get full credit. </w:t>
      </w:r>
    </w:p>
    <w:p w:rsidR="00D51CB1" w:rsidRPr="00B143F9" w:rsidRDefault="00D51CB1" w:rsidP="00D51CB1">
      <w:pPr>
        <w:pStyle w:val="BodyText"/>
        <w:numPr>
          <w:ilvl w:val="0"/>
          <w:numId w:val="13"/>
        </w:numPr>
        <w:rPr>
          <w:i/>
        </w:rPr>
      </w:pPr>
      <w:r>
        <w:t xml:space="preserve">If the question asks how many bytes, answer with the number of bytes, not the number of bits, kilometers, or Volts. </w:t>
      </w:r>
    </w:p>
    <w:p w:rsidR="00D51CB1" w:rsidRPr="004E4F81" w:rsidRDefault="00D51CB1" w:rsidP="00D51CB1">
      <w:pPr>
        <w:pStyle w:val="BodyText"/>
        <w:rPr>
          <w:i/>
        </w:rPr>
      </w:pPr>
      <w:r w:rsidRPr="00B143F9">
        <w:rPr>
          <w:i/>
          <w:u w:val="single"/>
        </w:rPr>
        <w:t xml:space="preserve">Remember, the graders know the answers to these questions. What you write has to show that </w:t>
      </w:r>
      <w:r w:rsidRPr="00B143F9">
        <w:rPr>
          <w:b/>
          <w:i/>
          <w:u w:val="single"/>
        </w:rPr>
        <w:t xml:space="preserve">you </w:t>
      </w:r>
      <w:r w:rsidRPr="00B143F9">
        <w:rPr>
          <w:i/>
          <w:u w:val="single"/>
        </w:rPr>
        <w:t>understand the question and its answer</w:t>
      </w:r>
      <w:r w:rsidRPr="004E4F81">
        <w:rPr>
          <w:i/>
        </w:rPr>
        <w:t>.</w:t>
      </w:r>
    </w:p>
    <w:p w:rsidR="00D51CB1" w:rsidRDefault="00D51CB1" w:rsidP="00D51CB1">
      <w:pPr>
        <w:pStyle w:val="BodyText"/>
      </w:pPr>
      <w:r>
        <w:t xml:space="preserve">A </w:t>
      </w:r>
      <w:r w:rsidRPr="006E7483">
        <w:rPr>
          <w:i/>
        </w:rPr>
        <w:t>program fragment</w:t>
      </w:r>
      <w:r>
        <w:t xml:space="preserve"> is a section of code which is part of a complete program. You can make any reasonable assumptions about the rest of the program.</w:t>
      </w:r>
    </w:p>
    <w:p w:rsidR="00D51CB1" w:rsidRDefault="00D51CB1" w:rsidP="00D51CB1">
      <w:pPr>
        <w:pStyle w:val="BodyText"/>
      </w:pPr>
      <w:r>
        <w:t>All questions apply to C and/or C++ unless otherwise indicated.</w:t>
      </w:r>
    </w:p>
    <w:p w:rsidR="00D51CB1" w:rsidRDefault="00D51CB1" w:rsidP="00D51CB1">
      <w:pPr>
        <w:pStyle w:val="BodyText"/>
        <w:rPr>
          <w:i/>
        </w:rPr>
      </w:pPr>
      <w:r>
        <w:t>This quiz will end at 8:20 am</w:t>
      </w:r>
      <w:r w:rsidRPr="000461C6">
        <w:t>.</w:t>
      </w:r>
      <w:r>
        <w:t xml:space="preserve"> </w:t>
      </w:r>
      <w:r>
        <w:rPr>
          <w:i/>
        </w:rPr>
        <w:t xml:space="preserve">It is </w:t>
      </w:r>
      <w:r>
        <w:t xml:space="preserve">STRONGLY </w:t>
      </w:r>
      <w:r>
        <w:rPr>
          <w:i/>
        </w:rPr>
        <w:t xml:space="preserve">suggested that you read the entire quiz before attempting to answer any questions. Also, re-read </w:t>
      </w:r>
      <w:r w:rsidRPr="00982D9F">
        <w:rPr>
          <w:i/>
          <w:u w:val="single"/>
        </w:rPr>
        <w:t>all</w:t>
      </w:r>
      <w:r>
        <w:rPr>
          <w:i/>
        </w:rPr>
        <w:t xml:space="preserve"> the parts of any one question before you start answering it, so you put your answers in the right place.</w:t>
      </w:r>
    </w:p>
    <w:p w:rsidR="006E7483" w:rsidRDefault="006E7483">
      <w:pPr>
        <w:rPr>
          <w:i/>
        </w:rPr>
      </w:pPr>
      <w:r>
        <w:rPr>
          <w:i/>
        </w:rPr>
        <w:br w:type="page"/>
      </w:r>
    </w:p>
    <w:p w:rsidR="006E7483" w:rsidRDefault="006E7483" w:rsidP="006168C8">
      <w:pPr>
        <w:pStyle w:val="BodyText"/>
        <w:rPr>
          <w:i/>
        </w:rPr>
      </w:pPr>
    </w:p>
    <w:p w:rsidR="0070468D" w:rsidRPr="000A23E3" w:rsidRDefault="0070468D" w:rsidP="00B15B29">
      <w:pPr>
        <w:pStyle w:val="ExamQuestion"/>
        <w:numPr>
          <w:ilvl w:val="0"/>
          <w:numId w:val="0"/>
        </w:numPr>
        <w:ind w:left="360" w:hanging="360"/>
        <w:rPr>
          <w:i/>
        </w:rPr>
      </w:pPr>
    </w:p>
    <w:p w:rsidR="00986F7B" w:rsidRDefault="00171C01" w:rsidP="007F018C">
      <w:pPr>
        <w:pStyle w:val="ExamQuestion"/>
        <w:numPr>
          <w:ilvl w:val="0"/>
          <w:numId w:val="12"/>
        </w:numPr>
      </w:pPr>
      <w:r w:rsidRPr="000A23E3">
        <w:rPr>
          <w:rFonts w:ascii="Courier New" w:hAnsi="Courier New" w:cs="Courier New"/>
          <w:b/>
        </w:rPr>
        <w:t>const</w:t>
      </w:r>
      <w:r w:rsidRPr="000A23E3">
        <w:rPr>
          <w:b/>
        </w:rPr>
        <w:t xml:space="preserve"> </w:t>
      </w:r>
      <w:r w:rsidR="000A23E3">
        <w:rPr>
          <w:b/>
        </w:rPr>
        <w:t xml:space="preserve">parameters and </w:t>
      </w:r>
      <w:r w:rsidRPr="000A23E3">
        <w:rPr>
          <w:b/>
        </w:rPr>
        <w:t>function</w:t>
      </w:r>
      <w:r w:rsidR="000A23E3">
        <w:rPr>
          <w:b/>
        </w:rPr>
        <w:t>s</w:t>
      </w:r>
      <w:r w:rsidR="000A23E3">
        <w:t xml:space="preserve"> [5 points]</w:t>
      </w:r>
    </w:p>
    <w:p w:rsidR="000A23E3" w:rsidRDefault="000A23E3" w:rsidP="000A23E3">
      <w:pPr>
        <w:pStyle w:val="ExamQuestion"/>
        <w:numPr>
          <w:ilvl w:val="1"/>
          <w:numId w:val="12"/>
        </w:numPr>
      </w:pPr>
      <w:r>
        <w:t xml:space="preserve">In C and C++, if you have a parameter which is a pointer and is declared </w:t>
      </w:r>
      <w:r w:rsidRPr="000A23E3">
        <w:rPr>
          <w:rFonts w:ascii="Courier New" w:hAnsi="Courier New" w:cs="Courier New"/>
          <w:b/>
        </w:rPr>
        <w:t>const</w:t>
      </w:r>
      <w:r>
        <w:t>, what does that mean</w:t>
      </w:r>
      <w:r w:rsidR="00E35CC3">
        <w:t xml:space="preserve"> (i.e., what can you do and not do with that pointer, as compared to a pointer parameter which is not const)</w:t>
      </w:r>
      <w:r>
        <w:t xml:space="preserve">? Give an example which </w:t>
      </w:r>
      <w:r w:rsidRPr="000A23E3">
        <w:rPr>
          <w:u w:val="single"/>
        </w:rPr>
        <w:t>clearly</w:t>
      </w:r>
      <w:r>
        <w:t xml:space="preserve"> shows that you understand this.</w:t>
      </w:r>
      <w:r w:rsidR="0070468D">
        <w:t xml:space="preserve"> [2 points]</w:t>
      </w:r>
    </w:p>
    <w:p w:rsidR="000A23E3" w:rsidRPr="000A23E3" w:rsidRDefault="000A23E3" w:rsidP="000A23E3">
      <w:pPr>
        <w:pStyle w:val="ExamQuestion"/>
        <w:numPr>
          <w:ilvl w:val="0"/>
          <w:numId w:val="0"/>
        </w:numPr>
        <w:ind w:left="360" w:hanging="360"/>
        <w:rPr>
          <w:i/>
        </w:rPr>
      </w:pPr>
      <w:r w:rsidRPr="000A23E3">
        <w:rPr>
          <w:i/>
        </w:rPr>
        <w:t xml:space="preserve">Possible answer: If the pointer parameter is declared const, this means that the pointer itself can be changed by the function so it points somewhere else, but the function cannot follow the pointer and use it to change the value stored in the calling function. For example, suppose the function prototype is </w:t>
      </w:r>
      <w:r w:rsidRPr="000A23E3">
        <w:rPr>
          <w:rFonts w:ascii="Courier New" w:hAnsi="Courier New" w:cs="Courier New"/>
          <w:b/>
          <w:i/>
        </w:rPr>
        <w:t>int foo (int* x);</w:t>
      </w:r>
      <w:r w:rsidRPr="000A23E3">
        <w:rPr>
          <w:i/>
        </w:rPr>
        <w:t xml:space="preserve"> Inside function foo you could do </w:t>
      </w:r>
      <w:r w:rsidRPr="000A23E3">
        <w:rPr>
          <w:rFonts w:ascii="Courier New" w:hAnsi="Courier New" w:cs="Courier New"/>
          <w:b/>
          <w:i/>
        </w:rPr>
        <w:t>x++</w:t>
      </w:r>
      <w:r w:rsidRPr="000A23E3">
        <w:rPr>
          <w:i/>
        </w:rPr>
        <w:t xml:space="preserve"> , which changes the value of x</w:t>
      </w:r>
      <w:r w:rsidR="00E35CC3">
        <w:rPr>
          <w:i/>
        </w:rPr>
        <w:t>, so it points to the next integer</w:t>
      </w:r>
      <w:r w:rsidRPr="000A23E3">
        <w:rPr>
          <w:i/>
        </w:rPr>
        <w:t xml:space="preserve">. But you could not do </w:t>
      </w:r>
      <w:r w:rsidRPr="000A23E3">
        <w:rPr>
          <w:rFonts w:ascii="Courier New" w:hAnsi="Courier New" w:cs="Courier New"/>
          <w:b/>
          <w:i/>
        </w:rPr>
        <w:t>*x = 5</w:t>
      </w:r>
      <w:r w:rsidRPr="000A23E3">
        <w:rPr>
          <w:i/>
        </w:rPr>
        <w:t xml:space="preserve"> , which would go to the integer pointed to by x and change its value.</w:t>
      </w:r>
    </w:p>
    <w:p w:rsidR="000A23E3" w:rsidRDefault="000A23E3" w:rsidP="000A23E3">
      <w:pPr>
        <w:pStyle w:val="ExamQuestion"/>
        <w:numPr>
          <w:ilvl w:val="1"/>
          <w:numId w:val="12"/>
        </w:numPr>
      </w:pPr>
      <w:r>
        <w:t xml:space="preserve">In C++, what does it mean when a member function is declared </w:t>
      </w:r>
      <w:r w:rsidRPr="0070468D">
        <w:rPr>
          <w:rFonts w:ascii="Courier New" w:hAnsi="Courier New" w:cs="Courier New"/>
          <w:b/>
        </w:rPr>
        <w:t>const</w:t>
      </w:r>
      <w:r>
        <w:t>?</w:t>
      </w:r>
      <w:r w:rsidR="0070468D">
        <w:t xml:space="preserve"> [2 points]</w:t>
      </w:r>
    </w:p>
    <w:p w:rsidR="000A23E3" w:rsidRPr="0070468D" w:rsidRDefault="000A23E3" w:rsidP="000A23E3">
      <w:pPr>
        <w:pStyle w:val="ExamQuestion"/>
        <w:numPr>
          <w:ilvl w:val="0"/>
          <w:numId w:val="0"/>
        </w:numPr>
        <w:ind w:left="360" w:hanging="360"/>
        <w:rPr>
          <w:i/>
        </w:rPr>
      </w:pPr>
      <w:r w:rsidRPr="0070468D">
        <w:rPr>
          <w:i/>
        </w:rPr>
        <w:t>Answer:</w:t>
      </w:r>
      <w:r w:rsidR="0070468D" w:rsidRPr="0070468D">
        <w:rPr>
          <w:i/>
        </w:rPr>
        <w:t xml:space="preserve"> This means that the function will not change the state of the object (i.e., the value of data inside the object).</w:t>
      </w:r>
    </w:p>
    <w:p w:rsidR="000A23E3" w:rsidRDefault="000A23E3" w:rsidP="000A23E3">
      <w:pPr>
        <w:pStyle w:val="ExamQuestion"/>
        <w:numPr>
          <w:ilvl w:val="1"/>
          <w:numId w:val="12"/>
        </w:numPr>
      </w:pPr>
      <w:r>
        <w:t xml:space="preserve">In C++, if a member function is declared </w:t>
      </w:r>
      <w:r w:rsidRPr="0070468D">
        <w:rPr>
          <w:rFonts w:ascii="Courier New" w:hAnsi="Courier New" w:cs="Courier New"/>
          <w:b/>
        </w:rPr>
        <w:t>const</w:t>
      </w:r>
      <w:r>
        <w:t xml:space="preserve">, the compiler will only allow that function to call other functions of that class which are also declared </w:t>
      </w:r>
      <w:r w:rsidRPr="0070468D">
        <w:rPr>
          <w:rFonts w:ascii="Courier New" w:hAnsi="Courier New" w:cs="Courier New"/>
          <w:b/>
        </w:rPr>
        <w:t>const</w:t>
      </w:r>
      <w:r>
        <w:t>. Why does C++ have this rule?</w:t>
      </w:r>
      <w:r w:rsidR="0070468D">
        <w:t xml:space="preserve"> [1 point]</w:t>
      </w:r>
    </w:p>
    <w:p w:rsidR="000A23E3" w:rsidRPr="0070468D" w:rsidRDefault="0070468D" w:rsidP="0070468D">
      <w:pPr>
        <w:pStyle w:val="ExamQuestion"/>
        <w:numPr>
          <w:ilvl w:val="0"/>
          <w:numId w:val="0"/>
        </w:numPr>
        <w:ind w:left="360" w:hanging="360"/>
        <w:rPr>
          <w:i/>
        </w:rPr>
      </w:pPr>
      <w:r w:rsidRPr="0070468D">
        <w:rPr>
          <w:i/>
        </w:rPr>
        <w:t>Answer: Because if it did not have this rule, the other functions could change the state of the object, which means the first function would not really be const!</w:t>
      </w:r>
    </w:p>
    <w:p w:rsidR="0070468D" w:rsidRDefault="0070468D" w:rsidP="007F018C">
      <w:pPr>
        <w:pStyle w:val="ExamQuestion"/>
        <w:numPr>
          <w:ilvl w:val="0"/>
          <w:numId w:val="12"/>
        </w:numPr>
      </w:pPr>
      <w:r w:rsidRPr="00527617">
        <w:rPr>
          <w:b/>
        </w:rPr>
        <w:t xml:space="preserve">Function Overloading </w:t>
      </w:r>
      <w:r w:rsidR="00E35CC3" w:rsidRPr="00527617">
        <w:rPr>
          <w:b/>
        </w:rPr>
        <w:t>in C++</w:t>
      </w:r>
      <w:r w:rsidR="00E35CC3">
        <w:t xml:space="preserve"> </w:t>
      </w:r>
      <w:r>
        <w:t>[5 points]</w:t>
      </w:r>
    </w:p>
    <w:p w:rsidR="0070468D" w:rsidRDefault="0070468D" w:rsidP="0070468D">
      <w:pPr>
        <w:pStyle w:val="ExamQuestion"/>
        <w:numPr>
          <w:ilvl w:val="1"/>
          <w:numId w:val="12"/>
        </w:numPr>
      </w:pPr>
      <w:r>
        <w:t xml:space="preserve">Suppose you have a class with no base class or derived classes. It has two functions with the same name. When some program calls a function with that name, on an object of that class, how does the </w:t>
      </w:r>
      <w:r w:rsidR="00C939F4">
        <w:t xml:space="preserve">compiler know which one to actually call? </w:t>
      </w:r>
      <w:r w:rsidR="00C939F4" w:rsidRPr="00527617">
        <w:rPr>
          <w:u w:val="single"/>
        </w:rPr>
        <w:t>Give an example which illustrates this</w:t>
      </w:r>
      <w:r w:rsidR="00C939F4">
        <w:t>.[3 points]</w:t>
      </w:r>
    </w:p>
    <w:p w:rsidR="00C939F4" w:rsidRPr="00C939F4" w:rsidRDefault="00C939F4" w:rsidP="00C939F4">
      <w:pPr>
        <w:pStyle w:val="ExamQuestion"/>
        <w:numPr>
          <w:ilvl w:val="0"/>
          <w:numId w:val="0"/>
        </w:numPr>
        <w:ind w:left="360" w:hanging="360"/>
        <w:rPr>
          <w:i/>
        </w:rPr>
      </w:pPr>
      <w:r>
        <w:rPr>
          <w:i/>
        </w:rPr>
        <w:t>Possible a</w:t>
      </w:r>
      <w:r w:rsidRPr="00C939F4">
        <w:rPr>
          <w:i/>
        </w:rPr>
        <w:t>nswer: It tries to match the signature; specifically, the number and type of the parameters.</w:t>
      </w:r>
      <w:r>
        <w:rPr>
          <w:i/>
        </w:rPr>
        <w:t xml:space="preserve"> So, for example, if you had a function </w:t>
      </w:r>
      <w:r w:rsidRPr="00C939F4">
        <w:rPr>
          <w:rFonts w:ascii="Courier New" w:hAnsi="Courier New" w:cs="Courier New"/>
          <w:b/>
          <w:i/>
        </w:rPr>
        <w:t>foo(int x)</w:t>
      </w:r>
      <w:r>
        <w:rPr>
          <w:i/>
        </w:rPr>
        <w:t xml:space="preserve"> and another function </w:t>
      </w:r>
      <w:r w:rsidRPr="00C939F4">
        <w:rPr>
          <w:rFonts w:ascii="Courier New" w:hAnsi="Courier New" w:cs="Courier New"/>
          <w:b/>
          <w:i/>
        </w:rPr>
        <w:t>foo(double x, int y),</w:t>
      </w:r>
      <w:r>
        <w:rPr>
          <w:i/>
        </w:rPr>
        <w:t xml:space="preserve"> the compiler would see if you called it with one or two parameters, and use the version which matched.</w:t>
      </w:r>
    </w:p>
    <w:p w:rsidR="00C939F4" w:rsidRDefault="00C939F4" w:rsidP="0070468D">
      <w:pPr>
        <w:pStyle w:val="ExamQuestion"/>
        <w:numPr>
          <w:ilvl w:val="1"/>
          <w:numId w:val="12"/>
        </w:numPr>
      </w:pPr>
      <w:r>
        <w:t xml:space="preserve">Why can the compiler </w:t>
      </w:r>
      <w:r w:rsidRPr="00C939F4">
        <w:rPr>
          <w:u w:val="single"/>
        </w:rPr>
        <w:t>not</w:t>
      </w:r>
      <w:r>
        <w:t xml:space="preserve"> use the return type to make this decision? Give an example which illustrates this. [2 points]</w:t>
      </w:r>
    </w:p>
    <w:p w:rsidR="00C939F4" w:rsidRDefault="00C939F4" w:rsidP="00C939F4">
      <w:pPr>
        <w:pStyle w:val="ExamQuestion"/>
        <w:numPr>
          <w:ilvl w:val="0"/>
          <w:numId w:val="0"/>
        </w:numPr>
        <w:ind w:left="360" w:hanging="360"/>
        <w:rPr>
          <w:i/>
        </w:rPr>
      </w:pPr>
      <w:r w:rsidRPr="000604C5">
        <w:rPr>
          <w:i/>
        </w:rPr>
        <w:t xml:space="preserve">Possible answer: Because C and C++ allow you to “promote” the type of the </w:t>
      </w:r>
      <w:r w:rsidR="000604C5" w:rsidRPr="000604C5">
        <w:rPr>
          <w:i/>
        </w:rPr>
        <w:t>result. For example, if you had a function int foo(int x), and you called it with double y = foo(z), the compiler will happily turn the returned int into a double for you. But if you also had float int foo(int x), the compiler could also promote. And if you had double foo(int x), the compiler could handle that without promoting. Since any of these would be legal, the language does not allow you to have this ambiguity.</w:t>
      </w:r>
    </w:p>
    <w:p w:rsidR="000604C5" w:rsidRDefault="000604C5">
      <w:pPr>
        <w:rPr>
          <w:i/>
        </w:rPr>
      </w:pPr>
      <w:r>
        <w:rPr>
          <w:i/>
        </w:rPr>
        <w:br w:type="page"/>
      </w:r>
    </w:p>
    <w:p w:rsidR="000604C5" w:rsidRPr="000604C5" w:rsidRDefault="000604C5" w:rsidP="00C939F4">
      <w:pPr>
        <w:pStyle w:val="ExamQuestion"/>
        <w:numPr>
          <w:ilvl w:val="0"/>
          <w:numId w:val="0"/>
        </w:numPr>
        <w:ind w:left="360" w:hanging="360"/>
        <w:rPr>
          <w:i/>
        </w:rPr>
      </w:pPr>
    </w:p>
    <w:p w:rsidR="0070468D" w:rsidRDefault="00527617" w:rsidP="007F018C">
      <w:pPr>
        <w:pStyle w:val="ExamQuestion"/>
        <w:numPr>
          <w:ilvl w:val="0"/>
          <w:numId w:val="12"/>
        </w:numPr>
      </w:pPr>
      <w:r w:rsidRPr="00527617">
        <w:rPr>
          <w:b/>
        </w:rPr>
        <w:t>Class Hierarchy</w:t>
      </w:r>
      <w:r>
        <w:rPr>
          <w:b/>
        </w:rPr>
        <w:t xml:space="preserve"> in C++</w:t>
      </w:r>
      <w:r w:rsidR="0070468D">
        <w:t xml:space="preserve"> [5 points]</w:t>
      </w:r>
    </w:p>
    <w:p w:rsidR="00AF232F" w:rsidRDefault="00AF232F" w:rsidP="00AF232F">
      <w:pPr>
        <w:pStyle w:val="ExamQuestion"/>
        <w:numPr>
          <w:ilvl w:val="1"/>
          <w:numId w:val="12"/>
        </w:numPr>
      </w:pPr>
      <w:r>
        <w:t xml:space="preserve">Suppose you have a function </w:t>
      </w:r>
      <w:r w:rsidR="00527617">
        <w:t xml:space="preserve">(method) </w:t>
      </w:r>
      <w:r>
        <w:t>in a base class, and you want the derived class to use the same function. What should you do</w:t>
      </w:r>
      <w:r w:rsidR="00527617">
        <w:t xml:space="preserve"> while writing your program, so the compiler knows that this is what you want</w:t>
      </w:r>
      <w:r>
        <w:t>? [1 point]</w:t>
      </w:r>
    </w:p>
    <w:p w:rsidR="00AF232F" w:rsidRPr="00AF232F" w:rsidRDefault="00AF232F" w:rsidP="00AF232F">
      <w:pPr>
        <w:pStyle w:val="ExamQuestion"/>
        <w:numPr>
          <w:ilvl w:val="0"/>
          <w:numId w:val="0"/>
        </w:numPr>
        <w:ind w:left="360" w:hanging="360"/>
        <w:rPr>
          <w:i/>
        </w:rPr>
      </w:pPr>
      <w:r w:rsidRPr="00AF232F">
        <w:rPr>
          <w:i/>
        </w:rPr>
        <w:t>Answer: Do not do anything special in the derived class, and it will automatically inherit the function from the base class.</w:t>
      </w:r>
    </w:p>
    <w:p w:rsidR="00AF232F" w:rsidRDefault="00AF232F" w:rsidP="00AF232F">
      <w:pPr>
        <w:pStyle w:val="ExamQuestion"/>
        <w:numPr>
          <w:ilvl w:val="1"/>
          <w:numId w:val="12"/>
        </w:numPr>
      </w:pPr>
      <w:r>
        <w:t>Suppose you have a function in a base class, and you want the derived class to do something different when the function with that name is called. What should you do? [1 point]</w:t>
      </w:r>
    </w:p>
    <w:p w:rsidR="00AF232F" w:rsidRPr="00AF232F" w:rsidRDefault="00AF232F" w:rsidP="00AF232F">
      <w:pPr>
        <w:pStyle w:val="ExamQuestion"/>
        <w:numPr>
          <w:ilvl w:val="0"/>
          <w:numId w:val="0"/>
        </w:numPr>
        <w:ind w:left="360" w:hanging="360"/>
        <w:rPr>
          <w:i/>
        </w:rPr>
      </w:pPr>
      <w:r w:rsidRPr="00AF232F">
        <w:rPr>
          <w:i/>
        </w:rPr>
        <w:t>Answer: Define the function in the derived class, so it overrides the one in the base class.</w:t>
      </w:r>
    </w:p>
    <w:p w:rsidR="00AF232F" w:rsidRDefault="00AF232F" w:rsidP="00AF232F">
      <w:pPr>
        <w:pStyle w:val="ExamQuestion"/>
        <w:numPr>
          <w:ilvl w:val="1"/>
          <w:numId w:val="12"/>
        </w:numPr>
      </w:pPr>
      <w:r>
        <w:t>Suppose you have base class A and its derived class B. You have a function foo() defined in both classes. You have a variable p which is of type A* and it points to an object of type B. When you execute p-&gt;foo(), which version of the function do you get</w:t>
      </w:r>
      <w:r w:rsidR="00217E83">
        <w:t>, the one in A or the one in B</w:t>
      </w:r>
      <w:r>
        <w:t xml:space="preserve">? </w:t>
      </w:r>
      <w:r w:rsidRPr="00002561">
        <w:rPr>
          <w:u w:val="single"/>
        </w:rPr>
        <w:t>Why</w:t>
      </w:r>
      <w:r>
        <w:t>? [2 points]</w:t>
      </w:r>
    </w:p>
    <w:p w:rsidR="00AF232F" w:rsidRPr="00AF232F" w:rsidRDefault="00AF232F" w:rsidP="00AF232F">
      <w:pPr>
        <w:pStyle w:val="ExamQuestion"/>
        <w:numPr>
          <w:ilvl w:val="0"/>
          <w:numId w:val="0"/>
        </w:numPr>
        <w:ind w:left="360" w:hanging="360"/>
        <w:rPr>
          <w:i/>
        </w:rPr>
      </w:pPr>
      <w:r w:rsidRPr="00AF232F">
        <w:rPr>
          <w:i/>
        </w:rPr>
        <w:t>Answer: The version in A, because non-virtual methods are statically bound, so they depend on the type of the variable.</w:t>
      </w:r>
    </w:p>
    <w:p w:rsidR="00AF232F" w:rsidRDefault="00AF232F" w:rsidP="00AF232F">
      <w:pPr>
        <w:pStyle w:val="ExamQuestion"/>
        <w:numPr>
          <w:ilvl w:val="1"/>
          <w:numId w:val="12"/>
        </w:numPr>
      </w:pPr>
      <w:r>
        <w:t xml:space="preserve">Same as in part c, except the function is declared virtual. Which version do you get? </w:t>
      </w:r>
      <w:r w:rsidRPr="00002561">
        <w:rPr>
          <w:u w:val="single"/>
        </w:rPr>
        <w:t>Why</w:t>
      </w:r>
      <w:r>
        <w:t>? [1 point]</w:t>
      </w:r>
    </w:p>
    <w:p w:rsidR="00AF232F" w:rsidRDefault="00AF232F" w:rsidP="00AF232F">
      <w:pPr>
        <w:pStyle w:val="ExamQuestion"/>
        <w:numPr>
          <w:ilvl w:val="0"/>
          <w:numId w:val="0"/>
        </w:numPr>
        <w:ind w:left="360" w:hanging="360"/>
        <w:rPr>
          <w:i/>
        </w:rPr>
      </w:pPr>
      <w:r w:rsidRPr="00AF232F">
        <w:rPr>
          <w:i/>
        </w:rPr>
        <w:t xml:space="preserve">Answer: The version in </w:t>
      </w:r>
      <w:r>
        <w:rPr>
          <w:i/>
        </w:rPr>
        <w:t>B</w:t>
      </w:r>
      <w:r w:rsidRPr="00AF232F">
        <w:rPr>
          <w:i/>
        </w:rPr>
        <w:t xml:space="preserve">, because virtual methods are </w:t>
      </w:r>
      <w:r>
        <w:rPr>
          <w:i/>
        </w:rPr>
        <w:t>dynam</w:t>
      </w:r>
      <w:r w:rsidRPr="00AF232F">
        <w:rPr>
          <w:i/>
        </w:rPr>
        <w:t>ically bound, so they de</w:t>
      </w:r>
      <w:r>
        <w:rPr>
          <w:i/>
        </w:rPr>
        <w:t>pend on the type of the object</w:t>
      </w:r>
      <w:r w:rsidRPr="00AF232F">
        <w:rPr>
          <w:i/>
        </w:rPr>
        <w:t>.</w:t>
      </w:r>
    </w:p>
    <w:p w:rsidR="000B5C40" w:rsidRDefault="000B5C40" w:rsidP="00B86EBA">
      <w:pPr>
        <w:pStyle w:val="ExamQuestion"/>
        <w:numPr>
          <w:ilvl w:val="0"/>
          <w:numId w:val="0"/>
        </w:numPr>
        <w:rPr>
          <w:i/>
        </w:rPr>
      </w:pPr>
    </w:p>
    <w:p w:rsidR="00527617" w:rsidRDefault="00527617" w:rsidP="00527617">
      <w:pPr>
        <w:pStyle w:val="ExamQuestion"/>
        <w:numPr>
          <w:ilvl w:val="0"/>
          <w:numId w:val="12"/>
        </w:numPr>
      </w:pPr>
      <w:r w:rsidRPr="00527617">
        <w:rPr>
          <w:b/>
        </w:rPr>
        <w:t>More Class Hierarchy</w:t>
      </w:r>
      <w:r>
        <w:rPr>
          <w:b/>
        </w:rPr>
        <w:t xml:space="preserve"> in C++</w:t>
      </w:r>
      <w:r>
        <w:t xml:space="preserve"> [5 points]</w:t>
      </w:r>
    </w:p>
    <w:p w:rsidR="00527617" w:rsidRDefault="00527617" w:rsidP="00527617">
      <w:pPr>
        <w:pStyle w:val="ExamQuestion"/>
        <w:numPr>
          <w:ilvl w:val="1"/>
          <w:numId w:val="12"/>
        </w:numPr>
      </w:pPr>
      <w:r>
        <w:t xml:space="preserve">Suppose you have a class which has at least one pure virtual method (i.e. an abstract class). C++ has the rule that you cannot ever instantiate an object </w:t>
      </w:r>
      <w:r w:rsidR="00217E83">
        <w:t xml:space="preserve">which is just </w:t>
      </w:r>
      <w:r>
        <w:t xml:space="preserve">of that class (it has to be one of the </w:t>
      </w:r>
      <w:r w:rsidR="00B86EBA">
        <w:t xml:space="preserve">concrete </w:t>
      </w:r>
      <w:r>
        <w:t>subclasses). Why does C++ have that rule?</w:t>
      </w:r>
      <w:r w:rsidR="00B86EBA">
        <w:t xml:space="preserve"> [3</w:t>
      </w:r>
      <w:r w:rsidR="00217E83">
        <w:t xml:space="preserve"> points]</w:t>
      </w:r>
    </w:p>
    <w:p w:rsidR="00527617" w:rsidRPr="00217E83" w:rsidRDefault="00527617" w:rsidP="00527617">
      <w:pPr>
        <w:pStyle w:val="ExamQuestion"/>
        <w:numPr>
          <w:ilvl w:val="0"/>
          <w:numId w:val="0"/>
        </w:numPr>
        <w:ind w:left="360" w:hanging="360"/>
        <w:rPr>
          <w:i/>
        </w:rPr>
      </w:pPr>
      <w:r w:rsidRPr="00217E83">
        <w:rPr>
          <w:i/>
        </w:rPr>
        <w:t xml:space="preserve">Answer: If C++ allowed this, you could have an object of that type, and then when you tried to invoke the </w:t>
      </w:r>
      <w:r w:rsidR="00217E83" w:rsidRPr="00217E83">
        <w:rPr>
          <w:i/>
        </w:rPr>
        <w:t xml:space="preserve">pure virtual </w:t>
      </w:r>
      <w:r w:rsidRPr="00217E83">
        <w:rPr>
          <w:i/>
        </w:rPr>
        <w:t>method</w:t>
      </w:r>
      <w:r w:rsidR="00217E83">
        <w:rPr>
          <w:i/>
        </w:rPr>
        <w:t xml:space="preserve"> on it</w:t>
      </w:r>
      <w:r w:rsidRPr="00217E83">
        <w:rPr>
          <w:i/>
        </w:rPr>
        <w:t xml:space="preserve">, there would not actually be a </w:t>
      </w:r>
      <w:r w:rsidR="00217E83" w:rsidRPr="00217E83">
        <w:rPr>
          <w:i/>
        </w:rPr>
        <w:t>method body to execute (because by definition, a pure virtual method does not have a body).</w:t>
      </w:r>
      <w:r w:rsidR="000F0DBE">
        <w:rPr>
          <w:i/>
        </w:rPr>
        <w:t xml:space="preserve"> In other words, an abstract class is not complete enough to allow you to have a usable object of that type. Note: Some students wrote that the abstract class can serve as the base of a hierarchy of classes; that is true, but so can a concrete class.</w:t>
      </w:r>
    </w:p>
    <w:p w:rsidR="00527617" w:rsidRPr="000B5C40" w:rsidRDefault="00527617" w:rsidP="00527617">
      <w:pPr>
        <w:pStyle w:val="ExamQuestion"/>
        <w:numPr>
          <w:ilvl w:val="1"/>
          <w:numId w:val="12"/>
        </w:numPr>
      </w:pPr>
      <w:r>
        <w:t xml:space="preserve">Suppose you have a parent class A, with subclasses B, C, D, and E. You specify a pure virtual function in the parent class, and </w:t>
      </w:r>
      <w:r w:rsidR="00217E83">
        <w:t>concrete ones with the same signature (calling sequence)</w:t>
      </w:r>
      <w:r>
        <w:t xml:space="preserve"> in each of the subclasses. </w:t>
      </w:r>
      <w:r w:rsidR="00217E83">
        <w:t xml:space="preserve">Why did you </w:t>
      </w:r>
      <w:r>
        <w:t xml:space="preserve">need </w:t>
      </w:r>
      <w:r w:rsidR="00217E83">
        <w:t xml:space="preserve">to have </w:t>
      </w:r>
      <w:r>
        <w:t xml:space="preserve">the prototype </w:t>
      </w:r>
      <w:r w:rsidR="00217E83">
        <w:t xml:space="preserve">of the function </w:t>
      </w:r>
      <w:r>
        <w:t>in the parent class</w:t>
      </w:r>
      <w:r w:rsidR="00217E83">
        <w:t>?</w:t>
      </w:r>
      <w:r>
        <w:t xml:space="preserve">  </w:t>
      </w:r>
      <w:r w:rsidR="00B86EBA">
        <w:t>[2 points]</w:t>
      </w:r>
    </w:p>
    <w:p w:rsidR="00527617" w:rsidRPr="00B86EBA" w:rsidRDefault="00217E83" w:rsidP="00217E83">
      <w:pPr>
        <w:pStyle w:val="ExamQuestion"/>
        <w:numPr>
          <w:ilvl w:val="0"/>
          <w:numId w:val="0"/>
        </w:numPr>
        <w:ind w:left="360" w:hanging="360"/>
        <w:rPr>
          <w:i/>
        </w:rPr>
      </w:pPr>
      <w:r w:rsidRPr="00B86EBA">
        <w:rPr>
          <w:i/>
        </w:rPr>
        <w:t xml:space="preserve">Answer: Suppose you declare a variable of type A*; even though you can never instantiate an object of type A, this variable can point to objects of type B, C, D, and E. Having the prototype in A notifies the compiler that it is safe to </w:t>
      </w:r>
      <w:r w:rsidR="00B86EBA" w:rsidRPr="00B86EBA">
        <w:rPr>
          <w:i/>
        </w:rPr>
        <w:t>call this method on any object which this variable points to. That is because you can only instantiate objects defined by concrete classes, so any object which that variable points to is guaranteed to have a body for that method.</w:t>
      </w:r>
      <w:r w:rsidR="000F0DBE">
        <w:rPr>
          <w:i/>
        </w:rPr>
        <w:t xml:space="preserve"> Note: The question specifically says that the subclasses are concrete, so we know that the function bodies are defined there. If any of them did not have a function body, it would be an </w:t>
      </w:r>
      <w:bookmarkStart w:id="4" w:name="_GoBack"/>
      <w:bookmarkEnd w:id="4"/>
      <w:r w:rsidR="000F0DBE">
        <w:rPr>
          <w:i/>
        </w:rPr>
        <w:t>abstract class.</w:t>
      </w:r>
    </w:p>
    <w:p w:rsidR="000B5C40" w:rsidRPr="000B5C40" w:rsidRDefault="000B5C40" w:rsidP="00B86EBA">
      <w:pPr>
        <w:pStyle w:val="ExamQuestion"/>
        <w:numPr>
          <w:ilvl w:val="0"/>
          <w:numId w:val="0"/>
        </w:numPr>
        <w:ind w:left="360" w:hanging="360"/>
      </w:pPr>
    </w:p>
    <w:sectPr w:rsidR="000B5C40" w:rsidRPr="000B5C40" w:rsidSect="00875BD0">
      <w:headerReference w:type="default" r:id="rId8"/>
      <w:footerReference w:type="default" r:id="rId9"/>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D86" w:rsidRDefault="00972D86">
      <w:r>
        <w:separator/>
      </w:r>
    </w:p>
  </w:endnote>
  <w:endnote w:type="continuationSeparator" w:id="0">
    <w:p w:rsidR="00972D86" w:rsidRDefault="0097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4F71C2">
    <w:pPr>
      <w:pStyle w:val="Footer"/>
      <w:jc w:val="center"/>
    </w:pPr>
    <w:r>
      <w:fldChar w:fldCharType="begin"/>
    </w:r>
    <w:r>
      <w:instrText xml:space="preserve"> REF QUIZ_NUMBER \h </w:instrText>
    </w:r>
    <w:r>
      <w:fldChar w:fldCharType="separate"/>
    </w:r>
    <w:r w:rsidR="00A97C04" w:rsidRPr="00B60AE5">
      <w:t>Quiz #</w:t>
    </w:r>
    <w:r>
      <w:fldChar w:fldCharType="end"/>
    </w:r>
    <w:r w:rsidR="00304247">
      <w:t>5</w:t>
    </w:r>
    <w:r>
      <w:tab/>
    </w:r>
    <w:r>
      <w:rPr>
        <w:rStyle w:val="PageNumber"/>
      </w:rPr>
      <w:fldChar w:fldCharType="begin"/>
    </w:r>
    <w:r>
      <w:rPr>
        <w:rStyle w:val="PageNumber"/>
      </w:rPr>
      <w:instrText xml:space="preserve"> PAGE </w:instrText>
    </w:r>
    <w:r>
      <w:rPr>
        <w:rStyle w:val="PageNumber"/>
      </w:rPr>
      <w:fldChar w:fldCharType="separate"/>
    </w:r>
    <w:r w:rsidR="000F0DBE">
      <w:rPr>
        <w:rStyle w:val="PageNumber"/>
        <w:noProof/>
      </w:rPr>
      <w:t>2</w:t>
    </w:r>
    <w:r>
      <w:rPr>
        <w:rStyle w:val="PageNumber"/>
      </w:rPr>
      <w:fldChar w:fldCharType="end"/>
    </w:r>
    <w:r>
      <w:rPr>
        <w:rStyle w:val="PageNumber"/>
      </w:rPr>
      <w:tab/>
    </w:r>
    <w:r w:rsidR="00DE5D66">
      <w:t>Thursday, October 5,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D86" w:rsidRDefault="00972D86">
      <w:r>
        <w:separator/>
      </w:r>
    </w:p>
  </w:footnote>
  <w:footnote w:type="continuationSeparator" w:id="0">
    <w:p w:rsidR="00972D86" w:rsidRDefault="00972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F42" w:rsidRDefault="006E2F42" w:rsidP="00987B8C">
    <w:pPr>
      <w:pStyle w:val="Header"/>
      <w:jc w:val="center"/>
    </w:pPr>
    <w:r>
      <w:fldChar w:fldCharType="begin"/>
    </w:r>
    <w:r>
      <w:instrText xml:space="preserve"> REF Course \h </w:instrText>
    </w:r>
    <w:r>
      <w:fldChar w:fldCharType="separate"/>
    </w:r>
    <w:r w:rsidR="00A97C04">
      <w:t>CS-2303 System Programming Concepts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3687"/>
    <w:multiLevelType w:val="hybridMultilevel"/>
    <w:tmpl w:val="3B7ED1E0"/>
    <w:lvl w:ilvl="0" w:tplc="56C06EC8">
      <w:start w:val="1"/>
      <w:numFmt w:val="decimal"/>
      <w:lvlText w:val="%1)"/>
      <w:lvlJc w:val="left"/>
      <w:pPr>
        <w:ind w:left="360" w:hanging="360"/>
      </w:pPr>
      <w:rPr>
        <w:rFonts w:hint="default"/>
        <w:i w:val="0"/>
      </w:rPr>
    </w:lvl>
    <w:lvl w:ilvl="1" w:tplc="0F1016BA">
      <w:start w:val="1"/>
      <w:numFmt w:val="lowerLetter"/>
      <w:lvlText w:val="%2."/>
      <w:lvlJc w:val="left"/>
      <w:pPr>
        <w:ind w:left="1080" w:hanging="360"/>
      </w:pPr>
      <w:rPr>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B952A0"/>
    <w:multiLevelType w:val="hybridMultilevel"/>
    <w:tmpl w:val="2E000C48"/>
    <w:lvl w:ilvl="0" w:tplc="0F1016BA">
      <w:start w:val="1"/>
      <w:numFmt w:val="lowerLetter"/>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C2AF2"/>
    <w:multiLevelType w:val="hybridMultilevel"/>
    <w:tmpl w:val="932EBC36"/>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C3240"/>
    <w:multiLevelType w:val="hybridMultilevel"/>
    <w:tmpl w:val="A64C56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C4E51"/>
    <w:multiLevelType w:val="hybridMultilevel"/>
    <w:tmpl w:val="A0D230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790E5F"/>
    <w:multiLevelType w:val="hybridMultilevel"/>
    <w:tmpl w:val="99C6C5F6"/>
    <w:lvl w:ilvl="0" w:tplc="0B24B60A">
      <w:start w:val="1"/>
      <w:numFmt w:val="decimal"/>
      <w:pStyle w:val="ExamQuestion"/>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13A6FFC"/>
    <w:multiLevelType w:val="hybridMultilevel"/>
    <w:tmpl w:val="E56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9E1791"/>
    <w:multiLevelType w:val="hybridMultilevel"/>
    <w:tmpl w:val="B6706A0A"/>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A00D2"/>
    <w:multiLevelType w:val="hybridMultilevel"/>
    <w:tmpl w:val="55B80984"/>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C3894"/>
    <w:multiLevelType w:val="hybridMultilevel"/>
    <w:tmpl w:val="71B82EAE"/>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11052"/>
    <w:multiLevelType w:val="hybridMultilevel"/>
    <w:tmpl w:val="82686BB6"/>
    <w:lvl w:ilvl="0" w:tplc="0F1016BA">
      <w:start w:val="1"/>
      <w:numFmt w:val="lowerLetter"/>
      <w:lvlText w:val="%1."/>
      <w:lvlJc w:val="left"/>
      <w:pPr>
        <w:ind w:left="108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91E4D"/>
    <w:multiLevelType w:val="hybridMultilevel"/>
    <w:tmpl w:val="523053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0"/>
  </w:num>
  <w:num w:numId="5">
    <w:abstractNumId w:val="12"/>
  </w:num>
  <w:num w:numId="6">
    <w:abstractNumId w:val="10"/>
  </w:num>
  <w:num w:numId="7">
    <w:abstractNumId w:val="2"/>
  </w:num>
  <w:num w:numId="8">
    <w:abstractNumId w:val="8"/>
  </w:num>
  <w:num w:numId="9">
    <w:abstractNumId w:val="11"/>
  </w:num>
  <w:num w:numId="10">
    <w:abstractNumId w:val="9"/>
  </w:num>
  <w:num w:numId="11">
    <w:abstractNumId w:val="1"/>
  </w:num>
  <w:num w:numId="12">
    <w:abstractNumId w:val="3"/>
  </w:num>
  <w:num w:numId="13">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C8"/>
    <w:rsid w:val="00000B24"/>
    <w:rsid w:val="00002561"/>
    <w:rsid w:val="00007579"/>
    <w:rsid w:val="000102A8"/>
    <w:rsid w:val="0002194C"/>
    <w:rsid w:val="00030F2E"/>
    <w:rsid w:val="00036B1C"/>
    <w:rsid w:val="000404EB"/>
    <w:rsid w:val="00043D03"/>
    <w:rsid w:val="00044AEF"/>
    <w:rsid w:val="00052AC4"/>
    <w:rsid w:val="00053ED1"/>
    <w:rsid w:val="00055E7D"/>
    <w:rsid w:val="000604C5"/>
    <w:rsid w:val="00061869"/>
    <w:rsid w:val="000765D3"/>
    <w:rsid w:val="00082BAC"/>
    <w:rsid w:val="00090B15"/>
    <w:rsid w:val="000A2194"/>
    <w:rsid w:val="000A23E3"/>
    <w:rsid w:val="000B5C40"/>
    <w:rsid w:val="000B68F4"/>
    <w:rsid w:val="000C6248"/>
    <w:rsid w:val="000E330E"/>
    <w:rsid w:val="000F0DBE"/>
    <w:rsid w:val="000F1F2F"/>
    <w:rsid w:val="000F4922"/>
    <w:rsid w:val="000F4983"/>
    <w:rsid w:val="00100094"/>
    <w:rsid w:val="00103B30"/>
    <w:rsid w:val="00105F6A"/>
    <w:rsid w:val="00106785"/>
    <w:rsid w:val="00107540"/>
    <w:rsid w:val="00110A1D"/>
    <w:rsid w:val="00111AFA"/>
    <w:rsid w:val="001120F4"/>
    <w:rsid w:val="001155E1"/>
    <w:rsid w:val="00115E41"/>
    <w:rsid w:val="001219DF"/>
    <w:rsid w:val="0012615C"/>
    <w:rsid w:val="00126D70"/>
    <w:rsid w:val="001309DF"/>
    <w:rsid w:val="00152A3B"/>
    <w:rsid w:val="001536ED"/>
    <w:rsid w:val="0016306F"/>
    <w:rsid w:val="00163E70"/>
    <w:rsid w:val="001646AF"/>
    <w:rsid w:val="00170E0E"/>
    <w:rsid w:val="00171C01"/>
    <w:rsid w:val="00175B88"/>
    <w:rsid w:val="0017646E"/>
    <w:rsid w:val="00184E3F"/>
    <w:rsid w:val="00185E7D"/>
    <w:rsid w:val="0019284D"/>
    <w:rsid w:val="0019305D"/>
    <w:rsid w:val="0019419F"/>
    <w:rsid w:val="00195429"/>
    <w:rsid w:val="001A6122"/>
    <w:rsid w:val="001B275C"/>
    <w:rsid w:val="001B3D57"/>
    <w:rsid w:val="001C5AE8"/>
    <w:rsid w:val="001D039F"/>
    <w:rsid w:val="001D2D85"/>
    <w:rsid w:val="001E0ECA"/>
    <w:rsid w:val="001E1464"/>
    <w:rsid w:val="001E5492"/>
    <w:rsid w:val="001F0C87"/>
    <w:rsid w:val="001F4B0D"/>
    <w:rsid w:val="002002BD"/>
    <w:rsid w:val="00202DC0"/>
    <w:rsid w:val="0021679B"/>
    <w:rsid w:val="00217E83"/>
    <w:rsid w:val="00222707"/>
    <w:rsid w:val="002263AF"/>
    <w:rsid w:val="0024284F"/>
    <w:rsid w:val="002452DE"/>
    <w:rsid w:val="002476CC"/>
    <w:rsid w:val="00260DDC"/>
    <w:rsid w:val="00263433"/>
    <w:rsid w:val="00264B3B"/>
    <w:rsid w:val="002720FE"/>
    <w:rsid w:val="002724BB"/>
    <w:rsid w:val="0028366B"/>
    <w:rsid w:val="00284B4C"/>
    <w:rsid w:val="002929FA"/>
    <w:rsid w:val="00292D7B"/>
    <w:rsid w:val="00293039"/>
    <w:rsid w:val="002944CD"/>
    <w:rsid w:val="002A21D7"/>
    <w:rsid w:val="002B40BA"/>
    <w:rsid w:val="002C42D4"/>
    <w:rsid w:val="002C64D8"/>
    <w:rsid w:val="002D6FB3"/>
    <w:rsid w:val="002E2960"/>
    <w:rsid w:val="002E547E"/>
    <w:rsid w:val="0030083B"/>
    <w:rsid w:val="00300F58"/>
    <w:rsid w:val="00304247"/>
    <w:rsid w:val="003045FB"/>
    <w:rsid w:val="0031114D"/>
    <w:rsid w:val="003170B5"/>
    <w:rsid w:val="003173E6"/>
    <w:rsid w:val="003232AE"/>
    <w:rsid w:val="00327843"/>
    <w:rsid w:val="00332F03"/>
    <w:rsid w:val="00334912"/>
    <w:rsid w:val="0033499A"/>
    <w:rsid w:val="003362FC"/>
    <w:rsid w:val="003418C6"/>
    <w:rsid w:val="00343208"/>
    <w:rsid w:val="00355A11"/>
    <w:rsid w:val="00355E95"/>
    <w:rsid w:val="003664D1"/>
    <w:rsid w:val="00372ED1"/>
    <w:rsid w:val="00375D04"/>
    <w:rsid w:val="0038495B"/>
    <w:rsid w:val="003A18E9"/>
    <w:rsid w:val="003A3091"/>
    <w:rsid w:val="003A419D"/>
    <w:rsid w:val="003B1C3A"/>
    <w:rsid w:val="003C7F85"/>
    <w:rsid w:val="003D2C42"/>
    <w:rsid w:val="003F1266"/>
    <w:rsid w:val="003F3324"/>
    <w:rsid w:val="00414E3E"/>
    <w:rsid w:val="00420B5C"/>
    <w:rsid w:val="00421959"/>
    <w:rsid w:val="004240B2"/>
    <w:rsid w:val="00433E77"/>
    <w:rsid w:val="00445ED4"/>
    <w:rsid w:val="00446BCF"/>
    <w:rsid w:val="004513FA"/>
    <w:rsid w:val="00460254"/>
    <w:rsid w:val="00461156"/>
    <w:rsid w:val="00462553"/>
    <w:rsid w:val="00471CC8"/>
    <w:rsid w:val="00475B45"/>
    <w:rsid w:val="00477BDF"/>
    <w:rsid w:val="00482B21"/>
    <w:rsid w:val="0048594E"/>
    <w:rsid w:val="00493EC7"/>
    <w:rsid w:val="004A0107"/>
    <w:rsid w:val="004A653F"/>
    <w:rsid w:val="004B61AF"/>
    <w:rsid w:val="004D29C5"/>
    <w:rsid w:val="004D446F"/>
    <w:rsid w:val="004D4BE2"/>
    <w:rsid w:val="004D5C55"/>
    <w:rsid w:val="004D6C68"/>
    <w:rsid w:val="004E4F81"/>
    <w:rsid w:val="004E560F"/>
    <w:rsid w:val="004F493D"/>
    <w:rsid w:val="004F5139"/>
    <w:rsid w:val="004F70D6"/>
    <w:rsid w:val="004F71C2"/>
    <w:rsid w:val="005004C2"/>
    <w:rsid w:val="00506CBE"/>
    <w:rsid w:val="0050730D"/>
    <w:rsid w:val="00510D4B"/>
    <w:rsid w:val="0051104A"/>
    <w:rsid w:val="0051127C"/>
    <w:rsid w:val="00523EDD"/>
    <w:rsid w:val="00527617"/>
    <w:rsid w:val="00536754"/>
    <w:rsid w:val="0054185C"/>
    <w:rsid w:val="00546946"/>
    <w:rsid w:val="00552719"/>
    <w:rsid w:val="005639F3"/>
    <w:rsid w:val="00570994"/>
    <w:rsid w:val="00573B6E"/>
    <w:rsid w:val="0057400A"/>
    <w:rsid w:val="0057688A"/>
    <w:rsid w:val="00577A14"/>
    <w:rsid w:val="00586F3E"/>
    <w:rsid w:val="00593736"/>
    <w:rsid w:val="0059644E"/>
    <w:rsid w:val="005A63F5"/>
    <w:rsid w:val="005B2DF8"/>
    <w:rsid w:val="005C13FA"/>
    <w:rsid w:val="005C22FD"/>
    <w:rsid w:val="005C4E55"/>
    <w:rsid w:val="005C6D9D"/>
    <w:rsid w:val="005C7B56"/>
    <w:rsid w:val="005D4FAC"/>
    <w:rsid w:val="005D67B6"/>
    <w:rsid w:val="005E7650"/>
    <w:rsid w:val="005F7397"/>
    <w:rsid w:val="006002A8"/>
    <w:rsid w:val="00600BF8"/>
    <w:rsid w:val="006036C9"/>
    <w:rsid w:val="00604090"/>
    <w:rsid w:val="00606085"/>
    <w:rsid w:val="00613601"/>
    <w:rsid w:val="006168C8"/>
    <w:rsid w:val="00620DE3"/>
    <w:rsid w:val="006230B1"/>
    <w:rsid w:val="00635EE9"/>
    <w:rsid w:val="0064011D"/>
    <w:rsid w:val="00642760"/>
    <w:rsid w:val="00646D6F"/>
    <w:rsid w:val="0065353F"/>
    <w:rsid w:val="00676C32"/>
    <w:rsid w:val="00685241"/>
    <w:rsid w:val="006960A2"/>
    <w:rsid w:val="00697D7E"/>
    <w:rsid w:val="00697FED"/>
    <w:rsid w:val="006A0457"/>
    <w:rsid w:val="006A0560"/>
    <w:rsid w:val="006A0D0B"/>
    <w:rsid w:val="006A4AB0"/>
    <w:rsid w:val="006A5BF7"/>
    <w:rsid w:val="006C4703"/>
    <w:rsid w:val="006D0AD5"/>
    <w:rsid w:val="006D37C9"/>
    <w:rsid w:val="006E2F42"/>
    <w:rsid w:val="006E7483"/>
    <w:rsid w:val="006F74D2"/>
    <w:rsid w:val="007020A7"/>
    <w:rsid w:val="0070429A"/>
    <w:rsid w:val="0070468D"/>
    <w:rsid w:val="00706A4A"/>
    <w:rsid w:val="00710625"/>
    <w:rsid w:val="00715D6F"/>
    <w:rsid w:val="0072209C"/>
    <w:rsid w:val="0072678A"/>
    <w:rsid w:val="007327E3"/>
    <w:rsid w:val="00741ABA"/>
    <w:rsid w:val="00750C90"/>
    <w:rsid w:val="00756841"/>
    <w:rsid w:val="00760CB8"/>
    <w:rsid w:val="00762F15"/>
    <w:rsid w:val="00764CA7"/>
    <w:rsid w:val="00767CF5"/>
    <w:rsid w:val="00782BFC"/>
    <w:rsid w:val="00790DAF"/>
    <w:rsid w:val="00792462"/>
    <w:rsid w:val="00795518"/>
    <w:rsid w:val="007B7AD9"/>
    <w:rsid w:val="007C2C1C"/>
    <w:rsid w:val="007C5896"/>
    <w:rsid w:val="007D52BE"/>
    <w:rsid w:val="007E21B2"/>
    <w:rsid w:val="007E29FD"/>
    <w:rsid w:val="007E5C6F"/>
    <w:rsid w:val="007E61DE"/>
    <w:rsid w:val="007F018C"/>
    <w:rsid w:val="007F3AD5"/>
    <w:rsid w:val="007F427D"/>
    <w:rsid w:val="0080220C"/>
    <w:rsid w:val="0081044E"/>
    <w:rsid w:val="00815165"/>
    <w:rsid w:val="00817B41"/>
    <w:rsid w:val="00821600"/>
    <w:rsid w:val="008226E5"/>
    <w:rsid w:val="0084149A"/>
    <w:rsid w:val="00841BC8"/>
    <w:rsid w:val="00844D9C"/>
    <w:rsid w:val="00847A3C"/>
    <w:rsid w:val="00850C21"/>
    <w:rsid w:val="00857EDD"/>
    <w:rsid w:val="00865303"/>
    <w:rsid w:val="00865321"/>
    <w:rsid w:val="00866D01"/>
    <w:rsid w:val="00875BD0"/>
    <w:rsid w:val="00886D36"/>
    <w:rsid w:val="008939A0"/>
    <w:rsid w:val="00894B24"/>
    <w:rsid w:val="008A0ABF"/>
    <w:rsid w:val="008A2785"/>
    <w:rsid w:val="008A3B87"/>
    <w:rsid w:val="008B066F"/>
    <w:rsid w:val="008B31E7"/>
    <w:rsid w:val="008B386C"/>
    <w:rsid w:val="008B5EF9"/>
    <w:rsid w:val="008D16A0"/>
    <w:rsid w:val="008D3A3E"/>
    <w:rsid w:val="008D5362"/>
    <w:rsid w:val="008D648E"/>
    <w:rsid w:val="008E026D"/>
    <w:rsid w:val="008E18CE"/>
    <w:rsid w:val="008E4958"/>
    <w:rsid w:val="008E6655"/>
    <w:rsid w:val="008F0181"/>
    <w:rsid w:val="008F0D2A"/>
    <w:rsid w:val="008F1863"/>
    <w:rsid w:val="00900BEB"/>
    <w:rsid w:val="00900CBF"/>
    <w:rsid w:val="00903C52"/>
    <w:rsid w:val="009075F2"/>
    <w:rsid w:val="009108DE"/>
    <w:rsid w:val="00920B9B"/>
    <w:rsid w:val="00920C72"/>
    <w:rsid w:val="00922A24"/>
    <w:rsid w:val="00930204"/>
    <w:rsid w:val="00930C90"/>
    <w:rsid w:val="00932E57"/>
    <w:rsid w:val="00934E46"/>
    <w:rsid w:val="009372EC"/>
    <w:rsid w:val="00940472"/>
    <w:rsid w:val="00945820"/>
    <w:rsid w:val="00946F0E"/>
    <w:rsid w:val="00950A30"/>
    <w:rsid w:val="00962C8F"/>
    <w:rsid w:val="00963811"/>
    <w:rsid w:val="0096479D"/>
    <w:rsid w:val="00972D86"/>
    <w:rsid w:val="00974BA5"/>
    <w:rsid w:val="00977894"/>
    <w:rsid w:val="00982D9F"/>
    <w:rsid w:val="00986F7B"/>
    <w:rsid w:val="00987B17"/>
    <w:rsid w:val="00987B8C"/>
    <w:rsid w:val="00990A41"/>
    <w:rsid w:val="00993A15"/>
    <w:rsid w:val="009A1367"/>
    <w:rsid w:val="009A2248"/>
    <w:rsid w:val="009A643E"/>
    <w:rsid w:val="009B1AB0"/>
    <w:rsid w:val="009B4BC2"/>
    <w:rsid w:val="009B6AE3"/>
    <w:rsid w:val="009D2F2E"/>
    <w:rsid w:val="009D3013"/>
    <w:rsid w:val="009D61A3"/>
    <w:rsid w:val="009F0E3B"/>
    <w:rsid w:val="009F290E"/>
    <w:rsid w:val="00A03E7B"/>
    <w:rsid w:val="00A04558"/>
    <w:rsid w:val="00A0633C"/>
    <w:rsid w:val="00A15240"/>
    <w:rsid w:val="00A16F71"/>
    <w:rsid w:val="00A24303"/>
    <w:rsid w:val="00A261E4"/>
    <w:rsid w:val="00A3064E"/>
    <w:rsid w:val="00A31180"/>
    <w:rsid w:val="00A33B89"/>
    <w:rsid w:val="00A34C04"/>
    <w:rsid w:val="00A35644"/>
    <w:rsid w:val="00A459BE"/>
    <w:rsid w:val="00A533F7"/>
    <w:rsid w:val="00A53A09"/>
    <w:rsid w:val="00A5699F"/>
    <w:rsid w:val="00A821AA"/>
    <w:rsid w:val="00A9099A"/>
    <w:rsid w:val="00A943A1"/>
    <w:rsid w:val="00A97C04"/>
    <w:rsid w:val="00AA1AE2"/>
    <w:rsid w:val="00AA3E9D"/>
    <w:rsid w:val="00AD2D1F"/>
    <w:rsid w:val="00AD593F"/>
    <w:rsid w:val="00AE15DC"/>
    <w:rsid w:val="00AE3F95"/>
    <w:rsid w:val="00AF232F"/>
    <w:rsid w:val="00AF3A87"/>
    <w:rsid w:val="00B0740E"/>
    <w:rsid w:val="00B147D1"/>
    <w:rsid w:val="00B15B29"/>
    <w:rsid w:val="00B233AE"/>
    <w:rsid w:val="00B27CF7"/>
    <w:rsid w:val="00B42825"/>
    <w:rsid w:val="00B55E1C"/>
    <w:rsid w:val="00B57538"/>
    <w:rsid w:val="00B60AE5"/>
    <w:rsid w:val="00B64F34"/>
    <w:rsid w:val="00B66E23"/>
    <w:rsid w:val="00B74CAC"/>
    <w:rsid w:val="00B753A3"/>
    <w:rsid w:val="00B75932"/>
    <w:rsid w:val="00B81014"/>
    <w:rsid w:val="00B82440"/>
    <w:rsid w:val="00B835C4"/>
    <w:rsid w:val="00B86EBA"/>
    <w:rsid w:val="00BA3BD6"/>
    <w:rsid w:val="00BA3DAE"/>
    <w:rsid w:val="00BA6324"/>
    <w:rsid w:val="00BB3736"/>
    <w:rsid w:val="00BC47F3"/>
    <w:rsid w:val="00BD5E99"/>
    <w:rsid w:val="00BE44FA"/>
    <w:rsid w:val="00BE766D"/>
    <w:rsid w:val="00BF07DC"/>
    <w:rsid w:val="00BF5888"/>
    <w:rsid w:val="00BF5F13"/>
    <w:rsid w:val="00C03273"/>
    <w:rsid w:val="00C0517C"/>
    <w:rsid w:val="00C10808"/>
    <w:rsid w:val="00C125C7"/>
    <w:rsid w:val="00C12673"/>
    <w:rsid w:val="00C33B77"/>
    <w:rsid w:val="00C42579"/>
    <w:rsid w:val="00C5245E"/>
    <w:rsid w:val="00C606B9"/>
    <w:rsid w:val="00C72E59"/>
    <w:rsid w:val="00C77F6E"/>
    <w:rsid w:val="00C82D07"/>
    <w:rsid w:val="00C85AAD"/>
    <w:rsid w:val="00C939F4"/>
    <w:rsid w:val="00CB1536"/>
    <w:rsid w:val="00CB7EE4"/>
    <w:rsid w:val="00CC0A2B"/>
    <w:rsid w:val="00CE024B"/>
    <w:rsid w:val="00CE3686"/>
    <w:rsid w:val="00CF398C"/>
    <w:rsid w:val="00CF66D1"/>
    <w:rsid w:val="00CF6CED"/>
    <w:rsid w:val="00CF77D3"/>
    <w:rsid w:val="00D14289"/>
    <w:rsid w:val="00D23560"/>
    <w:rsid w:val="00D30CE9"/>
    <w:rsid w:val="00D35DF9"/>
    <w:rsid w:val="00D42E6C"/>
    <w:rsid w:val="00D43AFC"/>
    <w:rsid w:val="00D448F4"/>
    <w:rsid w:val="00D47CBC"/>
    <w:rsid w:val="00D50A3F"/>
    <w:rsid w:val="00D51CB1"/>
    <w:rsid w:val="00D534C9"/>
    <w:rsid w:val="00D5437F"/>
    <w:rsid w:val="00D55B7D"/>
    <w:rsid w:val="00D71F02"/>
    <w:rsid w:val="00D731D0"/>
    <w:rsid w:val="00D76463"/>
    <w:rsid w:val="00D76E7F"/>
    <w:rsid w:val="00D77DE4"/>
    <w:rsid w:val="00D87BEA"/>
    <w:rsid w:val="00D90442"/>
    <w:rsid w:val="00D90D35"/>
    <w:rsid w:val="00D9207B"/>
    <w:rsid w:val="00DA0138"/>
    <w:rsid w:val="00DA3EA3"/>
    <w:rsid w:val="00DC2220"/>
    <w:rsid w:val="00DC3589"/>
    <w:rsid w:val="00DC44D3"/>
    <w:rsid w:val="00DD0D9D"/>
    <w:rsid w:val="00DD3BC7"/>
    <w:rsid w:val="00DD6940"/>
    <w:rsid w:val="00DE1F14"/>
    <w:rsid w:val="00DE5D66"/>
    <w:rsid w:val="00DE6609"/>
    <w:rsid w:val="00DF549F"/>
    <w:rsid w:val="00E04944"/>
    <w:rsid w:val="00E04F05"/>
    <w:rsid w:val="00E06FEE"/>
    <w:rsid w:val="00E11FC9"/>
    <w:rsid w:val="00E126E8"/>
    <w:rsid w:val="00E139F8"/>
    <w:rsid w:val="00E166A6"/>
    <w:rsid w:val="00E21B45"/>
    <w:rsid w:val="00E253D0"/>
    <w:rsid w:val="00E2749A"/>
    <w:rsid w:val="00E35CC3"/>
    <w:rsid w:val="00E36400"/>
    <w:rsid w:val="00E41C9C"/>
    <w:rsid w:val="00E42D55"/>
    <w:rsid w:val="00E477D9"/>
    <w:rsid w:val="00E47A4D"/>
    <w:rsid w:val="00E5258D"/>
    <w:rsid w:val="00E57A58"/>
    <w:rsid w:val="00E647C2"/>
    <w:rsid w:val="00E67199"/>
    <w:rsid w:val="00E74F78"/>
    <w:rsid w:val="00E824E8"/>
    <w:rsid w:val="00E82645"/>
    <w:rsid w:val="00E82CCC"/>
    <w:rsid w:val="00E94D49"/>
    <w:rsid w:val="00EA1BC1"/>
    <w:rsid w:val="00EA3857"/>
    <w:rsid w:val="00EA4F9E"/>
    <w:rsid w:val="00EA502F"/>
    <w:rsid w:val="00EB1BB1"/>
    <w:rsid w:val="00EB66DB"/>
    <w:rsid w:val="00EC4806"/>
    <w:rsid w:val="00ED03A8"/>
    <w:rsid w:val="00EE020A"/>
    <w:rsid w:val="00EE18CD"/>
    <w:rsid w:val="00EE4528"/>
    <w:rsid w:val="00EF5CB3"/>
    <w:rsid w:val="00F036D3"/>
    <w:rsid w:val="00F116F6"/>
    <w:rsid w:val="00F14208"/>
    <w:rsid w:val="00F14735"/>
    <w:rsid w:val="00F1521F"/>
    <w:rsid w:val="00F17757"/>
    <w:rsid w:val="00F41503"/>
    <w:rsid w:val="00F50687"/>
    <w:rsid w:val="00F542E3"/>
    <w:rsid w:val="00F5599E"/>
    <w:rsid w:val="00F61080"/>
    <w:rsid w:val="00F65405"/>
    <w:rsid w:val="00F82F20"/>
    <w:rsid w:val="00F84223"/>
    <w:rsid w:val="00F86C67"/>
    <w:rsid w:val="00F90003"/>
    <w:rsid w:val="00F955D3"/>
    <w:rsid w:val="00FA3725"/>
    <w:rsid w:val="00FA7879"/>
    <w:rsid w:val="00FB0EA5"/>
    <w:rsid w:val="00FB2068"/>
    <w:rsid w:val="00FB288E"/>
    <w:rsid w:val="00FB57BF"/>
    <w:rsid w:val="00FC183D"/>
    <w:rsid w:val="00FC2BD3"/>
    <w:rsid w:val="00FC76E5"/>
    <w:rsid w:val="00FD3A0C"/>
    <w:rsid w:val="00FD4C6D"/>
    <w:rsid w:val="00FE351A"/>
    <w:rsid w:val="00FE5A65"/>
    <w:rsid w:val="00FF1686"/>
    <w:rsid w:val="00FF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18B2FE"/>
  <w15:docId w15:val="{244FC4D8-AE54-4B49-890A-50F201F1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BD0"/>
    <w:rPr>
      <w:rFonts w:ascii="Garamond" w:hAnsi="Garamond"/>
      <w:sz w:val="24"/>
      <w:szCs w:val="24"/>
    </w:rPr>
  </w:style>
  <w:style w:type="paragraph" w:styleId="Heading1">
    <w:name w:val="heading 1"/>
    <w:basedOn w:val="Normal"/>
    <w:next w:val="Normal"/>
    <w:qFormat/>
    <w:rsid w:val="00F4150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9099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rFonts w:ascii="Courier" w:hAnsi="Courier"/>
    </w:rPr>
  </w:style>
  <w:style w:type="character" w:styleId="Hyperlink">
    <w:name w:val="Hyperlink"/>
    <w:rPr>
      <w:color w:val="0000FF"/>
      <w:u w:val="single"/>
    </w:rPr>
  </w:style>
  <w:style w:type="paragraph" w:styleId="Footer">
    <w:name w:val="footer"/>
    <w:basedOn w:val="Normal"/>
    <w:rsid w:val="00593736"/>
    <w:pPr>
      <w:tabs>
        <w:tab w:val="center" w:pos="4320"/>
        <w:tab w:val="right" w:pos="8640"/>
      </w:tabs>
    </w:pPr>
    <w:rPr>
      <w:sz w:val="20"/>
    </w:rPr>
  </w:style>
  <w:style w:type="character" w:styleId="PageNumber">
    <w:name w:val="page number"/>
    <w:basedOn w:val="DefaultParagraphFont"/>
    <w:rsid w:val="00841BC8"/>
  </w:style>
  <w:style w:type="paragraph" w:styleId="BodyText">
    <w:name w:val="Body Text"/>
    <w:basedOn w:val="Normal"/>
    <w:rsid w:val="00F41503"/>
    <w:pPr>
      <w:spacing w:after="120"/>
    </w:pPr>
  </w:style>
  <w:style w:type="paragraph" w:styleId="BalloonText">
    <w:name w:val="Balloon Text"/>
    <w:basedOn w:val="Normal"/>
    <w:semiHidden/>
    <w:rsid w:val="00F41503"/>
    <w:rPr>
      <w:rFonts w:ascii="Tahoma" w:hAnsi="Tahoma" w:cs="Tahoma"/>
      <w:sz w:val="16"/>
      <w:szCs w:val="16"/>
    </w:rPr>
  </w:style>
  <w:style w:type="paragraph" w:customStyle="1" w:styleId="codefragment">
    <w:name w:val="code fragment"/>
    <w:basedOn w:val="BodyText"/>
    <w:rsid w:val="00850C21"/>
    <w:pPr>
      <w:tabs>
        <w:tab w:val="left" w:pos="360"/>
      </w:tabs>
      <w:spacing w:before="120" w:line="280" w:lineRule="atLeast"/>
      <w:ind w:left="720"/>
    </w:pPr>
    <w:rPr>
      <w:rFonts w:ascii="Courier New" w:hAnsi="Courier New"/>
      <w:b/>
      <w:sz w:val="23"/>
    </w:rPr>
  </w:style>
  <w:style w:type="numbering" w:customStyle="1" w:styleId="StyleBulleted">
    <w:name w:val="Style Bulleted"/>
    <w:basedOn w:val="NoList"/>
    <w:rsid w:val="00BA3DAE"/>
    <w:pPr>
      <w:numPr>
        <w:numId w:val="1"/>
      </w:numPr>
    </w:pPr>
  </w:style>
  <w:style w:type="character" w:customStyle="1" w:styleId="Heading2Char">
    <w:name w:val="Heading 2 Char"/>
    <w:link w:val="Heading2"/>
    <w:rsid w:val="00A9099A"/>
    <w:rPr>
      <w:rFonts w:ascii="Arial" w:hAnsi="Arial" w:cs="Arial"/>
      <w:b/>
      <w:bCs/>
      <w:i/>
      <w:iCs/>
      <w:sz w:val="28"/>
      <w:szCs w:val="28"/>
      <w:lang w:val="en-US" w:eastAsia="en-US" w:bidi="ar-SA"/>
    </w:rPr>
  </w:style>
  <w:style w:type="paragraph" w:styleId="Header">
    <w:name w:val="header"/>
    <w:basedOn w:val="Normal"/>
    <w:rsid w:val="00987B8C"/>
    <w:pPr>
      <w:tabs>
        <w:tab w:val="center" w:pos="4320"/>
        <w:tab w:val="right" w:pos="8640"/>
      </w:tabs>
    </w:pPr>
  </w:style>
  <w:style w:type="paragraph" w:customStyle="1" w:styleId="ExamQuestion">
    <w:name w:val="Exam Question"/>
    <w:basedOn w:val="BodyText"/>
    <w:rsid w:val="000B68F4"/>
    <w:pPr>
      <w:numPr>
        <w:numId w:val="2"/>
      </w:numPr>
    </w:pPr>
  </w:style>
  <w:style w:type="paragraph" w:customStyle="1" w:styleId="Questioncontinuation">
    <w:name w:val="Question continuation"/>
    <w:basedOn w:val="BodyText"/>
    <w:rsid w:val="00600BF8"/>
    <w:pPr>
      <w:ind w:left="720"/>
    </w:pPr>
  </w:style>
  <w:style w:type="paragraph" w:customStyle="1" w:styleId="ExamAnswer">
    <w:name w:val="Exam Answer"/>
    <w:basedOn w:val="ExamQuestion"/>
    <w:rsid w:val="003A419D"/>
    <w:pPr>
      <w:numPr>
        <w:numId w:val="0"/>
      </w:numPr>
      <w:ind w:left="720"/>
    </w:pPr>
    <w:rPr>
      <w:rFonts w:ascii="Arial" w:hAnsi="Arial" w:cs="Arial"/>
      <w:b/>
      <w:bCs/>
      <w:iCs/>
      <w:sz w:val="22"/>
    </w:rPr>
  </w:style>
  <w:style w:type="paragraph" w:styleId="ListParagraph">
    <w:name w:val="List Paragraph"/>
    <w:basedOn w:val="Normal"/>
    <w:uiPriority w:val="34"/>
    <w:qFormat/>
    <w:rsid w:val="00B60AE5"/>
    <w:pPr>
      <w:ind w:left="720"/>
    </w:pPr>
  </w:style>
  <w:style w:type="paragraph" w:customStyle="1" w:styleId="ExamQuestioncontinued">
    <w:name w:val="Exam Question continued"/>
    <w:basedOn w:val="ExamQuestion"/>
    <w:rsid w:val="002452DE"/>
    <w:pPr>
      <w:numPr>
        <w:numId w:val="0"/>
      </w:numPr>
      <w:ind w:left="360"/>
    </w:pPr>
  </w:style>
  <w:style w:type="table" w:styleId="TableGrid">
    <w:name w:val="Table Grid"/>
    <w:basedOn w:val="TableNormal"/>
    <w:rsid w:val="00653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0442"/>
    <w:pPr>
      <w:spacing w:before="100" w:beforeAutospacing="1" w:after="100" w:afterAutospacing="1"/>
    </w:pPr>
    <w:rPr>
      <w:rFonts w:ascii="Times New Roman" w:eastAsiaTheme="minorEastAsia" w:hAnsi="Times New Roman"/>
    </w:rPr>
  </w:style>
  <w:style w:type="paragraph" w:customStyle="1" w:styleId="ExamQuestioncontinuedLeft025">
    <w:name w:val="Exam Question (continued) + Left:  0.25&quot;"/>
    <w:aliases w:val="First line:  0&quot;"/>
    <w:basedOn w:val="ExamQuestion"/>
    <w:rsid w:val="000B68F4"/>
    <w:pPr>
      <w:numPr>
        <w:numId w:val="0"/>
      </w:numPr>
      <w:ind w:left="360"/>
    </w:pPr>
  </w:style>
  <w:style w:type="paragraph" w:customStyle="1" w:styleId="ExamQuestioncontinued0">
    <w:name w:val="Exam Question (continued)"/>
    <w:basedOn w:val="ExamQuestion"/>
    <w:qFormat/>
    <w:rsid w:val="000B68F4"/>
    <w:pPr>
      <w:numPr>
        <w:numId w:val="0"/>
      </w:numPr>
      <w:ind w:left="360"/>
    </w:pPr>
  </w:style>
  <w:style w:type="character" w:styleId="HTMLCode">
    <w:name w:val="HTML Code"/>
    <w:rsid w:val="006168C8"/>
    <w:rPr>
      <w:rFonts w:ascii="Courier New" w:eastAsia="Times New Roman" w:hAnsi="Courier New" w:cs="Courier New"/>
      <w:sz w:val="20"/>
      <w:szCs w:val="20"/>
    </w:rPr>
  </w:style>
  <w:style w:type="character" w:styleId="Emphasis">
    <w:name w:val="Emphasis"/>
    <w:qFormat/>
    <w:rsid w:val="006168C8"/>
    <w:rPr>
      <w:i/>
      <w:iCs/>
    </w:rPr>
  </w:style>
  <w:style w:type="character" w:customStyle="1" w:styleId="Codetext">
    <w:name w:val="Code text"/>
    <w:rsid w:val="002B40BA"/>
    <w:rPr>
      <w:rFonts w:ascii="Courier New" w:hAnsi="Courier New" w:cs="Courier New"/>
      <w:b/>
      <w:sz w:val="2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478065">
      <w:bodyDiv w:val="1"/>
      <w:marLeft w:val="0"/>
      <w:marRight w:val="0"/>
      <w:marTop w:val="0"/>
      <w:marBottom w:val="0"/>
      <w:divBdr>
        <w:top w:val="none" w:sz="0" w:space="0" w:color="auto"/>
        <w:left w:val="none" w:sz="0" w:space="0" w:color="auto"/>
        <w:bottom w:val="none" w:sz="0" w:space="0" w:color="auto"/>
        <w:right w:val="none" w:sz="0" w:space="0" w:color="auto"/>
      </w:divBdr>
      <w:divsChild>
        <w:div w:id="321544849">
          <w:marLeft w:val="0"/>
          <w:marRight w:val="0"/>
          <w:marTop w:val="0"/>
          <w:marBottom w:val="0"/>
          <w:divBdr>
            <w:top w:val="none" w:sz="0" w:space="0" w:color="auto"/>
            <w:left w:val="none" w:sz="0" w:space="0" w:color="auto"/>
            <w:bottom w:val="none" w:sz="0" w:space="0" w:color="auto"/>
            <w:right w:val="none" w:sz="0" w:space="0" w:color="auto"/>
          </w:divBdr>
          <w:divsChild>
            <w:div w:id="181552020">
              <w:marLeft w:val="0"/>
              <w:marRight w:val="0"/>
              <w:marTop w:val="0"/>
              <w:marBottom w:val="0"/>
              <w:divBdr>
                <w:top w:val="none" w:sz="0" w:space="0" w:color="auto"/>
                <w:left w:val="none" w:sz="0" w:space="0" w:color="auto"/>
                <w:bottom w:val="none" w:sz="0" w:space="0" w:color="auto"/>
                <w:right w:val="none" w:sz="0" w:space="0" w:color="auto"/>
              </w:divBdr>
            </w:div>
            <w:div w:id="530724799">
              <w:marLeft w:val="0"/>
              <w:marRight w:val="0"/>
              <w:marTop w:val="0"/>
              <w:marBottom w:val="0"/>
              <w:divBdr>
                <w:top w:val="none" w:sz="0" w:space="0" w:color="auto"/>
                <w:left w:val="none" w:sz="0" w:space="0" w:color="auto"/>
                <w:bottom w:val="none" w:sz="0" w:space="0" w:color="auto"/>
                <w:right w:val="none" w:sz="0" w:space="0" w:color="auto"/>
              </w:divBdr>
            </w:div>
            <w:div w:id="577249939">
              <w:marLeft w:val="0"/>
              <w:marRight w:val="0"/>
              <w:marTop w:val="0"/>
              <w:marBottom w:val="0"/>
              <w:divBdr>
                <w:top w:val="none" w:sz="0" w:space="0" w:color="auto"/>
                <w:left w:val="none" w:sz="0" w:space="0" w:color="auto"/>
                <w:bottom w:val="none" w:sz="0" w:space="0" w:color="auto"/>
                <w:right w:val="none" w:sz="0" w:space="0" w:color="auto"/>
              </w:divBdr>
            </w:div>
            <w:div w:id="619263015">
              <w:marLeft w:val="0"/>
              <w:marRight w:val="0"/>
              <w:marTop w:val="0"/>
              <w:marBottom w:val="0"/>
              <w:divBdr>
                <w:top w:val="none" w:sz="0" w:space="0" w:color="auto"/>
                <w:left w:val="none" w:sz="0" w:space="0" w:color="auto"/>
                <w:bottom w:val="none" w:sz="0" w:space="0" w:color="auto"/>
                <w:right w:val="none" w:sz="0" w:space="0" w:color="auto"/>
              </w:divBdr>
            </w:div>
            <w:div w:id="636036626">
              <w:marLeft w:val="0"/>
              <w:marRight w:val="0"/>
              <w:marTop w:val="0"/>
              <w:marBottom w:val="0"/>
              <w:divBdr>
                <w:top w:val="none" w:sz="0" w:space="0" w:color="auto"/>
                <w:left w:val="none" w:sz="0" w:space="0" w:color="auto"/>
                <w:bottom w:val="none" w:sz="0" w:space="0" w:color="auto"/>
                <w:right w:val="none" w:sz="0" w:space="0" w:color="auto"/>
              </w:divBdr>
            </w:div>
            <w:div w:id="1325277487">
              <w:marLeft w:val="0"/>
              <w:marRight w:val="0"/>
              <w:marTop w:val="0"/>
              <w:marBottom w:val="0"/>
              <w:divBdr>
                <w:top w:val="none" w:sz="0" w:space="0" w:color="auto"/>
                <w:left w:val="none" w:sz="0" w:space="0" w:color="auto"/>
                <w:bottom w:val="none" w:sz="0" w:space="0" w:color="auto"/>
                <w:right w:val="none" w:sz="0" w:space="0" w:color="auto"/>
              </w:divBdr>
            </w:div>
            <w:div w:id="1555044821">
              <w:marLeft w:val="0"/>
              <w:marRight w:val="0"/>
              <w:marTop w:val="0"/>
              <w:marBottom w:val="0"/>
              <w:divBdr>
                <w:top w:val="none" w:sz="0" w:space="0" w:color="auto"/>
                <w:left w:val="none" w:sz="0" w:space="0" w:color="auto"/>
                <w:bottom w:val="none" w:sz="0" w:space="0" w:color="auto"/>
                <w:right w:val="none" w:sz="0" w:space="0" w:color="auto"/>
              </w:divBdr>
            </w:div>
            <w:div w:id="20345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dtab\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94D5-D404-476C-9AB3-01B8E797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1199</TotalTime>
  <Pages>3</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Quiz #1</vt:lpstr>
    </vt:vector>
  </TitlesOfParts>
  <Company>Worcester Polytechnic Institute</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CS-4513, Distributed Systems (B-Term 2010)</dc:subject>
  <dc:creator>Hugh C. Lauer</dc:creator>
  <cp:lastModifiedBy>Mike Ciaraldi</cp:lastModifiedBy>
  <cp:revision>99</cp:revision>
  <cp:lastPrinted>2017-02-20T17:55:00Z</cp:lastPrinted>
  <dcterms:created xsi:type="dcterms:W3CDTF">2013-09-03T17:05:00Z</dcterms:created>
  <dcterms:modified xsi:type="dcterms:W3CDTF">2017-10-06T17:21:00Z</dcterms:modified>
</cp:coreProperties>
</file>