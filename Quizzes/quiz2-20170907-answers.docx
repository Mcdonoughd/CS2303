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38" w:rsidRPr="00B60AE5" w:rsidRDefault="006168C8" w:rsidP="00F41503">
      <w:pPr>
        <w:pStyle w:val="BodyText"/>
        <w:tabs>
          <w:tab w:val="right" w:pos="8640"/>
        </w:tabs>
      </w:pPr>
      <w:bookmarkStart w:id="0" w:name="Course"/>
      <w:r>
        <w:t>CS-</w:t>
      </w:r>
      <w:r w:rsidR="006A4AB0">
        <w:t>2303</w:t>
      </w:r>
      <w:r>
        <w:t xml:space="preserve"> System Programmin</w:t>
      </w:r>
      <w:r w:rsidR="00CF6CED">
        <w:t>g Concepts</w:t>
      </w:r>
      <w:bookmarkEnd w:id="0"/>
      <w:r w:rsidR="00F41503" w:rsidRPr="00B60AE5">
        <w:tab/>
        <w:t xml:space="preserve">WPI, </w:t>
      </w:r>
      <w:r w:rsidR="00622565">
        <w:t>A</w:t>
      </w:r>
      <w:r w:rsidR="002944CD" w:rsidRPr="00B60AE5">
        <w:t xml:space="preserve">-term </w:t>
      </w:r>
      <w:r w:rsidR="00622565">
        <w:t>2017</w:t>
      </w:r>
      <w:r w:rsidR="00F41503" w:rsidRPr="00B60AE5">
        <w:br/>
      </w:r>
      <w:r w:rsidR="00620DE3">
        <w:t xml:space="preserve">Professor </w:t>
      </w:r>
      <w:r w:rsidR="00790DAF">
        <w:t>Mike Ciaraldi</w:t>
      </w:r>
      <w:r w:rsidR="00F41503" w:rsidRPr="00B60AE5">
        <w:tab/>
      </w:r>
      <w:bookmarkStart w:id="1" w:name="QUIZ_NUMBER"/>
      <w:r w:rsidR="00A03E7B" w:rsidRPr="00B60AE5">
        <w:t>Quiz #</w:t>
      </w:r>
      <w:bookmarkEnd w:id="1"/>
      <w:r w:rsidR="00475B45">
        <w:t>2</w:t>
      </w:r>
      <w:r w:rsidR="00F41503" w:rsidRPr="00B60AE5">
        <w:t xml:space="preserve"> (</w:t>
      </w:r>
      <w:r>
        <w:fldChar w:fldCharType="begin"/>
      </w:r>
      <w:r>
        <w:instrText xml:space="preserve"> REF Points \h </w:instrText>
      </w:r>
      <w:r>
        <w:fldChar w:fldCharType="separate"/>
      </w:r>
      <w:r w:rsidR="006A0560">
        <w:t>20</w:t>
      </w:r>
      <w:r>
        <w:fldChar w:fldCharType="end"/>
      </w:r>
      <w:r w:rsidR="00710625">
        <w:t xml:space="preserve"> </w:t>
      </w:r>
      <w:r w:rsidR="00F41503" w:rsidRPr="00B60AE5">
        <w:t>points)</w:t>
      </w:r>
      <w:r w:rsidR="00F41503" w:rsidRPr="00B60AE5">
        <w:br/>
      </w:r>
      <w:r w:rsidR="00A03E7B" w:rsidRPr="00B60AE5">
        <w:t>Quiz</w:t>
      </w:r>
      <w:r w:rsidR="002720FE" w:rsidRPr="00B60AE5">
        <w:t xml:space="preserve"> date: </w:t>
      </w:r>
      <w:r w:rsidR="002944CD" w:rsidRPr="00B60AE5">
        <w:t xml:space="preserve"> </w:t>
      </w:r>
      <w:bookmarkStart w:id="2" w:name="QUIZ_DATE"/>
      <w:r w:rsidR="00790DAF">
        <w:t>Thurs</w:t>
      </w:r>
      <w:r w:rsidR="006A4AB0">
        <w:t xml:space="preserve">day, </w:t>
      </w:r>
      <w:r w:rsidR="00622565">
        <w:t>Septemb</w:t>
      </w:r>
      <w:r w:rsidR="00D83212">
        <w:t>e</w:t>
      </w:r>
      <w:r w:rsidR="00622565">
        <w:t>r 7</w:t>
      </w:r>
      <w:r w:rsidR="00043D03">
        <w:t>, 201</w:t>
      </w:r>
      <w:bookmarkEnd w:id="2"/>
      <w:r w:rsidR="00790DAF">
        <w:t>7</w:t>
      </w:r>
      <w:r w:rsidR="00B27CF7">
        <w:t xml:space="preserve"> </w:t>
      </w:r>
      <w:r w:rsidR="00B27CF7">
        <w:tab/>
        <w:t>ANSWER KEY</w:t>
      </w:r>
    </w:p>
    <w:p w:rsidR="002720FE" w:rsidRPr="00B60AE5" w:rsidRDefault="002720FE" w:rsidP="00F41503">
      <w:pPr>
        <w:pStyle w:val="BodyText"/>
        <w:tabs>
          <w:tab w:val="right" w:pos="8640"/>
        </w:tabs>
      </w:pPr>
    </w:p>
    <w:tbl>
      <w:tblPr>
        <w:tblpPr w:leftFromText="288"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981"/>
        <w:gridCol w:w="809"/>
      </w:tblGrid>
      <w:tr w:rsidR="006168C8" w:rsidTr="00E47A4D">
        <w:tc>
          <w:tcPr>
            <w:tcW w:w="0" w:type="auto"/>
            <w:tcBorders>
              <w:top w:val="nil"/>
              <w:left w:val="nil"/>
              <w:right w:val="nil"/>
            </w:tcBorders>
            <w:shd w:val="clear" w:color="auto" w:fill="auto"/>
            <w:vAlign w:val="center"/>
          </w:tcPr>
          <w:p w:rsidR="006168C8" w:rsidRDefault="006168C8" w:rsidP="00E47A4D">
            <w:pPr>
              <w:pStyle w:val="BodyText"/>
              <w:spacing w:after="0"/>
              <w:jc w:val="center"/>
            </w:pPr>
            <w:r>
              <w:t>Question</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Possible</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Points</w:t>
            </w: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1</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2</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3</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C10808" w:rsidP="00E47A4D">
            <w:pPr>
              <w:pStyle w:val="BodyText"/>
              <w:tabs>
                <w:tab w:val="decimal" w:pos="541"/>
              </w:tabs>
              <w:spacing w:after="0"/>
            </w:pPr>
            <w:r>
              <w:t>4</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Pr="0035171E" w:rsidRDefault="001536ED" w:rsidP="00E47A4D">
            <w:pPr>
              <w:pStyle w:val="BodyText"/>
              <w:spacing w:after="0"/>
              <w:rPr>
                <w:smallCaps/>
              </w:rPr>
            </w:pPr>
            <w:r>
              <w:rPr>
                <w:smallCaps/>
              </w:rPr>
              <w:t>Maximum</w:t>
            </w:r>
          </w:p>
        </w:tc>
        <w:tc>
          <w:tcPr>
            <w:tcW w:w="0" w:type="auto"/>
            <w:shd w:val="clear" w:color="auto" w:fill="auto"/>
            <w:vAlign w:val="center"/>
          </w:tcPr>
          <w:p w:rsidR="006168C8" w:rsidRDefault="00293039" w:rsidP="00E47A4D">
            <w:pPr>
              <w:pStyle w:val="BodyText"/>
              <w:tabs>
                <w:tab w:val="decimal" w:pos="541"/>
              </w:tabs>
              <w:spacing w:after="0"/>
            </w:pPr>
            <w:bookmarkStart w:id="3" w:name="Points"/>
            <w:r>
              <w:t>2</w:t>
            </w:r>
            <w:r w:rsidR="006168C8">
              <w:t>0</w:t>
            </w:r>
            <w:bookmarkEnd w:id="3"/>
          </w:p>
        </w:tc>
        <w:tc>
          <w:tcPr>
            <w:tcW w:w="0" w:type="auto"/>
            <w:shd w:val="clear" w:color="auto" w:fill="auto"/>
            <w:vAlign w:val="center"/>
          </w:tcPr>
          <w:p w:rsidR="006168C8" w:rsidRDefault="006168C8" w:rsidP="00E47A4D">
            <w:pPr>
              <w:pStyle w:val="BodyText"/>
              <w:tabs>
                <w:tab w:val="decimal" w:pos="541"/>
              </w:tabs>
              <w:spacing w:after="0"/>
            </w:pPr>
          </w:p>
        </w:tc>
      </w:tr>
    </w:tbl>
    <w:p w:rsidR="0065353F" w:rsidRPr="00B60AE5" w:rsidRDefault="002720FE" w:rsidP="002720FE">
      <w:pPr>
        <w:pStyle w:val="BodyText"/>
        <w:tabs>
          <w:tab w:val="left" w:leader="underscore" w:pos="5760"/>
          <w:tab w:val="right" w:pos="8640"/>
        </w:tabs>
      </w:pPr>
      <w:r w:rsidRPr="00B60AE5">
        <w:t xml:space="preserve">NAME:  </w:t>
      </w:r>
      <w:r w:rsidRPr="00B60AE5">
        <w:tab/>
      </w:r>
    </w:p>
    <w:p w:rsidR="002944CD" w:rsidRPr="00B60AE5" w:rsidRDefault="002944CD" w:rsidP="002720FE">
      <w:pPr>
        <w:pStyle w:val="BodyText"/>
        <w:tabs>
          <w:tab w:val="left" w:leader="underscore" w:pos="5760"/>
          <w:tab w:val="right" w:pos="8640"/>
        </w:tabs>
      </w:pPr>
    </w:p>
    <w:p w:rsidR="002720FE" w:rsidRPr="00B60AE5" w:rsidRDefault="002944CD" w:rsidP="002720FE">
      <w:pPr>
        <w:pStyle w:val="BodyText"/>
        <w:tabs>
          <w:tab w:val="left" w:leader="underscore" w:pos="5760"/>
          <w:tab w:val="right" w:pos="8640"/>
        </w:tabs>
      </w:pPr>
      <w:r w:rsidRPr="00B60AE5">
        <w:t>WPI E</w:t>
      </w:r>
      <w:r w:rsidR="00FC183D" w:rsidRPr="00B60AE5">
        <w:t>-</w:t>
      </w:r>
      <w:r w:rsidRPr="00B60AE5">
        <w:t xml:space="preserve">mail ID: </w:t>
      </w:r>
      <w:r w:rsidR="002720FE" w:rsidRPr="00B60AE5">
        <w:tab/>
      </w:r>
    </w:p>
    <w:p w:rsidR="002720FE" w:rsidRPr="00B60AE5" w:rsidRDefault="002720FE" w:rsidP="00F41503">
      <w:pPr>
        <w:pStyle w:val="BodyText"/>
        <w:tabs>
          <w:tab w:val="right" w:pos="8640"/>
        </w:tabs>
      </w:pPr>
    </w:p>
    <w:p w:rsidR="00BF5F13" w:rsidRDefault="00BF5F13" w:rsidP="006168C8">
      <w:pPr>
        <w:pStyle w:val="BodyText"/>
      </w:pPr>
      <w:r>
        <w:t>READ THESE INSTRUCTIONS.</w:t>
      </w:r>
    </w:p>
    <w:p w:rsidR="00BF5F13" w:rsidRDefault="00BF5F13" w:rsidP="006168C8">
      <w:pPr>
        <w:pStyle w:val="BodyText"/>
      </w:pPr>
    </w:p>
    <w:p w:rsidR="006168C8" w:rsidRDefault="006168C8" w:rsidP="006168C8">
      <w:pPr>
        <w:pStyle w:val="BodyText"/>
      </w:pPr>
      <w:r w:rsidRPr="000461C6">
        <w:t>This is a</w:t>
      </w:r>
      <w:r w:rsidR="00043D03">
        <w:t>n</w:t>
      </w:r>
      <w:r w:rsidRPr="000461C6">
        <w:t xml:space="preserve"> </w:t>
      </w:r>
      <w:r w:rsidR="00622565">
        <w:t>closed</w:t>
      </w:r>
      <w:r w:rsidR="006E2F42">
        <w:t>-</w:t>
      </w:r>
      <w:r w:rsidRPr="000461C6">
        <w:t xml:space="preserve">book </w:t>
      </w:r>
      <w:r>
        <w:t>quiz</w:t>
      </w:r>
      <w:r w:rsidRPr="000461C6">
        <w:t xml:space="preserve">, </w:t>
      </w:r>
      <w:r w:rsidR="006E2F42">
        <w:t>open-notes quiz</w:t>
      </w:r>
      <w:r w:rsidRPr="000461C6">
        <w:t>.</w:t>
      </w:r>
      <w:r>
        <w:t xml:space="preserve"> </w:t>
      </w:r>
      <w:r w:rsidR="00622565">
        <w:t>You can consult any of the class handouts, and anything you wrote yourself. You cannot consult tests from previous versions of the course.</w:t>
      </w:r>
      <w:r w:rsidR="00790DAF">
        <w:t xml:space="preserve"> </w:t>
      </w:r>
      <w:r w:rsidR="00932E57" w:rsidRPr="00622565">
        <w:t xml:space="preserve">You are not allowed to </w:t>
      </w:r>
      <w:r w:rsidR="00622565" w:rsidRPr="00622565">
        <w:t>use any electronic or communications device</w:t>
      </w:r>
      <w:r w:rsidR="00932E57" w:rsidRPr="00622565">
        <w:t xml:space="preserve"> during the quiz</w:t>
      </w:r>
      <w:r w:rsidR="00622565" w:rsidRPr="00622565">
        <w:t>, without special permission</w:t>
      </w:r>
      <w:r w:rsidR="00932E57" w:rsidRPr="00622565">
        <w:t>.</w:t>
      </w:r>
    </w:p>
    <w:p w:rsidR="006168C8" w:rsidRPr="000461C6" w:rsidRDefault="006168C8" w:rsidP="006168C8">
      <w:pPr>
        <w:pStyle w:val="BodyText"/>
      </w:pPr>
      <w:r>
        <w:t xml:space="preserve">This quiz is worth </w:t>
      </w:r>
      <w:r>
        <w:fldChar w:fldCharType="begin"/>
      </w:r>
      <w:r>
        <w:instrText xml:space="preserve"> REF Points \h </w:instrText>
      </w:r>
      <w:r>
        <w:fldChar w:fldCharType="separate"/>
      </w:r>
      <w:r w:rsidR="006A0560">
        <w:t>20</w:t>
      </w:r>
      <w:r>
        <w:fldChar w:fldCharType="end"/>
      </w:r>
      <w:r>
        <w:t xml:space="preserve"> points. </w:t>
      </w:r>
    </w:p>
    <w:p w:rsidR="006E7483" w:rsidRDefault="006168C8" w:rsidP="006168C8">
      <w:pPr>
        <w:pStyle w:val="BodyText"/>
      </w:pPr>
      <w:r w:rsidRPr="000461C6">
        <w:t>Answer questions in the space</w:t>
      </w:r>
      <w:r>
        <w:t>s</w:t>
      </w:r>
      <w:r w:rsidRPr="000461C6">
        <w:t xml:space="preserve"> provided on the </w:t>
      </w:r>
      <w:r>
        <w:t>quiz</w:t>
      </w:r>
      <w:r w:rsidRPr="000461C6">
        <w:t xml:space="preserve"> itself. </w:t>
      </w:r>
      <w:r>
        <w:t>Take the number of points assigned to each question and the amount of space provided for your answer as a measure of the length and difficulty of the expected solution</w:t>
      </w:r>
      <w:r w:rsidRPr="000461C6">
        <w:t>.</w:t>
      </w:r>
      <w:r>
        <w:t xml:space="preserve"> </w:t>
      </w:r>
    </w:p>
    <w:p w:rsidR="004E4F81" w:rsidRPr="004E4F81" w:rsidRDefault="006E7483" w:rsidP="006168C8">
      <w:pPr>
        <w:pStyle w:val="BodyText"/>
        <w:rPr>
          <w:i/>
        </w:rPr>
      </w:pPr>
      <w:r>
        <w:t>Be sure to answer the question which is actually being asked, in a way which demonstrates that you understand the meaning of the question and the answer.</w:t>
      </w:r>
      <w:r w:rsidR="00292D7B">
        <w:t xml:space="preserve"> For example, if the question asks you to say what happens and why, you have to tell both to get full credit.</w:t>
      </w:r>
      <w:r w:rsidR="00BF5F13">
        <w:t xml:space="preserve"> </w:t>
      </w:r>
      <w:r w:rsidR="004E4F81" w:rsidRPr="004E4F81">
        <w:rPr>
          <w:i/>
        </w:rPr>
        <w:t xml:space="preserve">Remember, the graders know the answers to these questions. What you write has to show that </w:t>
      </w:r>
      <w:r w:rsidR="004E4F81" w:rsidRPr="004E4F81">
        <w:rPr>
          <w:i/>
          <w:u w:val="single"/>
        </w:rPr>
        <w:t>you</w:t>
      </w:r>
      <w:r w:rsidR="004E4F81" w:rsidRPr="004E4F81">
        <w:rPr>
          <w:i/>
        </w:rPr>
        <w:t xml:space="preserve"> understand the question and its answer.</w:t>
      </w:r>
    </w:p>
    <w:p w:rsidR="006E7483" w:rsidRDefault="006E7483" w:rsidP="006168C8">
      <w:pPr>
        <w:pStyle w:val="BodyText"/>
      </w:pPr>
      <w:r>
        <w:t xml:space="preserve">A </w:t>
      </w:r>
      <w:r w:rsidRPr="006E7483">
        <w:rPr>
          <w:i/>
        </w:rPr>
        <w:t>program fragment</w:t>
      </w:r>
      <w:r>
        <w:t xml:space="preserve"> is a section of code which is part of a complete program. You can make any reasonable assumptions about the rest of the program.</w:t>
      </w:r>
    </w:p>
    <w:p w:rsidR="00477BDF" w:rsidRDefault="00477BDF" w:rsidP="006168C8">
      <w:pPr>
        <w:pStyle w:val="BodyText"/>
      </w:pPr>
      <w:r>
        <w:t>All questions apply to C unless otherwise indicated.</w:t>
      </w:r>
    </w:p>
    <w:p w:rsidR="006168C8" w:rsidRDefault="006168C8" w:rsidP="006168C8">
      <w:pPr>
        <w:pStyle w:val="BodyText"/>
        <w:rPr>
          <w:i/>
        </w:rPr>
      </w:pPr>
      <w:r>
        <w:t xml:space="preserve">This quiz will end at </w:t>
      </w:r>
      <w:r w:rsidR="00622565">
        <w:t>8</w:t>
      </w:r>
      <w:r w:rsidR="00293039">
        <w:t>:20</w:t>
      </w:r>
      <w:r>
        <w:t xml:space="preserve"> </w:t>
      </w:r>
      <w:r w:rsidR="00622565">
        <w:t>a</w:t>
      </w:r>
      <w:r w:rsidR="00790DAF">
        <w:t>m</w:t>
      </w:r>
      <w:r w:rsidRPr="000461C6">
        <w:t>.</w:t>
      </w:r>
      <w:r>
        <w:t xml:space="preserve"> </w:t>
      </w:r>
      <w:r>
        <w:rPr>
          <w:i/>
        </w:rPr>
        <w:t xml:space="preserve">It is </w:t>
      </w:r>
      <w:r>
        <w:t xml:space="preserve">STRONGLY </w:t>
      </w:r>
      <w:r>
        <w:rPr>
          <w:i/>
        </w:rPr>
        <w:t>suggested that you read the entire quiz before attempting to answer any questions.</w:t>
      </w:r>
      <w:r w:rsidR="00982D9F">
        <w:rPr>
          <w:i/>
        </w:rPr>
        <w:t xml:space="preserve"> Also, re-read </w:t>
      </w:r>
      <w:r w:rsidR="00982D9F" w:rsidRPr="00982D9F">
        <w:rPr>
          <w:i/>
          <w:u w:val="single"/>
        </w:rPr>
        <w:t>all</w:t>
      </w:r>
      <w:r w:rsidR="00982D9F">
        <w:rPr>
          <w:i/>
        </w:rPr>
        <w:t xml:space="preserve"> the parts of any one question before you start answering it.</w:t>
      </w:r>
    </w:p>
    <w:p w:rsidR="006E7483" w:rsidRDefault="006E7483">
      <w:pPr>
        <w:rPr>
          <w:i/>
        </w:rPr>
      </w:pPr>
    </w:p>
    <w:p w:rsidR="006E7483" w:rsidRDefault="006E7483" w:rsidP="006168C8">
      <w:pPr>
        <w:pStyle w:val="BodyText"/>
        <w:rPr>
          <w:i/>
        </w:rPr>
      </w:pPr>
    </w:p>
    <w:p w:rsidR="00111AFA" w:rsidRDefault="00982D9F" w:rsidP="00982D9F">
      <w:pPr>
        <w:pStyle w:val="ExamQuestion"/>
        <w:numPr>
          <w:ilvl w:val="0"/>
          <w:numId w:val="4"/>
        </w:numPr>
      </w:pPr>
      <w:r w:rsidRPr="00982D9F">
        <w:rPr>
          <w:b/>
        </w:rPr>
        <w:t>Function prototypes</w:t>
      </w:r>
      <w:r>
        <w:t xml:space="preserve">. When the compiler sees that you are calling a function, it needs to know certain information about that function in order to make sure you are calling it correctly and to properly generate the machine code. So it typically looks at the function prototype for the function with that name.  What are </w:t>
      </w:r>
      <w:r w:rsidRPr="00982D9F">
        <w:rPr>
          <w:u w:val="single"/>
        </w:rPr>
        <w:t>two</w:t>
      </w:r>
      <w:r>
        <w:t xml:space="preserve"> pieces of information contained in a function prototype which the compiler needs in this case? [5 points]</w:t>
      </w:r>
    </w:p>
    <w:p w:rsidR="00982D9F" w:rsidRDefault="00982D9F" w:rsidP="00982D9F">
      <w:pPr>
        <w:pStyle w:val="ExamQuestion"/>
        <w:numPr>
          <w:ilvl w:val="0"/>
          <w:numId w:val="0"/>
        </w:numPr>
        <w:rPr>
          <w:i/>
        </w:rPr>
      </w:pPr>
      <w:r w:rsidRPr="00982D9F">
        <w:rPr>
          <w:i/>
        </w:rPr>
        <w:t>Answer: The number and type of the parameters. The return type of the function.</w:t>
      </w:r>
      <w:r w:rsidR="003418C6">
        <w:rPr>
          <w:i/>
        </w:rPr>
        <w:t xml:space="preserve"> I did not accept “the name of the function” as an answer, because that is in the question itself. That would be like asking, “If I know someone’s name, what information can I find out about him or her?” and then accepting “Well, you can find out the name.”</w:t>
      </w:r>
      <w:r w:rsidR="00FA6CE3">
        <w:rPr>
          <w:i/>
        </w:rPr>
        <w:t xml:space="preserve"> Note: From the prototype, the compiler can tell what type each parameter is supposed to be, but it cannot tell their significance. For example, if there are two int parameters, the prototype does not their meanings, so it cannot check for that.</w:t>
      </w:r>
    </w:p>
    <w:p w:rsidR="000E1A93" w:rsidRDefault="000E1A93">
      <w:pPr>
        <w:rPr>
          <w:i/>
        </w:rPr>
      </w:pPr>
      <w:r>
        <w:rPr>
          <w:i/>
        </w:rPr>
        <w:br w:type="page"/>
      </w:r>
    </w:p>
    <w:p w:rsidR="000E1A93" w:rsidRPr="003418C6" w:rsidRDefault="000E1A93" w:rsidP="00982D9F">
      <w:pPr>
        <w:pStyle w:val="ExamQuestion"/>
        <w:numPr>
          <w:ilvl w:val="0"/>
          <w:numId w:val="0"/>
        </w:numPr>
        <w:rPr>
          <w:i/>
        </w:rPr>
      </w:pPr>
    </w:p>
    <w:p w:rsidR="00982D9F" w:rsidRDefault="00982D9F" w:rsidP="00982D9F">
      <w:pPr>
        <w:pStyle w:val="ExamQuestion"/>
        <w:numPr>
          <w:ilvl w:val="0"/>
          <w:numId w:val="4"/>
        </w:numPr>
      </w:pPr>
      <w:r w:rsidRPr="004E4F81">
        <w:rPr>
          <w:b/>
        </w:rPr>
        <w:t>Arrays</w:t>
      </w:r>
      <w:r>
        <w:t>. [5 points]</w:t>
      </w:r>
    </w:p>
    <w:p w:rsidR="00982D9F" w:rsidRDefault="00982D9F" w:rsidP="00982D9F">
      <w:pPr>
        <w:pStyle w:val="ExamQuestion"/>
        <w:numPr>
          <w:ilvl w:val="1"/>
          <w:numId w:val="4"/>
        </w:numPr>
      </w:pPr>
      <w:r>
        <w:t>When you pass an array as a parameter into a function, what actually gets copied to the function? [</w:t>
      </w:r>
      <w:r w:rsidR="004E4F81">
        <w:t>2 points</w:t>
      </w:r>
      <w:r>
        <w:t>]</w:t>
      </w:r>
    </w:p>
    <w:p w:rsidR="00982D9F" w:rsidRPr="00982D9F" w:rsidRDefault="00982D9F" w:rsidP="00982D9F">
      <w:pPr>
        <w:pStyle w:val="ExamQuestion"/>
        <w:numPr>
          <w:ilvl w:val="0"/>
          <w:numId w:val="0"/>
        </w:numPr>
        <w:ind w:left="360" w:hanging="360"/>
        <w:rPr>
          <w:i/>
        </w:rPr>
      </w:pPr>
      <w:r w:rsidRPr="00982D9F">
        <w:rPr>
          <w:i/>
        </w:rPr>
        <w:t>Answer: The address of the start of the array. This is also called the base of the array. It is the same as the address of element 0 of the array. So any of these would be considered a correct answer.</w:t>
      </w:r>
    </w:p>
    <w:p w:rsidR="00982D9F" w:rsidRDefault="004E4F81" w:rsidP="00982D9F">
      <w:pPr>
        <w:pStyle w:val="ExamQuestion"/>
        <w:numPr>
          <w:ilvl w:val="1"/>
          <w:numId w:val="4"/>
        </w:numPr>
      </w:pPr>
      <w:r>
        <w:t xml:space="preserve">When you pass an array to a function as a parameter, why do you generally have to </w:t>
      </w:r>
      <w:r w:rsidRPr="00B10E1A">
        <w:rPr>
          <w:u w:val="single"/>
        </w:rPr>
        <w:t>also</w:t>
      </w:r>
      <w:r>
        <w:t xml:space="preserve"> pass the size of the array as a separate parameter? Note: This is not asking why the function cares about the size; it is asking why you need a separate parameter. [2 points]</w:t>
      </w:r>
    </w:p>
    <w:p w:rsidR="00982D9F" w:rsidRPr="004E4F81" w:rsidRDefault="004E4F81" w:rsidP="004E4F81">
      <w:pPr>
        <w:pStyle w:val="ExamQuestion"/>
        <w:numPr>
          <w:ilvl w:val="0"/>
          <w:numId w:val="0"/>
        </w:numPr>
        <w:ind w:left="360" w:hanging="360"/>
        <w:rPr>
          <w:i/>
        </w:rPr>
      </w:pPr>
      <w:r w:rsidRPr="004E4F81">
        <w:rPr>
          <w:i/>
        </w:rPr>
        <w:t>Answer: Because there is no way for the function to find out the size, since all the function knows is the address of the start of the array.</w:t>
      </w:r>
      <w:r w:rsidR="00FA6CE3">
        <w:rPr>
          <w:i/>
        </w:rPr>
        <w:t xml:space="preserve"> Note: Writing “because the function would not know otherwise” is not specific enough; that answer could be guessed just from the way the question was worded.</w:t>
      </w:r>
    </w:p>
    <w:p w:rsidR="004E4F81" w:rsidRDefault="004E4F81" w:rsidP="004E4F81">
      <w:pPr>
        <w:pStyle w:val="ExamQuestion"/>
        <w:numPr>
          <w:ilvl w:val="1"/>
          <w:numId w:val="4"/>
        </w:numPr>
      </w:pPr>
      <w:r>
        <w:t>Why do you not need to pass a separate parameter in Java? [1 point]</w:t>
      </w:r>
    </w:p>
    <w:p w:rsidR="004E4F81" w:rsidRPr="004E4F81" w:rsidRDefault="004E4F81" w:rsidP="004E4F81">
      <w:pPr>
        <w:pStyle w:val="ExamQuestion"/>
        <w:numPr>
          <w:ilvl w:val="0"/>
          <w:numId w:val="0"/>
        </w:numPr>
        <w:ind w:left="360" w:hanging="360"/>
        <w:rPr>
          <w:i/>
        </w:rPr>
      </w:pPr>
      <w:r w:rsidRPr="004E4F81">
        <w:rPr>
          <w:i/>
        </w:rPr>
        <w:t>Answer: Because in Java an array is an object. If the function can access an array object, it can access both its contents and its size.</w:t>
      </w:r>
    </w:p>
    <w:p w:rsidR="004E4F81" w:rsidRDefault="004E4F81" w:rsidP="00982D9F">
      <w:pPr>
        <w:pStyle w:val="ExamQuestion"/>
        <w:numPr>
          <w:ilvl w:val="0"/>
          <w:numId w:val="4"/>
        </w:numPr>
      </w:pPr>
      <w:r w:rsidRPr="004E4F81">
        <w:rPr>
          <w:b/>
        </w:rPr>
        <w:t>Lifetime</w:t>
      </w:r>
      <w:r>
        <w:t>. [5 points]</w:t>
      </w:r>
    </w:p>
    <w:p w:rsidR="00982D9F" w:rsidRDefault="00FB2C04" w:rsidP="004E4F81">
      <w:pPr>
        <w:pStyle w:val="ExamQuestion"/>
        <w:numPr>
          <w:ilvl w:val="1"/>
          <w:numId w:val="4"/>
        </w:numPr>
      </w:pPr>
      <w:r>
        <w:t>What is the</w:t>
      </w:r>
      <w:r w:rsidR="004E4F81">
        <w:t xml:space="preserve"> lifetime </w:t>
      </w:r>
      <w:r>
        <w:t>of a local</w:t>
      </w:r>
      <w:r w:rsidR="004E4F81">
        <w:t xml:space="preserve"> variable</w:t>
      </w:r>
      <w:r>
        <w:t xml:space="preserve"> of a function</w:t>
      </w:r>
      <w:r w:rsidR="004E4F81">
        <w:t>? In other words</w:t>
      </w:r>
      <w:r>
        <w:t>,</w:t>
      </w:r>
      <w:r w:rsidR="004E4F81">
        <w:t xml:space="preserve"> when is memory allocated for </w:t>
      </w:r>
      <w:r>
        <w:t>it</w:t>
      </w:r>
      <w:r w:rsidR="004E4F81">
        <w:t>, and when does it go away? [</w:t>
      </w:r>
      <w:r>
        <w:t>3</w:t>
      </w:r>
      <w:r w:rsidR="004E4F81">
        <w:t xml:space="preserve"> points]</w:t>
      </w:r>
    </w:p>
    <w:p w:rsidR="004E4F81" w:rsidRPr="00477BDF" w:rsidRDefault="004E4F81" w:rsidP="004E4F81">
      <w:pPr>
        <w:pStyle w:val="ExamQuestion"/>
        <w:numPr>
          <w:ilvl w:val="0"/>
          <w:numId w:val="0"/>
        </w:numPr>
        <w:rPr>
          <w:i/>
        </w:rPr>
      </w:pPr>
      <w:r w:rsidRPr="00477BDF">
        <w:rPr>
          <w:i/>
        </w:rPr>
        <w:t>Answer:</w:t>
      </w:r>
      <w:r w:rsidR="00477BDF" w:rsidRPr="00477BDF">
        <w:rPr>
          <w:i/>
        </w:rPr>
        <w:t xml:space="preserve"> </w:t>
      </w:r>
      <w:r w:rsidR="00FB2C04">
        <w:rPr>
          <w:i/>
        </w:rPr>
        <w:t>Local</w:t>
      </w:r>
      <w:r w:rsidR="00477BDF" w:rsidRPr="00477BDF">
        <w:rPr>
          <w:i/>
        </w:rPr>
        <w:t xml:space="preserve"> variables are created when you enter a function or block, and destroyed when you exit that function or block.</w:t>
      </w:r>
      <w:r w:rsidR="00FA6CE3">
        <w:rPr>
          <w:i/>
        </w:rPr>
        <w:t xml:space="preserve"> Note: The memory gets allocated at run time, not at compile time. So, writing :when the function is declared” would not be a correct answer.</w:t>
      </w:r>
    </w:p>
    <w:p w:rsidR="004E4F81" w:rsidRDefault="00477BDF" w:rsidP="00477BDF">
      <w:pPr>
        <w:pStyle w:val="ExamQuestion"/>
        <w:numPr>
          <w:ilvl w:val="1"/>
          <w:numId w:val="4"/>
        </w:numPr>
      </w:pPr>
      <w:r>
        <w:t xml:space="preserve">Where are </w:t>
      </w:r>
      <w:r w:rsidR="00FB2C04">
        <w:t>local</w:t>
      </w:r>
      <w:r>
        <w:t xml:space="preserve"> variables stored in memory? Hint: This is important for recursive f</w:t>
      </w:r>
      <w:r w:rsidR="00FB2C04">
        <w:t>unctions. [2</w:t>
      </w:r>
      <w:r>
        <w:t xml:space="preserve"> point]</w:t>
      </w:r>
    </w:p>
    <w:p w:rsidR="00477BDF" w:rsidRDefault="00477BDF" w:rsidP="00477BDF">
      <w:pPr>
        <w:pStyle w:val="ExamQuestion"/>
        <w:numPr>
          <w:ilvl w:val="0"/>
          <w:numId w:val="0"/>
        </w:numPr>
        <w:ind w:left="360" w:hanging="360"/>
        <w:rPr>
          <w:i/>
        </w:rPr>
      </w:pPr>
      <w:r w:rsidRPr="00477BDF">
        <w:rPr>
          <w:i/>
        </w:rPr>
        <w:t xml:space="preserve">Answer: On the stack. That is </w:t>
      </w:r>
      <w:r w:rsidR="003418C6">
        <w:rPr>
          <w:i/>
        </w:rPr>
        <w:t xml:space="preserve">all you had to write, but here is </w:t>
      </w:r>
      <w:r w:rsidRPr="00477BDF">
        <w:rPr>
          <w:i/>
        </w:rPr>
        <w:t>why</w:t>
      </w:r>
      <w:r w:rsidR="003418C6">
        <w:rPr>
          <w:i/>
        </w:rPr>
        <w:t xml:space="preserve"> the stack is appropriate: E</w:t>
      </w:r>
      <w:r w:rsidRPr="00477BDF">
        <w:rPr>
          <w:i/>
        </w:rPr>
        <w:t>ach time a recursive function is called, you get a fresh copy of the local variables – recursion would not work otherwise!</w:t>
      </w:r>
    </w:p>
    <w:p w:rsidR="00577A14" w:rsidRPr="00477BDF" w:rsidRDefault="00577A14" w:rsidP="00DE53EB">
      <w:pPr>
        <w:rPr>
          <w:i/>
        </w:rPr>
      </w:pPr>
    </w:p>
    <w:p w:rsidR="004E4F81" w:rsidRDefault="00477BDF" w:rsidP="00982D9F">
      <w:pPr>
        <w:pStyle w:val="ExamQuestion"/>
        <w:numPr>
          <w:ilvl w:val="0"/>
          <w:numId w:val="4"/>
        </w:numPr>
      </w:pPr>
      <w:r w:rsidRPr="00DC2220">
        <w:rPr>
          <w:b/>
        </w:rPr>
        <w:t>Scope</w:t>
      </w:r>
      <w:r>
        <w:t>. [5 points]</w:t>
      </w:r>
    </w:p>
    <w:p w:rsidR="00477BDF" w:rsidRDefault="00477BDF" w:rsidP="00477BDF">
      <w:pPr>
        <w:pStyle w:val="ExamQuestion"/>
        <w:numPr>
          <w:ilvl w:val="1"/>
          <w:numId w:val="4"/>
        </w:numPr>
      </w:pPr>
      <w:r>
        <w:t xml:space="preserve">If you declare a variable local to a </w:t>
      </w:r>
      <w:r w:rsidR="006960A2">
        <w:t>function, where is it visible?</w:t>
      </w:r>
      <w:r w:rsidR="00DC2220">
        <w:t xml:space="preserve"> [2 points]</w:t>
      </w:r>
    </w:p>
    <w:p w:rsidR="00577A14" w:rsidRPr="00DC2220" w:rsidRDefault="006960A2" w:rsidP="00577A14">
      <w:pPr>
        <w:pStyle w:val="ExamQuestion"/>
        <w:numPr>
          <w:ilvl w:val="0"/>
          <w:numId w:val="0"/>
        </w:numPr>
        <w:ind w:left="360" w:hanging="360"/>
        <w:rPr>
          <w:i/>
        </w:rPr>
      </w:pPr>
      <w:r w:rsidRPr="00DC2220">
        <w:rPr>
          <w:i/>
        </w:rPr>
        <w:t>Answer: Inside that function and any blocks within that function.</w:t>
      </w:r>
      <w:r w:rsidR="003418C6">
        <w:rPr>
          <w:i/>
        </w:rPr>
        <w:t xml:space="preserve"> I accepted “inside the function” because the blocks are indeed inside the function, but it is more correct to mention both, so I will expect that if I ask again.</w:t>
      </w:r>
    </w:p>
    <w:p w:rsidR="00477BDF" w:rsidRDefault="006960A2" w:rsidP="006960A2">
      <w:pPr>
        <w:pStyle w:val="ExamQuestion"/>
        <w:numPr>
          <w:ilvl w:val="1"/>
          <w:numId w:val="4"/>
        </w:numPr>
      </w:pPr>
      <w:r>
        <w:t xml:space="preserve">What happens if you declare a global variable, and also </w:t>
      </w:r>
      <w:r w:rsidR="00DC2220">
        <w:t>declare a local</w:t>
      </w:r>
      <w:r w:rsidR="00FB2C04">
        <w:t xml:space="preserve"> variable with the same name? [1 point</w:t>
      </w:r>
      <w:r w:rsidR="00DC2220">
        <w:t>]</w:t>
      </w:r>
    </w:p>
    <w:p w:rsidR="00DC2220" w:rsidRPr="00DC2220" w:rsidRDefault="00DC2220" w:rsidP="00DC2220">
      <w:pPr>
        <w:pStyle w:val="ExamQuestion"/>
        <w:numPr>
          <w:ilvl w:val="0"/>
          <w:numId w:val="0"/>
        </w:numPr>
        <w:ind w:left="360" w:hanging="360"/>
        <w:rPr>
          <w:i/>
        </w:rPr>
      </w:pPr>
      <w:r w:rsidRPr="00DC2220">
        <w:rPr>
          <w:i/>
        </w:rPr>
        <w:t xml:space="preserve">Answer: </w:t>
      </w:r>
      <w:r w:rsidR="003418C6">
        <w:rPr>
          <w:i/>
        </w:rPr>
        <w:t>W</w:t>
      </w:r>
      <w:r w:rsidRPr="00DC2220">
        <w:rPr>
          <w:i/>
        </w:rPr>
        <w:t>ithin the function, the local variable “masks” the global one, so only the local is visible.</w:t>
      </w:r>
    </w:p>
    <w:p w:rsidR="00DC2220" w:rsidRDefault="00DC2220" w:rsidP="006960A2">
      <w:pPr>
        <w:pStyle w:val="ExamQuestion"/>
        <w:numPr>
          <w:ilvl w:val="1"/>
          <w:numId w:val="4"/>
        </w:numPr>
      </w:pPr>
      <w:r>
        <w:t>If a variable is declared outside of any function, but is marked with the keyword “</w:t>
      </w:r>
      <w:r w:rsidR="00FB2C04">
        <w:t>static”, where is it visible? [2</w:t>
      </w:r>
      <w:r>
        <w:t xml:space="preserve"> point]</w:t>
      </w:r>
    </w:p>
    <w:p w:rsidR="00477BDF" w:rsidRPr="00DC2220" w:rsidRDefault="00DC2220" w:rsidP="00622565">
      <w:pPr>
        <w:pStyle w:val="ExamQuestion"/>
        <w:numPr>
          <w:ilvl w:val="0"/>
          <w:numId w:val="0"/>
        </w:numPr>
        <w:ind w:left="360" w:hanging="360"/>
        <w:rPr>
          <w:i/>
        </w:rPr>
      </w:pPr>
      <w:r w:rsidRPr="00DC2220">
        <w:rPr>
          <w:i/>
        </w:rPr>
        <w:t>Answer: Only to functions in the same C source file.</w:t>
      </w:r>
      <w:r w:rsidR="00FA6CE3">
        <w:rPr>
          <w:i/>
        </w:rPr>
        <w:t xml:space="preserve"> There was some question about whether this static variable is visible to the linker. The name of the variable is not visible to the linker. However, the linker does get informed how much static memory is needed by each .o file. </w:t>
      </w:r>
      <w:bookmarkStart w:id="4" w:name="_GoBack"/>
      <w:bookmarkEnd w:id="4"/>
    </w:p>
    <w:sectPr w:rsidR="00477BDF" w:rsidRPr="00DC2220" w:rsidSect="00FC7B9D">
      <w:headerReference w:type="default" r:id="rId8"/>
      <w:footerReference w:type="default" r:id="rId9"/>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78F" w:rsidRDefault="0085478F">
      <w:r>
        <w:separator/>
      </w:r>
    </w:p>
  </w:endnote>
  <w:endnote w:type="continuationSeparator" w:id="0">
    <w:p w:rsidR="0085478F" w:rsidRDefault="0085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622565">
    <w:pPr>
      <w:pStyle w:val="Footer"/>
      <w:jc w:val="center"/>
    </w:pPr>
    <w:r>
      <w:fldChar w:fldCharType="begin"/>
    </w:r>
    <w:r>
      <w:instrText xml:space="preserve"> REF QUIZ_NUMBER \h </w:instrText>
    </w:r>
    <w:r>
      <w:fldChar w:fldCharType="separate"/>
    </w:r>
    <w:r w:rsidR="006A0560" w:rsidRPr="00B60AE5">
      <w:t>Quiz #</w:t>
    </w:r>
    <w:r>
      <w:fldChar w:fldCharType="end"/>
    </w:r>
    <w:r w:rsidR="003170B5">
      <w:t>2</w:t>
    </w:r>
    <w:r>
      <w:tab/>
    </w:r>
    <w:r>
      <w:rPr>
        <w:rStyle w:val="PageNumber"/>
      </w:rPr>
      <w:fldChar w:fldCharType="begin"/>
    </w:r>
    <w:r>
      <w:rPr>
        <w:rStyle w:val="PageNumber"/>
      </w:rPr>
      <w:instrText xml:space="preserve"> PAGE </w:instrText>
    </w:r>
    <w:r>
      <w:rPr>
        <w:rStyle w:val="PageNumber"/>
      </w:rPr>
      <w:fldChar w:fldCharType="separate"/>
    </w:r>
    <w:r w:rsidR="000E1A93">
      <w:rPr>
        <w:rStyle w:val="PageNumber"/>
        <w:noProof/>
      </w:rPr>
      <w:t>2</w:t>
    </w:r>
    <w:r>
      <w:rPr>
        <w:rStyle w:val="PageNumber"/>
      </w:rPr>
      <w:fldChar w:fldCharType="end"/>
    </w:r>
    <w:r>
      <w:rPr>
        <w:rStyle w:val="PageNumber"/>
      </w:rPr>
      <w:tab/>
    </w:r>
    <w:r>
      <w:fldChar w:fldCharType="begin"/>
    </w:r>
    <w:r>
      <w:rPr>
        <w:rStyle w:val="PageNumber"/>
      </w:rPr>
      <w:instrText xml:space="preserve"> REF QUIZ_DATE \h </w:instrText>
    </w:r>
    <w:r>
      <w:instrText xml:space="preserve"> \* MERGEFORMAT </w:instrText>
    </w:r>
    <w:r>
      <w:fldChar w:fldCharType="separate"/>
    </w:r>
    <w:r w:rsidR="00622565">
      <w:t>Thursday, September 7</w:t>
    </w:r>
    <w:r w:rsidR="006A0560">
      <w:t>, 201</w:t>
    </w:r>
    <w:r>
      <w:fldChar w:fldCharType="end"/>
    </w:r>
    <w:r w:rsidR="00932E57">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78F" w:rsidRDefault="0085478F">
      <w:r>
        <w:separator/>
      </w:r>
    </w:p>
  </w:footnote>
  <w:footnote w:type="continuationSeparator" w:id="0">
    <w:p w:rsidR="0085478F" w:rsidRDefault="00854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987B8C">
    <w:pPr>
      <w:pStyle w:val="Header"/>
      <w:jc w:val="center"/>
    </w:pPr>
    <w:r>
      <w:fldChar w:fldCharType="begin"/>
    </w:r>
    <w:r>
      <w:instrText xml:space="preserve"> REF Course \h </w:instrText>
    </w:r>
    <w:r>
      <w:fldChar w:fldCharType="separate"/>
    </w:r>
    <w:r w:rsidR="006A0560">
      <w:t>CS-2303 System Programming Concepts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687"/>
    <w:multiLevelType w:val="hybridMultilevel"/>
    <w:tmpl w:val="F8266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3C4E51"/>
    <w:multiLevelType w:val="hybridMultilevel"/>
    <w:tmpl w:val="A0D230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790E5F"/>
    <w:multiLevelType w:val="hybridMultilevel"/>
    <w:tmpl w:val="99C6C5F6"/>
    <w:lvl w:ilvl="0" w:tplc="0B24B60A">
      <w:start w:val="1"/>
      <w:numFmt w:val="decimal"/>
      <w:pStyle w:val="ExamQuestion"/>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B91E4D"/>
    <w:multiLevelType w:val="hybridMultilevel"/>
    <w:tmpl w:val="523053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C8"/>
    <w:rsid w:val="00000B24"/>
    <w:rsid w:val="00007579"/>
    <w:rsid w:val="000102A8"/>
    <w:rsid w:val="0002194C"/>
    <w:rsid w:val="00036B1C"/>
    <w:rsid w:val="000404EB"/>
    <w:rsid w:val="00043D03"/>
    <w:rsid w:val="00052AC4"/>
    <w:rsid w:val="00053ED1"/>
    <w:rsid w:val="00055E7D"/>
    <w:rsid w:val="00061869"/>
    <w:rsid w:val="000765D3"/>
    <w:rsid w:val="00082BAC"/>
    <w:rsid w:val="00090B15"/>
    <w:rsid w:val="00090C9F"/>
    <w:rsid w:val="000A2194"/>
    <w:rsid w:val="000B68F4"/>
    <w:rsid w:val="000C6248"/>
    <w:rsid w:val="000E1A93"/>
    <w:rsid w:val="000E330E"/>
    <w:rsid w:val="000F1F2F"/>
    <w:rsid w:val="000F4922"/>
    <w:rsid w:val="00103B30"/>
    <w:rsid w:val="00105F6A"/>
    <w:rsid w:val="00106785"/>
    <w:rsid w:val="00107540"/>
    <w:rsid w:val="00110A1D"/>
    <w:rsid w:val="00111AFA"/>
    <w:rsid w:val="001120F4"/>
    <w:rsid w:val="001155E1"/>
    <w:rsid w:val="00115E41"/>
    <w:rsid w:val="001219DF"/>
    <w:rsid w:val="0012615C"/>
    <w:rsid w:val="00126D70"/>
    <w:rsid w:val="001309DF"/>
    <w:rsid w:val="00152A3B"/>
    <w:rsid w:val="001536ED"/>
    <w:rsid w:val="0016306F"/>
    <w:rsid w:val="001646AF"/>
    <w:rsid w:val="00170E0E"/>
    <w:rsid w:val="0017646E"/>
    <w:rsid w:val="00184E3F"/>
    <w:rsid w:val="00185E7D"/>
    <w:rsid w:val="0019284D"/>
    <w:rsid w:val="0019305D"/>
    <w:rsid w:val="0019419F"/>
    <w:rsid w:val="00195429"/>
    <w:rsid w:val="001A6122"/>
    <w:rsid w:val="001B275C"/>
    <w:rsid w:val="001B3D57"/>
    <w:rsid w:val="001C5AE8"/>
    <w:rsid w:val="001D039F"/>
    <w:rsid w:val="001D2D85"/>
    <w:rsid w:val="001E0ECA"/>
    <w:rsid w:val="001E1464"/>
    <w:rsid w:val="001F0C87"/>
    <w:rsid w:val="001F4B0D"/>
    <w:rsid w:val="00202DC0"/>
    <w:rsid w:val="0021679B"/>
    <w:rsid w:val="00222707"/>
    <w:rsid w:val="002263AF"/>
    <w:rsid w:val="002452DE"/>
    <w:rsid w:val="00260DDC"/>
    <w:rsid w:val="00263433"/>
    <w:rsid w:val="002720FE"/>
    <w:rsid w:val="002724BB"/>
    <w:rsid w:val="00284B4C"/>
    <w:rsid w:val="002929FA"/>
    <w:rsid w:val="00292D7B"/>
    <w:rsid w:val="00293039"/>
    <w:rsid w:val="002944CD"/>
    <w:rsid w:val="002A21D7"/>
    <w:rsid w:val="002B40BA"/>
    <w:rsid w:val="002C64D8"/>
    <w:rsid w:val="002D6FB3"/>
    <w:rsid w:val="002E547E"/>
    <w:rsid w:val="0030083B"/>
    <w:rsid w:val="00300F58"/>
    <w:rsid w:val="0031114D"/>
    <w:rsid w:val="003170B5"/>
    <w:rsid w:val="003173E6"/>
    <w:rsid w:val="003232AE"/>
    <w:rsid w:val="00327843"/>
    <w:rsid w:val="00332F03"/>
    <w:rsid w:val="00334912"/>
    <w:rsid w:val="0033499A"/>
    <w:rsid w:val="003362FC"/>
    <w:rsid w:val="003418C6"/>
    <w:rsid w:val="00343208"/>
    <w:rsid w:val="00355E95"/>
    <w:rsid w:val="003664D1"/>
    <w:rsid w:val="00372ED1"/>
    <w:rsid w:val="00375D04"/>
    <w:rsid w:val="0038495B"/>
    <w:rsid w:val="003A18E9"/>
    <w:rsid w:val="003A3091"/>
    <w:rsid w:val="003A419D"/>
    <w:rsid w:val="003B1C3A"/>
    <w:rsid w:val="003D2C42"/>
    <w:rsid w:val="003F1266"/>
    <w:rsid w:val="003F3324"/>
    <w:rsid w:val="00414E3E"/>
    <w:rsid w:val="00420B5C"/>
    <w:rsid w:val="004240B2"/>
    <w:rsid w:val="00433E77"/>
    <w:rsid w:val="00445ED4"/>
    <w:rsid w:val="00446BCF"/>
    <w:rsid w:val="004513FA"/>
    <w:rsid w:val="00460254"/>
    <w:rsid w:val="00461156"/>
    <w:rsid w:val="00462553"/>
    <w:rsid w:val="00471CC8"/>
    <w:rsid w:val="00475B45"/>
    <w:rsid w:val="00477BDF"/>
    <w:rsid w:val="00482B21"/>
    <w:rsid w:val="0048594E"/>
    <w:rsid w:val="00493EC7"/>
    <w:rsid w:val="004A0107"/>
    <w:rsid w:val="004A653F"/>
    <w:rsid w:val="004B61AF"/>
    <w:rsid w:val="004D29C5"/>
    <w:rsid w:val="004D446F"/>
    <w:rsid w:val="004D4BE2"/>
    <w:rsid w:val="004D5C55"/>
    <w:rsid w:val="004D6C68"/>
    <w:rsid w:val="004E4F81"/>
    <w:rsid w:val="004E560F"/>
    <w:rsid w:val="004F5139"/>
    <w:rsid w:val="004F70D6"/>
    <w:rsid w:val="004F71C2"/>
    <w:rsid w:val="005004C2"/>
    <w:rsid w:val="00506CBE"/>
    <w:rsid w:val="0050730D"/>
    <w:rsid w:val="00510D4B"/>
    <w:rsid w:val="0051104A"/>
    <w:rsid w:val="0051127C"/>
    <w:rsid w:val="00523EDD"/>
    <w:rsid w:val="00536754"/>
    <w:rsid w:val="0054185C"/>
    <w:rsid w:val="00546946"/>
    <w:rsid w:val="00552719"/>
    <w:rsid w:val="005639F3"/>
    <w:rsid w:val="00573B6E"/>
    <w:rsid w:val="0057688A"/>
    <w:rsid w:val="00577A14"/>
    <w:rsid w:val="00586F3E"/>
    <w:rsid w:val="00593736"/>
    <w:rsid w:val="005A63F5"/>
    <w:rsid w:val="005B2DF8"/>
    <w:rsid w:val="005C13FA"/>
    <w:rsid w:val="005C4E55"/>
    <w:rsid w:val="005C6D9D"/>
    <w:rsid w:val="005C7B56"/>
    <w:rsid w:val="005D4FAC"/>
    <w:rsid w:val="005D67B6"/>
    <w:rsid w:val="005E7650"/>
    <w:rsid w:val="005F7397"/>
    <w:rsid w:val="006002A8"/>
    <w:rsid w:val="00600BF8"/>
    <w:rsid w:val="006036C9"/>
    <w:rsid w:val="00606085"/>
    <w:rsid w:val="006168C8"/>
    <w:rsid w:val="00620DE3"/>
    <w:rsid w:val="00622565"/>
    <w:rsid w:val="006230B1"/>
    <w:rsid w:val="00635EE9"/>
    <w:rsid w:val="0064011D"/>
    <w:rsid w:val="00642760"/>
    <w:rsid w:val="00646D6F"/>
    <w:rsid w:val="0065353F"/>
    <w:rsid w:val="00676C32"/>
    <w:rsid w:val="00685241"/>
    <w:rsid w:val="006960A2"/>
    <w:rsid w:val="00697D7E"/>
    <w:rsid w:val="00697FED"/>
    <w:rsid w:val="006A0457"/>
    <w:rsid w:val="006A0560"/>
    <w:rsid w:val="006A0D0B"/>
    <w:rsid w:val="006A4AB0"/>
    <w:rsid w:val="006A5BF7"/>
    <w:rsid w:val="006C4703"/>
    <w:rsid w:val="006D0AD5"/>
    <w:rsid w:val="006E2F42"/>
    <w:rsid w:val="006E7483"/>
    <w:rsid w:val="006F74D2"/>
    <w:rsid w:val="00706A4A"/>
    <w:rsid w:val="00710625"/>
    <w:rsid w:val="00715D6F"/>
    <w:rsid w:val="0072209C"/>
    <w:rsid w:val="0072678A"/>
    <w:rsid w:val="007327E3"/>
    <w:rsid w:val="00741ABA"/>
    <w:rsid w:val="00750C90"/>
    <w:rsid w:val="00756841"/>
    <w:rsid w:val="00762F15"/>
    <w:rsid w:val="00764CA7"/>
    <w:rsid w:val="00767CF5"/>
    <w:rsid w:val="00782BFC"/>
    <w:rsid w:val="00790DAF"/>
    <w:rsid w:val="00792462"/>
    <w:rsid w:val="00795518"/>
    <w:rsid w:val="007B7AD9"/>
    <w:rsid w:val="007C2C1C"/>
    <w:rsid w:val="007C5896"/>
    <w:rsid w:val="007D52BE"/>
    <w:rsid w:val="007E21B2"/>
    <w:rsid w:val="007E5C6F"/>
    <w:rsid w:val="007F3AD5"/>
    <w:rsid w:val="007F427D"/>
    <w:rsid w:val="00815165"/>
    <w:rsid w:val="00817B41"/>
    <w:rsid w:val="00821600"/>
    <w:rsid w:val="008226E5"/>
    <w:rsid w:val="0084149A"/>
    <w:rsid w:val="00841BC8"/>
    <w:rsid w:val="00844D9C"/>
    <w:rsid w:val="00847A3C"/>
    <w:rsid w:val="00850C21"/>
    <w:rsid w:val="0085478F"/>
    <w:rsid w:val="00857EDD"/>
    <w:rsid w:val="00865303"/>
    <w:rsid w:val="00865321"/>
    <w:rsid w:val="00866D01"/>
    <w:rsid w:val="00886D36"/>
    <w:rsid w:val="008939A0"/>
    <w:rsid w:val="00894B24"/>
    <w:rsid w:val="008A0ABF"/>
    <w:rsid w:val="008A2785"/>
    <w:rsid w:val="008A3B87"/>
    <w:rsid w:val="008B066F"/>
    <w:rsid w:val="008B31E7"/>
    <w:rsid w:val="008B5EF9"/>
    <w:rsid w:val="008D16A0"/>
    <w:rsid w:val="008D5362"/>
    <w:rsid w:val="008D648E"/>
    <w:rsid w:val="008E026D"/>
    <w:rsid w:val="008E18CE"/>
    <w:rsid w:val="008E4958"/>
    <w:rsid w:val="008E6655"/>
    <w:rsid w:val="008F0181"/>
    <w:rsid w:val="008F0D2A"/>
    <w:rsid w:val="008F1863"/>
    <w:rsid w:val="00900BEB"/>
    <w:rsid w:val="00900CBF"/>
    <w:rsid w:val="00903C52"/>
    <w:rsid w:val="009075F2"/>
    <w:rsid w:val="009108DE"/>
    <w:rsid w:val="00920B9B"/>
    <w:rsid w:val="00920C72"/>
    <w:rsid w:val="00922A24"/>
    <w:rsid w:val="00930204"/>
    <w:rsid w:val="00930C90"/>
    <w:rsid w:val="00932E57"/>
    <w:rsid w:val="00934E46"/>
    <w:rsid w:val="009372EC"/>
    <w:rsid w:val="00940472"/>
    <w:rsid w:val="00946F0E"/>
    <w:rsid w:val="00950A30"/>
    <w:rsid w:val="00962C8F"/>
    <w:rsid w:val="0096479D"/>
    <w:rsid w:val="00974BA5"/>
    <w:rsid w:val="00977894"/>
    <w:rsid w:val="00982D9F"/>
    <w:rsid w:val="00987B8C"/>
    <w:rsid w:val="00990A41"/>
    <w:rsid w:val="009A1367"/>
    <w:rsid w:val="009A643E"/>
    <w:rsid w:val="009B1AB0"/>
    <w:rsid w:val="009B4BC2"/>
    <w:rsid w:val="009B6AE3"/>
    <w:rsid w:val="009D2F2E"/>
    <w:rsid w:val="009D3013"/>
    <w:rsid w:val="009D61A3"/>
    <w:rsid w:val="009F290E"/>
    <w:rsid w:val="00A03E7B"/>
    <w:rsid w:val="00A04558"/>
    <w:rsid w:val="00A0633C"/>
    <w:rsid w:val="00A16F71"/>
    <w:rsid w:val="00A21530"/>
    <w:rsid w:val="00A24303"/>
    <w:rsid w:val="00A31180"/>
    <w:rsid w:val="00A33B89"/>
    <w:rsid w:val="00A34C04"/>
    <w:rsid w:val="00A35644"/>
    <w:rsid w:val="00A459BE"/>
    <w:rsid w:val="00A821AA"/>
    <w:rsid w:val="00A9099A"/>
    <w:rsid w:val="00A943A1"/>
    <w:rsid w:val="00AA1AE2"/>
    <w:rsid w:val="00AD2D1F"/>
    <w:rsid w:val="00AD593F"/>
    <w:rsid w:val="00AD7EF4"/>
    <w:rsid w:val="00AE15DC"/>
    <w:rsid w:val="00AE3F95"/>
    <w:rsid w:val="00B0740E"/>
    <w:rsid w:val="00B10E1A"/>
    <w:rsid w:val="00B147D1"/>
    <w:rsid w:val="00B233AE"/>
    <w:rsid w:val="00B27CF7"/>
    <w:rsid w:val="00B42825"/>
    <w:rsid w:val="00B57538"/>
    <w:rsid w:val="00B60AE5"/>
    <w:rsid w:val="00B64F34"/>
    <w:rsid w:val="00B74CAC"/>
    <w:rsid w:val="00B753A3"/>
    <w:rsid w:val="00B75932"/>
    <w:rsid w:val="00B81014"/>
    <w:rsid w:val="00B835C4"/>
    <w:rsid w:val="00BA3BD6"/>
    <w:rsid w:val="00BA3DAE"/>
    <w:rsid w:val="00BB3736"/>
    <w:rsid w:val="00BC47F3"/>
    <w:rsid w:val="00BD5E99"/>
    <w:rsid w:val="00BE44FA"/>
    <w:rsid w:val="00BE766D"/>
    <w:rsid w:val="00BF07DC"/>
    <w:rsid w:val="00BF5F13"/>
    <w:rsid w:val="00C03273"/>
    <w:rsid w:val="00C0517C"/>
    <w:rsid w:val="00C10808"/>
    <w:rsid w:val="00C125C7"/>
    <w:rsid w:val="00C12673"/>
    <w:rsid w:val="00C33B77"/>
    <w:rsid w:val="00C42579"/>
    <w:rsid w:val="00C5245E"/>
    <w:rsid w:val="00C606B9"/>
    <w:rsid w:val="00C77F6E"/>
    <w:rsid w:val="00C82D07"/>
    <w:rsid w:val="00C85AAD"/>
    <w:rsid w:val="00CB1536"/>
    <w:rsid w:val="00CB7EE4"/>
    <w:rsid w:val="00CC0A2B"/>
    <w:rsid w:val="00CE024B"/>
    <w:rsid w:val="00CF398C"/>
    <w:rsid w:val="00CF66D1"/>
    <w:rsid w:val="00CF6CED"/>
    <w:rsid w:val="00CF77D3"/>
    <w:rsid w:val="00D14289"/>
    <w:rsid w:val="00D23560"/>
    <w:rsid w:val="00D30CE9"/>
    <w:rsid w:val="00D35DF9"/>
    <w:rsid w:val="00D42E6C"/>
    <w:rsid w:val="00D43AFC"/>
    <w:rsid w:val="00D448F4"/>
    <w:rsid w:val="00D47CBC"/>
    <w:rsid w:val="00D50A3F"/>
    <w:rsid w:val="00D534C9"/>
    <w:rsid w:val="00D5437F"/>
    <w:rsid w:val="00D71F02"/>
    <w:rsid w:val="00D731D0"/>
    <w:rsid w:val="00D76463"/>
    <w:rsid w:val="00D77DE4"/>
    <w:rsid w:val="00D83212"/>
    <w:rsid w:val="00D87BEA"/>
    <w:rsid w:val="00D90442"/>
    <w:rsid w:val="00D90D35"/>
    <w:rsid w:val="00D9207B"/>
    <w:rsid w:val="00DA0138"/>
    <w:rsid w:val="00DC2220"/>
    <w:rsid w:val="00DC3589"/>
    <w:rsid w:val="00DC44D3"/>
    <w:rsid w:val="00DD0D9D"/>
    <w:rsid w:val="00DD3BC7"/>
    <w:rsid w:val="00DE53EB"/>
    <w:rsid w:val="00DE6609"/>
    <w:rsid w:val="00DF549F"/>
    <w:rsid w:val="00E04944"/>
    <w:rsid w:val="00E04F05"/>
    <w:rsid w:val="00E11FC9"/>
    <w:rsid w:val="00E166A6"/>
    <w:rsid w:val="00E21B45"/>
    <w:rsid w:val="00E2749A"/>
    <w:rsid w:val="00E36400"/>
    <w:rsid w:val="00E42D55"/>
    <w:rsid w:val="00E477D9"/>
    <w:rsid w:val="00E47A4D"/>
    <w:rsid w:val="00E5258D"/>
    <w:rsid w:val="00E57A58"/>
    <w:rsid w:val="00E647C2"/>
    <w:rsid w:val="00E67199"/>
    <w:rsid w:val="00E74F78"/>
    <w:rsid w:val="00E824E8"/>
    <w:rsid w:val="00E82645"/>
    <w:rsid w:val="00E82CCC"/>
    <w:rsid w:val="00E94D49"/>
    <w:rsid w:val="00EA1BC1"/>
    <w:rsid w:val="00EA3857"/>
    <w:rsid w:val="00EA4F9E"/>
    <w:rsid w:val="00EB1BB1"/>
    <w:rsid w:val="00EB66DB"/>
    <w:rsid w:val="00ED03A8"/>
    <w:rsid w:val="00EE18CD"/>
    <w:rsid w:val="00EF5CB3"/>
    <w:rsid w:val="00F036D3"/>
    <w:rsid w:val="00F116F6"/>
    <w:rsid w:val="00F14208"/>
    <w:rsid w:val="00F17757"/>
    <w:rsid w:val="00F41503"/>
    <w:rsid w:val="00F50687"/>
    <w:rsid w:val="00F61080"/>
    <w:rsid w:val="00F65405"/>
    <w:rsid w:val="00F82F20"/>
    <w:rsid w:val="00F84223"/>
    <w:rsid w:val="00F86C67"/>
    <w:rsid w:val="00F955D3"/>
    <w:rsid w:val="00FA3725"/>
    <w:rsid w:val="00FA6CE3"/>
    <w:rsid w:val="00FA7879"/>
    <w:rsid w:val="00FB0EA5"/>
    <w:rsid w:val="00FB2068"/>
    <w:rsid w:val="00FB2C04"/>
    <w:rsid w:val="00FB57BF"/>
    <w:rsid w:val="00FC183D"/>
    <w:rsid w:val="00FC2BD3"/>
    <w:rsid w:val="00FC7B9D"/>
    <w:rsid w:val="00FD3A0C"/>
    <w:rsid w:val="00FE5A65"/>
    <w:rsid w:val="00FF1686"/>
    <w:rsid w:val="00FF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FF182"/>
  <w15:docId w15:val="{B2A851EC-1508-4D17-8BA8-52B403A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E77"/>
    <w:rPr>
      <w:rFonts w:ascii="Garamond" w:hAnsi="Garamond"/>
      <w:sz w:val="24"/>
      <w:szCs w:val="24"/>
    </w:rPr>
  </w:style>
  <w:style w:type="paragraph" w:styleId="Heading1">
    <w:name w:val="heading 1"/>
    <w:basedOn w:val="Normal"/>
    <w:next w:val="Normal"/>
    <w:qFormat/>
    <w:rsid w:val="00F415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09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rFonts w:ascii="Courier" w:hAnsi="Courier"/>
    </w:rPr>
  </w:style>
  <w:style w:type="character" w:styleId="Hyperlink">
    <w:name w:val="Hyperlink"/>
    <w:rPr>
      <w:color w:val="0000FF"/>
      <w:u w:val="single"/>
    </w:rPr>
  </w:style>
  <w:style w:type="paragraph" w:styleId="Footer">
    <w:name w:val="footer"/>
    <w:basedOn w:val="Normal"/>
    <w:rsid w:val="00593736"/>
    <w:pPr>
      <w:tabs>
        <w:tab w:val="center" w:pos="4320"/>
        <w:tab w:val="right" w:pos="8640"/>
      </w:tabs>
    </w:pPr>
    <w:rPr>
      <w:sz w:val="20"/>
    </w:rPr>
  </w:style>
  <w:style w:type="character" w:styleId="PageNumber">
    <w:name w:val="page number"/>
    <w:basedOn w:val="DefaultParagraphFont"/>
    <w:rsid w:val="00841BC8"/>
  </w:style>
  <w:style w:type="paragraph" w:styleId="BodyText">
    <w:name w:val="Body Text"/>
    <w:basedOn w:val="Normal"/>
    <w:rsid w:val="00F41503"/>
    <w:pPr>
      <w:spacing w:after="120"/>
    </w:pPr>
  </w:style>
  <w:style w:type="paragraph" w:styleId="BalloonText">
    <w:name w:val="Balloon Text"/>
    <w:basedOn w:val="Normal"/>
    <w:semiHidden/>
    <w:rsid w:val="00F41503"/>
    <w:rPr>
      <w:rFonts w:ascii="Tahoma" w:hAnsi="Tahoma" w:cs="Tahoma"/>
      <w:sz w:val="16"/>
      <w:szCs w:val="16"/>
    </w:rPr>
  </w:style>
  <w:style w:type="paragraph" w:customStyle="1" w:styleId="codefragment">
    <w:name w:val="code fragment"/>
    <w:basedOn w:val="BodyText"/>
    <w:rsid w:val="00850C21"/>
    <w:pPr>
      <w:tabs>
        <w:tab w:val="left" w:pos="360"/>
      </w:tabs>
      <w:spacing w:before="120" w:line="280" w:lineRule="atLeast"/>
      <w:ind w:left="720"/>
    </w:pPr>
    <w:rPr>
      <w:rFonts w:ascii="Courier New" w:hAnsi="Courier New"/>
      <w:b/>
      <w:sz w:val="23"/>
    </w:rPr>
  </w:style>
  <w:style w:type="numbering" w:customStyle="1" w:styleId="StyleBulleted">
    <w:name w:val="Style Bulleted"/>
    <w:basedOn w:val="NoList"/>
    <w:rsid w:val="00BA3DAE"/>
    <w:pPr>
      <w:numPr>
        <w:numId w:val="1"/>
      </w:numPr>
    </w:pPr>
  </w:style>
  <w:style w:type="character" w:customStyle="1" w:styleId="Heading2Char">
    <w:name w:val="Heading 2 Char"/>
    <w:link w:val="Heading2"/>
    <w:rsid w:val="00A9099A"/>
    <w:rPr>
      <w:rFonts w:ascii="Arial" w:hAnsi="Arial" w:cs="Arial"/>
      <w:b/>
      <w:bCs/>
      <w:i/>
      <w:iCs/>
      <w:sz w:val="28"/>
      <w:szCs w:val="28"/>
      <w:lang w:val="en-US" w:eastAsia="en-US" w:bidi="ar-SA"/>
    </w:rPr>
  </w:style>
  <w:style w:type="paragraph" w:styleId="Header">
    <w:name w:val="header"/>
    <w:basedOn w:val="Normal"/>
    <w:rsid w:val="00987B8C"/>
    <w:pPr>
      <w:tabs>
        <w:tab w:val="center" w:pos="4320"/>
        <w:tab w:val="right" w:pos="8640"/>
      </w:tabs>
    </w:pPr>
  </w:style>
  <w:style w:type="paragraph" w:customStyle="1" w:styleId="ExamQuestion">
    <w:name w:val="Exam Question"/>
    <w:basedOn w:val="BodyText"/>
    <w:rsid w:val="000B68F4"/>
    <w:pPr>
      <w:numPr>
        <w:numId w:val="2"/>
      </w:numPr>
    </w:pPr>
  </w:style>
  <w:style w:type="paragraph" w:customStyle="1" w:styleId="Questioncontinuation">
    <w:name w:val="Question continuation"/>
    <w:basedOn w:val="BodyText"/>
    <w:rsid w:val="00600BF8"/>
    <w:pPr>
      <w:ind w:left="720"/>
    </w:pPr>
  </w:style>
  <w:style w:type="paragraph" w:customStyle="1" w:styleId="ExamAnswer">
    <w:name w:val="Exam Answer"/>
    <w:basedOn w:val="ExamQuestion"/>
    <w:rsid w:val="003A419D"/>
    <w:pPr>
      <w:numPr>
        <w:numId w:val="0"/>
      </w:numPr>
      <w:ind w:left="720"/>
    </w:pPr>
    <w:rPr>
      <w:rFonts w:ascii="Arial" w:hAnsi="Arial" w:cs="Arial"/>
      <w:b/>
      <w:bCs/>
      <w:iCs/>
      <w:sz w:val="22"/>
    </w:rPr>
  </w:style>
  <w:style w:type="paragraph" w:styleId="ListParagraph">
    <w:name w:val="List Paragraph"/>
    <w:basedOn w:val="Normal"/>
    <w:uiPriority w:val="34"/>
    <w:qFormat/>
    <w:rsid w:val="00B60AE5"/>
    <w:pPr>
      <w:ind w:left="720"/>
    </w:pPr>
  </w:style>
  <w:style w:type="paragraph" w:customStyle="1" w:styleId="ExamQuestioncontinued">
    <w:name w:val="Exam Question continued"/>
    <w:basedOn w:val="ExamQuestion"/>
    <w:rsid w:val="002452DE"/>
    <w:pPr>
      <w:numPr>
        <w:numId w:val="0"/>
      </w:numPr>
      <w:ind w:left="360"/>
    </w:pPr>
  </w:style>
  <w:style w:type="table" w:styleId="TableGrid">
    <w:name w:val="Table Grid"/>
    <w:basedOn w:val="TableNormal"/>
    <w:rsid w:val="00653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0442"/>
    <w:pPr>
      <w:spacing w:before="100" w:beforeAutospacing="1" w:after="100" w:afterAutospacing="1"/>
    </w:pPr>
    <w:rPr>
      <w:rFonts w:ascii="Times New Roman" w:eastAsiaTheme="minorEastAsia" w:hAnsi="Times New Roman"/>
    </w:rPr>
  </w:style>
  <w:style w:type="paragraph" w:customStyle="1" w:styleId="ExamQuestioncontinuedLeft025">
    <w:name w:val="Exam Question (continued) + Left:  0.25&quot;"/>
    <w:aliases w:val="First line:  0&quot;"/>
    <w:basedOn w:val="ExamQuestion"/>
    <w:rsid w:val="000B68F4"/>
    <w:pPr>
      <w:numPr>
        <w:numId w:val="0"/>
      </w:numPr>
      <w:ind w:left="360"/>
    </w:pPr>
  </w:style>
  <w:style w:type="paragraph" w:customStyle="1" w:styleId="ExamQuestioncontinued0">
    <w:name w:val="Exam Question (continued)"/>
    <w:basedOn w:val="ExamQuestion"/>
    <w:qFormat/>
    <w:rsid w:val="000B68F4"/>
    <w:pPr>
      <w:numPr>
        <w:numId w:val="0"/>
      </w:numPr>
      <w:ind w:left="360"/>
    </w:pPr>
  </w:style>
  <w:style w:type="character" w:styleId="HTMLCode">
    <w:name w:val="HTML Code"/>
    <w:rsid w:val="006168C8"/>
    <w:rPr>
      <w:rFonts w:ascii="Courier New" w:eastAsia="Times New Roman" w:hAnsi="Courier New" w:cs="Courier New"/>
      <w:sz w:val="20"/>
      <w:szCs w:val="20"/>
    </w:rPr>
  </w:style>
  <w:style w:type="character" w:styleId="Emphasis">
    <w:name w:val="Emphasis"/>
    <w:qFormat/>
    <w:rsid w:val="006168C8"/>
    <w:rPr>
      <w:i/>
      <w:iCs/>
    </w:rPr>
  </w:style>
  <w:style w:type="character" w:customStyle="1" w:styleId="Codetext">
    <w:name w:val="Code text"/>
    <w:rsid w:val="002B40BA"/>
    <w:rPr>
      <w:rFonts w:ascii="Courier New" w:hAnsi="Courier New" w:cs="Courier New"/>
      <w:b/>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478065">
      <w:bodyDiv w:val="1"/>
      <w:marLeft w:val="0"/>
      <w:marRight w:val="0"/>
      <w:marTop w:val="0"/>
      <w:marBottom w:val="0"/>
      <w:divBdr>
        <w:top w:val="none" w:sz="0" w:space="0" w:color="auto"/>
        <w:left w:val="none" w:sz="0" w:space="0" w:color="auto"/>
        <w:bottom w:val="none" w:sz="0" w:space="0" w:color="auto"/>
        <w:right w:val="none" w:sz="0" w:space="0" w:color="auto"/>
      </w:divBdr>
      <w:divsChild>
        <w:div w:id="321544849">
          <w:marLeft w:val="0"/>
          <w:marRight w:val="0"/>
          <w:marTop w:val="0"/>
          <w:marBottom w:val="0"/>
          <w:divBdr>
            <w:top w:val="none" w:sz="0" w:space="0" w:color="auto"/>
            <w:left w:val="none" w:sz="0" w:space="0" w:color="auto"/>
            <w:bottom w:val="none" w:sz="0" w:space="0" w:color="auto"/>
            <w:right w:val="none" w:sz="0" w:space="0" w:color="auto"/>
          </w:divBdr>
          <w:divsChild>
            <w:div w:id="181552020">
              <w:marLeft w:val="0"/>
              <w:marRight w:val="0"/>
              <w:marTop w:val="0"/>
              <w:marBottom w:val="0"/>
              <w:divBdr>
                <w:top w:val="none" w:sz="0" w:space="0" w:color="auto"/>
                <w:left w:val="none" w:sz="0" w:space="0" w:color="auto"/>
                <w:bottom w:val="none" w:sz="0" w:space="0" w:color="auto"/>
                <w:right w:val="none" w:sz="0" w:space="0" w:color="auto"/>
              </w:divBdr>
            </w:div>
            <w:div w:id="530724799">
              <w:marLeft w:val="0"/>
              <w:marRight w:val="0"/>
              <w:marTop w:val="0"/>
              <w:marBottom w:val="0"/>
              <w:divBdr>
                <w:top w:val="none" w:sz="0" w:space="0" w:color="auto"/>
                <w:left w:val="none" w:sz="0" w:space="0" w:color="auto"/>
                <w:bottom w:val="none" w:sz="0" w:space="0" w:color="auto"/>
                <w:right w:val="none" w:sz="0" w:space="0" w:color="auto"/>
              </w:divBdr>
            </w:div>
            <w:div w:id="577249939">
              <w:marLeft w:val="0"/>
              <w:marRight w:val="0"/>
              <w:marTop w:val="0"/>
              <w:marBottom w:val="0"/>
              <w:divBdr>
                <w:top w:val="none" w:sz="0" w:space="0" w:color="auto"/>
                <w:left w:val="none" w:sz="0" w:space="0" w:color="auto"/>
                <w:bottom w:val="none" w:sz="0" w:space="0" w:color="auto"/>
                <w:right w:val="none" w:sz="0" w:space="0" w:color="auto"/>
              </w:divBdr>
            </w:div>
            <w:div w:id="619263015">
              <w:marLeft w:val="0"/>
              <w:marRight w:val="0"/>
              <w:marTop w:val="0"/>
              <w:marBottom w:val="0"/>
              <w:divBdr>
                <w:top w:val="none" w:sz="0" w:space="0" w:color="auto"/>
                <w:left w:val="none" w:sz="0" w:space="0" w:color="auto"/>
                <w:bottom w:val="none" w:sz="0" w:space="0" w:color="auto"/>
                <w:right w:val="none" w:sz="0" w:space="0" w:color="auto"/>
              </w:divBdr>
            </w:div>
            <w:div w:id="636036626">
              <w:marLeft w:val="0"/>
              <w:marRight w:val="0"/>
              <w:marTop w:val="0"/>
              <w:marBottom w:val="0"/>
              <w:divBdr>
                <w:top w:val="none" w:sz="0" w:space="0" w:color="auto"/>
                <w:left w:val="none" w:sz="0" w:space="0" w:color="auto"/>
                <w:bottom w:val="none" w:sz="0" w:space="0" w:color="auto"/>
                <w:right w:val="none" w:sz="0" w:space="0" w:color="auto"/>
              </w:divBdr>
            </w:div>
            <w:div w:id="1325277487">
              <w:marLeft w:val="0"/>
              <w:marRight w:val="0"/>
              <w:marTop w:val="0"/>
              <w:marBottom w:val="0"/>
              <w:divBdr>
                <w:top w:val="none" w:sz="0" w:space="0" w:color="auto"/>
                <w:left w:val="none" w:sz="0" w:space="0" w:color="auto"/>
                <w:bottom w:val="none" w:sz="0" w:space="0" w:color="auto"/>
                <w:right w:val="none" w:sz="0" w:space="0" w:color="auto"/>
              </w:divBdr>
            </w:div>
            <w:div w:id="1555044821">
              <w:marLeft w:val="0"/>
              <w:marRight w:val="0"/>
              <w:marTop w:val="0"/>
              <w:marBottom w:val="0"/>
              <w:divBdr>
                <w:top w:val="none" w:sz="0" w:space="0" w:color="auto"/>
                <w:left w:val="none" w:sz="0" w:space="0" w:color="auto"/>
                <w:bottom w:val="none" w:sz="0" w:space="0" w:color="auto"/>
                <w:right w:val="none" w:sz="0" w:space="0" w:color="auto"/>
              </w:divBdr>
            </w:div>
            <w:div w:id="2034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dtab\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AA46-FA91-48A4-BC81-599A39B2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431</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Quiz #1</vt:lpstr>
    </vt:vector>
  </TitlesOfParts>
  <Company>Worcester Polytechnic Institute</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CS-4513, Distributed Systems (B-Term 2010)</dc:subject>
  <dc:creator>Hugh C. Lauer</dc:creator>
  <cp:lastModifiedBy>Mike Ciaraldi</cp:lastModifiedBy>
  <cp:revision>44</cp:revision>
  <cp:lastPrinted>2017-01-26T19:22:00Z</cp:lastPrinted>
  <dcterms:created xsi:type="dcterms:W3CDTF">2013-09-03T17:05:00Z</dcterms:created>
  <dcterms:modified xsi:type="dcterms:W3CDTF">2017-09-08T15:31:00Z</dcterms:modified>
</cp:coreProperties>
</file>