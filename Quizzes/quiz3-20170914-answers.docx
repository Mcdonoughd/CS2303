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38" w:rsidRPr="00B60AE5" w:rsidRDefault="006168C8" w:rsidP="00F41503">
      <w:pPr>
        <w:pStyle w:val="BodyText"/>
        <w:tabs>
          <w:tab w:val="right" w:pos="8640"/>
        </w:tabs>
      </w:pPr>
      <w:bookmarkStart w:id="0" w:name="Course"/>
      <w:r>
        <w:t>CS-</w:t>
      </w:r>
      <w:r w:rsidR="006A4AB0">
        <w:t>2303</w:t>
      </w:r>
      <w:r>
        <w:t xml:space="preserve"> System Programmin</w:t>
      </w:r>
      <w:r w:rsidR="00CF6CED">
        <w:t>g Concepts</w:t>
      </w:r>
      <w:bookmarkEnd w:id="0"/>
      <w:r w:rsidR="00F41503" w:rsidRPr="00B60AE5">
        <w:tab/>
        <w:t xml:space="preserve">WPI, </w:t>
      </w:r>
      <w:r w:rsidR="00430DB1">
        <w:t>A</w:t>
      </w:r>
      <w:r w:rsidR="002944CD" w:rsidRPr="00B60AE5">
        <w:t xml:space="preserve">-term </w:t>
      </w:r>
      <w:r w:rsidR="0028366B">
        <w:t>2017</w:t>
      </w:r>
      <w:r w:rsidR="00F41503" w:rsidRPr="00B60AE5">
        <w:br/>
      </w:r>
      <w:r w:rsidR="00620DE3">
        <w:t xml:space="preserve">Professor </w:t>
      </w:r>
      <w:r w:rsidR="00790DAF">
        <w:t>Mike Ciaraldi</w:t>
      </w:r>
      <w:r w:rsidR="00F41503" w:rsidRPr="00B60AE5">
        <w:tab/>
      </w:r>
      <w:bookmarkStart w:id="1" w:name="QUIZ_NUMBER"/>
      <w:r w:rsidR="00A03E7B" w:rsidRPr="00B60AE5">
        <w:t>Quiz #</w:t>
      </w:r>
      <w:bookmarkEnd w:id="1"/>
      <w:r w:rsidR="0028366B">
        <w:t>3</w:t>
      </w:r>
      <w:r w:rsidR="00F41503" w:rsidRPr="00B60AE5">
        <w:t xml:space="preserve"> (</w:t>
      </w:r>
      <w:r>
        <w:fldChar w:fldCharType="begin"/>
      </w:r>
      <w:r>
        <w:instrText xml:space="preserve"> REF Points \h </w:instrText>
      </w:r>
      <w:r>
        <w:fldChar w:fldCharType="separate"/>
      </w:r>
      <w:r w:rsidR="00044AEF">
        <w:t>20</w:t>
      </w:r>
      <w:r>
        <w:fldChar w:fldCharType="end"/>
      </w:r>
      <w:r w:rsidR="00710625">
        <w:t xml:space="preserve"> </w:t>
      </w:r>
      <w:r w:rsidR="00F41503" w:rsidRPr="00B60AE5">
        <w:t>points)</w:t>
      </w:r>
      <w:r w:rsidR="00F41503" w:rsidRPr="00B60AE5">
        <w:br/>
      </w:r>
      <w:r w:rsidR="00A03E7B" w:rsidRPr="00B60AE5">
        <w:t>Quiz</w:t>
      </w:r>
      <w:r w:rsidR="002720FE" w:rsidRPr="00B60AE5">
        <w:t xml:space="preserve"> date: </w:t>
      </w:r>
      <w:r w:rsidR="002944CD" w:rsidRPr="00B60AE5">
        <w:t xml:space="preserve"> </w:t>
      </w:r>
      <w:bookmarkStart w:id="2" w:name="QUIZ_DATE"/>
      <w:r w:rsidR="00790DAF">
        <w:t>Thurs</w:t>
      </w:r>
      <w:r w:rsidR="006A4AB0">
        <w:t xml:space="preserve">day, </w:t>
      </w:r>
      <w:r w:rsidR="00430DB1">
        <w:t>September 14</w:t>
      </w:r>
      <w:r w:rsidR="00043D03">
        <w:t>, 201</w:t>
      </w:r>
      <w:bookmarkEnd w:id="2"/>
      <w:r w:rsidR="00790DAF">
        <w:t>7</w:t>
      </w:r>
      <w:r w:rsidR="00B27CF7">
        <w:tab/>
        <w:t>ANSWER KEY</w:t>
      </w:r>
    </w:p>
    <w:p w:rsidR="002720FE" w:rsidRPr="00B60AE5" w:rsidRDefault="002720FE" w:rsidP="00F41503">
      <w:pPr>
        <w:pStyle w:val="BodyText"/>
        <w:tabs>
          <w:tab w:val="right" w:pos="8640"/>
        </w:tabs>
      </w:pPr>
    </w:p>
    <w:tbl>
      <w:tblPr>
        <w:tblpPr w:leftFromText="288"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981"/>
        <w:gridCol w:w="809"/>
      </w:tblGrid>
      <w:tr w:rsidR="006168C8" w:rsidTr="00E47A4D">
        <w:tc>
          <w:tcPr>
            <w:tcW w:w="0" w:type="auto"/>
            <w:tcBorders>
              <w:top w:val="nil"/>
              <w:left w:val="nil"/>
              <w:right w:val="nil"/>
            </w:tcBorders>
            <w:shd w:val="clear" w:color="auto" w:fill="auto"/>
            <w:vAlign w:val="center"/>
          </w:tcPr>
          <w:p w:rsidR="006168C8" w:rsidRDefault="006168C8" w:rsidP="00E47A4D">
            <w:pPr>
              <w:pStyle w:val="BodyText"/>
              <w:spacing w:after="0"/>
              <w:jc w:val="center"/>
            </w:pPr>
            <w:r>
              <w:t>Question</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Possible</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Points</w:t>
            </w:r>
          </w:p>
        </w:tc>
      </w:tr>
      <w:tr w:rsidR="006168C8" w:rsidTr="00E47A4D">
        <w:tc>
          <w:tcPr>
            <w:tcW w:w="0" w:type="auto"/>
            <w:shd w:val="clear" w:color="auto" w:fill="auto"/>
            <w:vAlign w:val="center"/>
          </w:tcPr>
          <w:p w:rsidR="006168C8" w:rsidRDefault="006168C8" w:rsidP="00E47A4D">
            <w:pPr>
              <w:pStyle w:val="BodyText"/>
              <w:tabs>
                <w:tab w:val="decimal" w:pos="541"/>
              </w:tabs>
              <w:spacing w:after="0"/>
            </w:pPr>
            <w:r>
              <w:t>1</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Default="006168C8" w:rsidP="00E47A4D">
            <w:pPr>
              <w:pStyle w:val="BodyText"/>
              <w:tabs>
                <w:tab w:val="decimal" w:pos="541"/>
              </w:tabs>
              <w:spacing w:after="0"/>
            </w:pPr>
            <w:r>
              <w:t>2</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Default="006168C8" w:rsidP="00E47A4D">
            <w:pPr>
              <w:pStyle w:val="BodyText"/>
              <w:tabs>
                <w:tab w:val="decimal" w:pos="541"/>
              </w:tabs>
              <w:spacing w:after="0"/>
            </w:pPr>
            <w:r>
              <w:t>3</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Default="00C10808" w:rsidP="00E47A4D">
            <w:pPr>
              <w:pStyle w:val="BodyText"/>
              <w:tabs>
                <w:tab w:val="decimal" w:pos="541"/>
              </w:tabs>
              <w:spacing w:after="0"/>
            </w:pPr>
            <w:r>
              <w:t>4</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E47A4D">
        <w:tc>
          <w:tcPr>
            <w:tcW w:w="0" w:type="auto"/>
            <w:shd w:val="clear" w:color="auto" w:fill="auto"/>
            <w:vAlign w:val="center"/>
          </w:tcPr>
          <w:p w:rsidR="006168C8" w:rsidRPr="0035171E" w:rsidRDefault="001536ED" w:rsidP="00E47A4D">
            <w:pPr>
              <w:pStyle w:val="BodyText"/>
              <w:spacing w:after="0"/>
              <w:rPr>
                <w:smallCaps/>
              </w:rPr>
            </w:pPr>
            <w:r>
              <w:rPr>
                <w:smallCaps/>
              </w:rPr>
              <w:t>Maximum</w:t>
            </w:r>
          </w:p>
        </w:tc>
        <w:tc>
          <w:tcPr>
            <w:tcW w:w="0" w:type="auto"/>
            <w:shd w:val="clear" w:color="auto" w:fill="auto"/>
            <w:vAlign w:val="center"/>
          </w:tcPr>
          <w:p w:rsidR="006168C8" w:rsidRDefault="00293039" w:rsidP="00E47A4D">
            <w:pPr>
              <w:pStyle w:val="BodyText"/>
              <w:tabs>
                <w:tab w:val="decimal" w:pos="541"/>
              </w:tabs>
              <w:spacing w:after="0"/>
            </w:pPr>
            <w:bookmarkStart w:id="3" w:name="Points"/>
            <w:r>
              <w:t>2</w:t>
            </w:r>
            <w:r w:rsidR="006168C8">
              <w:t>0</w:t>
            </w:r>
            <w:bookmarkEnd w:id="3"/>
          </w:p>
        </w:tc>
        <w:tc>
          <w:tcPr>
            <w:tcW w:w="0" w:type="auto"/>
            <w:shd w:val="clear" w:color="auto" w:fill="auto"/>
            <w:vAlign w:val="center"/>
          </w:tcPr>
          <w:p w:rsidR="006168C8" w:rsidRDefault="006168C8" w:rsidP="00E47A4D">
            <w:pPr>
              <w:pStyle w:val="BodyText"/>
              <w:tabs>
                <w:tab w:val="decimal" w:pos="541"/>
              </w:tabs>
              <w:spacing w:after="0"/>
            </w:pPr>
          </w:p>
        </w:tc>
      </w:tr>
    </w:tbl>
    <w:p w:rsidR="0065353F" w:rsidRPr="00B60AE5" w:rsidRDefault="002720FE" w:rsidP="002720FE">
      <w:pPr>
        <w:pStyle w:val="BodyText"/>
        <w:tabs>
          <w:tab w:val="left" w:leader="underscore" w:pos="5760"/>
          <w:tab w:val="right" w:pos="8640"/>
        </w:tabs>
      </w:pPr>
      <w:r w:rsidRPr="00B60AE5">
        <w:t xml:space="preserve">NAME:  </w:t>
      </w:r>
      <w:r w:rsidRPr="00B60AE5">
        <w:tab/>
      </w:r>
    </w:p>
    <w:p w:rsidR="002944CD" w:rsidRPr="00B60AE5" w:rsidRDefault="002944CD" w:rsidP="002720FE">
      <w:pPr>
        <w:pStyle w:val="BodyText"/>
        <w:tabs>
          <w:tab w:val="left" w:leader="underscore" w:pos="5760"/>
          <w:tab w:val="right" w:pos="8640"/>
        </w:tabs>
      </w:pPr>
    </w:p>
    <w:p w:rsidR="002720FE" w:rsidRPr="00B60AE5" w:rsidRDefault="002944CD" w:rsidP="002720FE">
      <w:pPr>
        <w:pStyle w:val="BodyText"/>
        <w:tabs>
          <w:tab w:val="left" w:leader="underscore" w:pos="5760"/>
          <w:tab w:val="right" w:pos="8640"/>
        </w:tabs>
      </w:pPr>
      <w:r w:rsidRPr="00B60AE5">
        <w:t>WPI E</w:t>
      </w:r>
      <w:r w:rsidR="00FC183D" w:rsidRPr="00B60AE5">
        <w:t>-</w:t>
      </w:r>
      <w:r w:rsidRPr="00B60AE5">
        <w:t xml:space="preserve">mail ID: </w:t>
      </w:r>
      <w:r w:rsidR="002720FE" w:rsidRPr="00B60AE5">
        <w:tab/>
      </w:r>
    </w:p>
    <w:p w:rsidR="002720FE" w:rsidRPr="00B60AE5" w:rsidRDefault="008B386C" w:rsidP="00F41503">
      <w:pPr>
        <w:pStyle w:val="BodyText"/>
        <w:tabs>
          <w:tab w:val="right" w:pos="8640"/>
        </w:tabs>
      </w:pPr>
      <w:r>
        <w:rPr>
          <w:noProof/>
        </w:rPr>
        <mc:AlternateContent>
          <mc:Choice Requires="wps">
            <w:drawing>
              <wp:anchor distT="0" distB="0" distL="114300" distR="114300" simplePos="0" relativeHeight="251659264" behindDoc="0" locked="0" layoutInCell="1" allowOverlap="1" wp14:anchorId="2FB06FA8" wp14:editId="1EB8541A">
                <wp:simplePos x="0" y="0"/>
                <wp:positionH relativeFrom="column">
                  <wp:posOffset>76200</wp:posOffset>
                </wp:positionH>
                <wp:positionV relativeFrom="paragraph">
                  <wp:posOffset>171450</wp:posOffset>
                </wp:positionV>
                <wp:extent cx="2552700" cy="4699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69900"/>
                        </a:xfrm>
                        <a:prstGeom prst="rect">
                          <a:avLst/>
                        </a:prstGeom>
                        <a:solidFill>
                          <a:schemeClr val="bg1">
                            <a:lumMod val="85000"/>
                          </a:schemeClr>
                        </a:solidFill>
                        <a:ln w="9525">
                          <a:solidFill>
                            <a:srgbClr val="000000"/>
                          </a:solidFill>
                          <a:miter lim="800000"/>
                          <a:headEnd/>
                          <a:tailEnd/>
                        </a:ln>
                      </wps:spPr>
                      <wps:txbx>
                        <w:txbxContent>
                          <w:p w:rsidR="008B386C" w:rsidRDefault="008B386C" w:rsidP="008B386C">
                            <w:pPr>
                              <w:pStyle w:val="BodyText"/>
                            </w:pPr>
                            <w:r>
                              <w:t>READ THESE INSTRUCTIONS BEFORE STARTING THE QUIZ.</w:t>
                            </w:r>
                          </w:p>
                          <w:p w:rsidR="008B386C" w:rsidRDefault="008B38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06FA8" id="_x0000_t202" coordsize="21600,21600" o:spt="202" path="m,l,21600r21600,l21600,xe">
                <v:stroke joinstyle="miter"/>
                <v:path gradientshapeok="t" o:connecttype="rect"/>
              </v:shapetype>
              <v:shape id="Text Box 2" o:spid="_x0000_s1026" type="#_x0000_t202" style="position:absolute;margin-left:6pt;margin-top:13.5pt;width:201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" fillcolor="#d8d8d8 [2732]">
                <v:textbox>
                  <w:txbxContent>
                    <w:p w:rsidR="008B386C" w:rsidRDefault="008B386C" w:rsidP="008B386C">
                      <w:pPr>
                        <w:pStyle w:val="BodyText"/>
                      </w:pPr>
                      <w:r>
                        <w:t>READ THESE INSTRUCTIONS BEFORE STARTING THE QUIZ.</w:t>
                      </w:r>
                    </w:p>
                    <w:p w:rsidR="008B386C" w:rsidRDefault="008B386C"/>
                  </w:txbxContent>
                </v:textbox>
              </v:shape>
            </w:pict>
          </mc:Fallback>
        </mc:AlternateContent>
      </w:r>
    </w:p>
    <w:p w:rsidR="00BF5F13" w:rsidRDefault="00BF5F13" w:rsidP="006168C8">
      <w:pPr>
        <w:pStyle w:val="BodyText"/>
      </w:pPr>
    </w:p>
    <w:p w:rsidR="008B386C" w:rsidRDefault="008B386C" w:rsidP="006168C8">
      <w:pPr>
        <w:pStyle w:val="BodyText"/>
      </w:pPr>
    </w:p>
    <w:p w:rsidR="006168C8" w:rsidRDefault="006168C8" w:rsidP="006168C8">
      <w:pPr>
        <w:pStyle w:val="BodyText"/>
      </w:pPr>
      <w:r w:rsidRPr="000461C6">
        <w:t>This is a</w:t>
      </w:r>
      <w:r w:rsidR="00043D03">
        <w:t>n</w:t>
      </w:r>
      <w:r w:rsidRPr="000461C6">
        <w:t xml:space="preserve"> </w:t>
      </w:r>
      <w:r w:rsidR="006E2F42">
        <w:t>open-</w:t>
      </w:r>
      <w:r w:rsidRPr="000461C6">
        <w:t xml:space="preserve">book, </w:t>
      </w:r>
      <w:r w:rsidR="006E2F42">
        <w:t>open-notes quiz</w:t>
      </w:r>
      <w:r w:rsidRPr="000461C6">
        <w:t>.</w:t>
      </w:r>
      <w:r>
        <w:t xml:space="preserve"> </w:t>
      </w:r>
      <w:r w:rsidR="00790DAF">
        <w:t xml:space="preserve"> You can use a computer or e-reader to access your notes </w:t>
      </w:r>
      <w:r w:rsidR="00932E57">
        <w:t xml:space="preserve">and/or book </w:t>
      </w:r>
      <w:r w:rsidR="00790DAF">
        <w:t xml:space="preserve">stored on </w:t>
      </w:r>
      <w:r w:rsidR="00932E57">
        <w:t xml:space="preserve">that device. </w:t>
      </w:r>
      <w:r w:rsidR="00932E57" w:rsidRPr="00932E57">
        <w:rPr>
          <w:u w:val="single"/>
        </w:rPr>
        <w:t>You are not allowed to access the network during the quiz</w:t>
      </w:r>
      <w:r w:rsidR="00932E57">
        <w:t>.</w:t>
      </w:r>
    </w:p>
    <w:p w:rsidR="006E7483" w:rsidRDefault="006168C8" w:rsidP="006168C8">
      <w:pPr>
        <w:pStyle w:val="BodyText"/>
      </w:pPr>
      <w:r>
        <w:t xml:space="preserve">This quiz is worth </w:t>
      </w:r>
      <w:r>
        <w:fldChar w:fldCharType="begin"/>
      </w:r>
      <w:r>
        <w:instrText xml:space="preserve"> REF Points \h </w:instrText>
      </w:r>
      <w:r>
        <w:fldChar w:fldCharType="separate"/>
      </w:r>
      <w:r w:rsidR="00044AEF">
        <w:t>20</w:t>
      </w:r>
      <w:r>
        <w:fldChar w:fldCharType="end"/>
      </w:r>
      <w:r>
        <w:t xml:space="preserve"> points</w:t>
      </w:r>
      <w:r w:rsidR="002E7ECC">
        <w:t xml:space="preserve">. </w:t>
      </w:r>
      <w:r w:rsidRPr="000461C6">
        <w:t>Answer questions in the space</w:t>
      </w:r>
      <w:r>
        <w:t>s</w:t>
      </w:r>
      <w:r w:rsidRPr="000461C6">
        <w:t xml:space="preserve"> provided on the </w:t>
      </w:r>
      <w:r>
        <w:t>quiz</w:t>
      </w:r>
      <w:r w:rsidRPr="000461C6">
        <w:t xml:space="preserve"> itself. </w:t>
      </w:r>
      <w:r>
        <w:t>Take the number of points assigned to each question and the amount of space provided for your answer as a measure of the length and difficulty of the expected solution</w:t>
      </w:r>
      <w:r w:rsidRPr="000461C6">
        <w:t>.</w:t>
      </w:r>
      <w:r>
        <w:t xml:space="preserve"> </w:t>
      </w:r>
    </w:p>
    <w:p w:rsidR="004E4F81" w:rsidRPr="004E4F81" w:rsidRDefault="006E7483" w:rsidP="006168C8">
      <w:pPr>
        <w:pStyle w:val="BodyText"/>
        <w:rPr>
          <w:i/>
        </w:rPr>
      </w:pPr>
      <w:r>
        <w:t>Be sure to answer the question which is actually being asked, in a way which demonstrates that you understand the meaning of the question and the answer.</w:t>
      </w:r>
      <w:r w:rsidR="00292D7B">
        <w:t xml:space="preserve"> For example, if the question asks you to say what happens and why, you have to tell both to get full credit.</w:t>
      </w:r>
      <w:r w:rsidR="008B386C">
        <w:t xml:space="preserve"> If the question asks you to explain something in general and to give an example, you have to do both to get full credit. </w:t>
      </w:r>
      <w:r w:rsidR="004E4F81" w:rsidRPr="004E4F81">
        <w:rPr>
          <w:i/>
        </w:rPr>
        <w:t xml:space="preserve">Remember, the graders know the answers to these questions. What you write has to show that </w:t>
      </w:r>
      <w:r w:rsidR="004E4F81" w:rsidRPr="004E4F81">
        <w:rPr>
          <w:i/>
          <w:u w:val="single"/>
        </w:rPr>
        <w:t>you</w:t>
      </w:r>
      <w:r w:rsidR="004E4F81" w:rsidRPr="004E4F81">
        <w:rPr>
          <w:i/>
        </w:rPr>
        <w:t xml:space="preserve"> understand the question and its answer.</w:t>
      </w:r>
    </w:p>
    <w:p w:rsidR="006E7483" w:rsidRDefault="006E7483" w:rsidP="006168C8">
      <w:pPr>
        <w:pStyle w:val="BodyText"/>
      </w:pPr>
      <w:r>
        <w:t xml:space="preserve">A </w:t>
      </w:r>
      <w:r w:rsidRPr="006E7483">
        <w:rPr>
          <w:i/>
        </w:rPr>
        <w:t>program fragment</w:t>
      </w:r>
      <w:r>
        <w:t xml:space="preserve"> is a section of code which is part of a complete program. You can make any reasonable assumptions about the rest of the program.</w:t>
      </w:r>
    </w:p>
    <w:p w:rsidR="00477BDF" w:rsidRDefault="00477BDF" w:rsidP="006168C8">
      <w:pPr>
        <w:pStyle w:val="BodyText"/>
      </w:pPr>
      <w:r>
        <w:t>All questions apply to C unless otherwise indicated.</w:t>
      </w:r>
    </w:p>
    <w:p w:rsidR="006168C8" w:rsidRDefault="006168C8" w:rsidP="006168C8">
      <w:pPr>
        <w:pStyle w:val="BodyText"/>
        <w:rPr>
          <w:i/>
        </w:rPr>
      </w:pPr>
      <w:r>
        <w:t xml:space="preserve">This quiz will end at </w:t>
      </w:r>
      <w:r w:rsidR="002E7ECC">
        <w:t>8</w:t>
      </w:r>
      <w:r w:rsidR="00293039">
        <w:t>:20</w:t>
      </w:r>
      <w:r>
        <w:t xml:space="preserve"> </w:t>
      </w:r>
      <w:r w:rsidR="00790DAF">
        <w:t>pm</w:t>
      </w:r>
      <w:r w:rsidRPr="000461C6">
        <w:t>.</w:t>
      </w:r>
      <w:r>
        <w:t xml:space="preserve"> </w:t>
      </w:r>
      <w:r>
        <w:rPr>
          <w:i/>
        </w:rPr>
        <w:t xml:space="preserve">It is </w:t>
      </w:r>
      <w:r>
        <w:t xml:space="preserve">STRONGLY </w:t>
      </w:r>
      <w:r>
        <w:rPr>
          <w:i/>
        </w:rPr>
        <w:t>suggested that you read the entire quiz before attempting to answer any questions.</w:t>
      </w:r>
      <w:r w:rsidR="00982D9F">
        <w:rPr>
          <w:i/>
        </w:rPr>
        <w:t xml:space="preserve"> Also, re-read </w:t>
      </w:r>
      <w:r w:rsidR="00982D9F" w:rsidRPr="00982D9F">
        <w:rPr>
          <w:i/>
          <w:u w:val="single"/>
        </w:rPr>
        <w:t>all</w:t>
      </w:r>
      <w:r w:rsidR="00982D9F">
        <w:rPr>
          <w:i/>
        </w:rPr>
        <w:t xml:space="preserve"> the parts of any one question before you start answering it.</w:t>
      </w:r>
    </w:p>
    <w:p w:rsidR="006E7483" w:rsidRDefault="006E7483">
      <w:pPr>
        <w:rPr>
          <w:i/>
        </w:rPr>
      </w:pPr>
      <w:r>
        <w:rPr>
          <w:i/>
        </w:rPr>
        <w:br w:type="page"/>
      </w:r>
    </w:p>
    <w:p w:rsidR="006E7483" w:rsidRDefault="006E7483" w:rsidP="006168C8">
      <w:pPr>
        <w:pStyle w:val="BodyText"/>
        <w:rPr>
          <w:i/>
        </w:rPr>
      </w:pPr>
    </w:p>
    <w:p w:rsidR="002E7ECC" w:rsidRPr="002E7ECC" w:rsidRDefault="00A5699F" w:rsidP="00A5699F">
      <w:pPr>
        <w:pStyle w:val="ExamQuestion"/>
        <w:numPr>
          <w:ilvl w:val="0"/>
          <w:numId w:val="4"/>
        </w:numPr>
        <w:rPr>
          <w:i/>
        </w:rPr>
      </w:pPr>
      <w:r>
        <w:rPr>
          <w:b/>
        </w:rPr>
        <w:t xml:space="preserve">Memory allocation. </w:t>
      </w:r>
      <w:r w:rsidR="004F493D">
        <w:t xml:space="preserve">[5 points] </w:t>
      </w:r>
    </w:p>
    <w:p w:rsidR="00477BDF" w:rsidRPr="00A5699F" w:rsidRDefault="00570994" w:rsidP="002E7ECC">
      <w:pPr>
        <w:pStyle w:val="ExamQuestion"/>
        <w:numPr>
          <w:ilvl w:val="1"/>
          <w:numId w:val="4"/>
        </w:numPr>
        <w:rPr>
          <w:i/>
        </w:rPr>
      </w:pPr>
      <w:r>
        <w:t>List</w:t>
      </w:r>
      <w:r w:rsidR="00A5699F" w:rsidRPr="00A5699F">
        <w:t xml:space="preserve"> two differences between the functions c</w:t>
      </w:r>
      <w:r w:rsidR="0081044E" w:rsidRPr="00A5699F">
        <w:t>alloc</w:t>
      </w:r>
      <w:r w:rsidR="00A5699F">
        <w:t>()</w:t>
      </w:r>
      <w:r w:rsidR="0081044E" w:rsidRPr="00A5699F">
        <w:t xml:space="preserve"> </w:t>
      </w:r>
      <w:r w:rsidR="00A5699F">
        <w:t>and</w:t>
      </w:r>
      <w:r w:rsidR="0081044E" w:rsidRPr="00A5699F">
        <w:t xml:space="preserve"> malloc</w:t>
      </w:r>
      <w:r w:rsidR="00A5699F">
        <w:t xml:space="preserve">(). </w:t>
      </w:r>
      <w:r w:rsidR="002E7ECC">
        <w:t>[2 points]</w:t>
      </w:r>
    </w:p>
    <w:p w:rsidR="00A5699F" w:rsidRDefault="00934EFF" w:rsidP="00A5699F">
      <w:pPr>
        <w:pStyle w:val="ExamQuestion"/>
        <w:numPr>
          <w:ilvl w:val="0"/>
          <w:numId w:val="0"/>
        </w:numPr>
        <w:ind w:left="360" w:hanging="360"/>
        <w:rPr>
          <w:i/>
        </w:rPr>
      </w:pPr>
      <w:r>
        <w:rPr>
          <w:i/>
        </w:rPr>
        <w:t>Answer: You call</w:t>
      </w:r>
      <w:r w:rsidR="00A5699F">
        <w:rPr>
          <w:i/>
        </w:rPr>
        <w:t xml:space="preserve"> malloc() with one argument, the number of bytes you want; you call calloc() with two, the number of elements you want and the size of each element. calloc() fills the allocated memory with zeroes; malloc() does not initialize it at all.</w:t>
      </w:r>
    </w:p>
    <w:p w:rsidR="001572F1" w:rsidRDefault="001572F1" w:rsidP="001572F1">
      <w:pPr>
        <w:pStyle w:val="ExamQuestion"/>
        <w:numPr>
          <w:ilvl w:val="1"/>
          <w:numId w:val="4"/>
        </w:numPr>
      </w:pPr>
      <w:r>
        <w:t>Since malloc() and calloc</w:t>
      </w:r>
      <w:r w:rsidR="00D51CBD">
        <w:t>()</w:t>
      </w:r>
      <w:r>
        <w:t xml:space="preserve"> return void*, you generally have to cast this result</w:t>
      </w:r>
      <w:r w:rsidR="00D51CBD">
        <w:t>. You have to do this if you are going to use the pointer</w:t>
      </w:r>
      <w:r>
        <w:t xml:space="preserve"> </w:t>
      </w:r>
      <w:r w:rsidR="00D51CBD">
        <w:t xml:space="preserve">immediately. Or if you are going to save it for later, you have to do this </w:t>
      </w:r>
      <w:r>
        <w:t>so it matches the type of variable into which it is being stored. Give two reasons why the compiler needs to know the</w:t>
      </w:r>
      <w:r w:rsidR="00D51CBD">
        <w:t xml:space="preserve"> type of a pointer</w:t>
      </w:r>
      <w:r>
        <w:t>.</w:t>
      </w:r>
      <w:r w:rsidR="00D51CBD">
        <w:t xml:space="preserve"> [2 points]</w:t>
      </w:r>
    </w:p>
    <w:p w:rsidR="001572F1" w:rsidRDefault="00F3192D" w:rsidP="001572F1">
      <w:pPr>
        <w:pStyle w:val="ExamQuestion"/>
        <w:numPr>
          <w:ilvl w:val="0"/>
          <w:numId w:val="0"/>
        </w:numPr>
        <w:ind w:left="360" w:hanging="360"/>
        <w:rPr>
          <w:i/>
        </w:rPr>
      </w:pPr>
      <w:r>
        <w:rPr>
          <w:i/>
        </w:rPr>
        <w:t>Some possible answers: So it knows how many bytes of memory to access. So it knows how to handle the particular type of data (or whatever) stored there; for example, the instructions for handling integers are different than the ones for floats.</w:t>
      </w:r>
      <w:r w:rsidR="00387B84">
        <w:rPr>
          <w:i/>
        </w:rPr>
        <w:t xml:space="preserve"> So it knows how to do pointer arithmetic; for example, what number to add to the address when you use the ++ operator. To be able to find fields inside a struct or object (object are only in C++, not C).</w:t>
      </w:r>
    </w:p>
    <w:p w:rsidR="00D51CBD" w:rsidRDefault="00D51CBD" w:rsidP="00D51CBD">
      <w:pPr>
        <w:pStyle w:val="ExamQuestion"/>
        <w:numPr>
          <w:ilvl w:val="1"/>
          <w:numId w:val="4"/>
        </w:numPr>
      </w:pPr>
      <w:r>
        <w:t>Why is it that all pointers on a given machine are usually the same size? [1 point]</w:t>
      </w:r>
    </w:p>
    <w:p w:rsidR="008D3A3E" w:rsidRPr="00355A11" w:rsidRDefault="00D51CBD" w:rsidP="00E06688">
      <w:pPr>
        <w:pStyle w:val="ExamQuestion"/>
        <w:numPr>
          <w:ilvl w:val="0"/>
          <w:numId w:val="0"/>
        </w:numPr>
        <w:ind w:left="360" w:hanging="360"/>
        <w:rPr>
          <w:i/>
        </w:rPr>
      </w:pPr>
      <w:r w:rsidRPr="00F3192D">
        <w:rPr>
          <w:i/>
        </w:rPr>
        <w:t xml:space="preserve">Answer: Any pointer has to be able to hold any valid address. </w:t>
      </w:r>
      <w:r w:rsidR="00F3192D" w:rsidRPr="00F3192D">
        <w:rPr>
          <w:i/>
        </w:rPr>
        <w:t>In other words, s</w:t>
      </w:r>
      <w:r w:rsidRPr="00F3192D">
        <w:rPr>
          <w:i/>
        </w:rPr>
        <w:t>ince the compiler does not know ahead of time where in memory things will be stored, it has to make every pointer big enough</w:t>
      </w:r>
      <w:r w:rsidR="00F3192D" w:rsidRPr="00F3192D">
        <w:rPr>
          <w:i/>
        </w:rPr>
        <w:t xml:space="preserve"> to hold any address</w:t>
      </w:r>
      <w:r w:rsidR="00E06688">
        <w:rPr>
          <w:i/>
        </w:rPr>
        <w:t>.</w:t>
      </w:r>
    </w:p>
    <w:p w:rsidR="0081044E" w:rsidRPr="00570994" w:rsidRDefault="009F0E3B" w:rsidP="00355A11">
      <w:pPr>
        <w:pStyle w:val="ExamQuestion"/>
        <w:numPr>
          <w:ilvl w:val="0"/>
          <w:numId w:val="4"/>
        </w:numPr>
        <w:rPr>
          <w:i/>
        </w:rPr>
      </w:pPr>
      <w:r>
        <w:rPr>
          <w:b/>
        </w:rPr>
        <w:t xml:space="preserve">Run-Time Errors. </w:t>
      </w:r>
      <w:r w:rsidRPr="009F0E3B">
        <w:t>[5 points]</w:t>
      </w:r>
    </w:p>
    <w:p w:rsidR="00570994" w:rsidRPr="00570994" w:rsidRDefault="00570994" w:rsidP="00570994">
      <w:pPr>
        <w:pStyle w:val="ExamQuestion"/>
        <w:numPr>
          <w:ilvl w:val="1"/>
          <w:numId w:val="4"/>
        </w:numPr>
        <w:rPr>
          <w:i/>
        </w:rPr>
      </w:pPr>
      <w:r w:rsidRPr="00570994">
        <w:rPr>
          <w:u w:val="single"/>
        </w:rPr>
        <w:t>In general</w:t>
      </w:r>
      <w:r>
        <w:t>, what does it mean when your program produces a s</w:t>
      </w:r>
      <w:r w:rsidR="00F3192D">
        <w:t>egmentation fault (segfault)? [2</w:t>
      </w:r>
      <w:r>
        <w:t xml:space="preserve"> points]</w:t>
      </w:r>
    </w:p>
    <w:p w:rsidR="00570994" w:rsidRPr="00570994" w:rsidRDefault="00570994" w:rsidP="00570994">
      <w:pPr>
        <w:pStyle w:val="ExamQuestion"/>
        <w:numPr>
          <w:ilvl w:val="0"/>
          <w:numId w:val="0"/>
        </w:numPr>
        <w:ind w:left="360" w:hanging="360"/>
        <w:rPr>
          <w:i/>
        </w:rPr>
      </w:pPr>
      <w:r w:rsidRPr="00570994">
        <w:rPr>
          <w:i/>
        </w:rPr>
        <w:t>Answer: The program tried to access an address in memory which it was not allowed to access.</w:t>
      </w:r>
    </w:p>
    <w:p w:rsidR="00570994" w:rsidRPr="00570994" w:rsidRDefault="00F3192D" w:rsidP="00570994">
      <w:pPr>
        <w:pStyle w:val="ExamQuestion"/>
        <w:numPr>
          <w:ilvl w:val="1"/>
          <w:numId w:val="4"/>
        </w:numPr>
        <w:rPr>
          <w:i/>
        </w:rPr>
      </w:pPr>
      <w:r>
        <w:t>List three</w:t>
      </w:r>
      <w:r w:rsidR="00570994">
        <w:t xml:space="preserve"> possible </w:t>
      </w:r>
      <w:r w:rsidR="00570994" w:rsidRPr="00570994">
        <w:rPr>
          <w:u w:val="single"/>
        </w:rPr>
        <w:t>specific</w:t>
      </w:r>
      <w:r w:rsidR="00570994">
        <w:t xml:space="preserve"> reasons why your program might signal a segfault. In other words, do not merely repeat your answer to part a; give </w:t>
      </w:r>
      <w:r w:rsidR="00570994" w:rsidRPr="002E7ECC">
        <w:rPr>
          <w:u w:val="single"/>
        </w:rPr>
        <w:t>examples</w:t>
      </w:r>
      <w:r w:rsidR="00570994">
        <w:t xml:space="preserve"> of wh</w:t>
      </w:r>
      <w:r>
        <w:t>at could cause that to occur. [3</w:t>
      </w:r>
      <w:r w:rsidR="00570994">
        <w:t xml:space="preserve"> points]</w:t>
      </w:r>
    </w:p>
    <w:p w:rsidR="00570994" w:rsidRDefault="00570994" w:rsidP="00570994">
      <w:pPr>
        <w:pStyle w:val="ExamQuestion"/>
        <w:numPr>
          <w:ilvl w:val="0"/>
          <w:numId w:val="0"/>
        </w:numPr>
        <w:ind w:left="360" w:hanging="360"/>
        <w:rPr>
          <w:i/>
        </w:rPr>
      </w:pPr>
      <w:r w:rsidRPr="00570994">
        <w:rPr>
          <w:i/>
        </w:rPr>
        <w:t xml:space="preserve">Some possible answers: Moved off the end of an array. Null </w:t>
      </w:r>
      <w:r w:rsidR="00E06688">
        <w:rPr>
          <w:i/>
        </w:rPr>
        <w:t>pointer. Uninitialized pointer. Note: trying to use a pointer to a block of memory which has been freed is invalid, but will probably not by itself cause a segfault, because the pointer points to a section of memory which the program is allowed to use.</w:t>
      </w:r>
      <w:r w:rsidR="00387B84">
        <w:rPr>
          <w:i/>
        </w:rPr>
        <w:t xml:space="preserve"> Note: </w:t>
      </w:r>
      <w:r w:rsidR="00387B84">
        <w:rPr>
          <w:i/>
        </w:rPr>
        <w:br/>
        <w:t>Saying that the pointer is not valid is not specific enough.</w:t>
      </w:r>
    </w:p>
    <w:p w:rsidR="00B72A16" w:rsidRDefault="00B72A16">
      <w:pPr>
        <w:rPr>
          <w:i/>
        </w:rPr>
      </w:pPr>
      <w:r>
        <w:rPr>
          <w:i/>
        </w:rPr>
        <w:br w:type="page"/>
      </w:r>
    </w:p>
    <w:p w:rsidR="00B72A16" w:rsidRDefault="00B72A16" w:rsidP="00570994">
      <w:pPr>
        <w:pStyle w:val="ExamQuestion"/>
        <w:numPr>
          <w:ilvl w:val="0"/>
          <w:numId w:val="0"/>
        </w:numPr>
        <w:ind w:left="360" w:hanging="360"/>
        <w:rPr>
          <w:i/>
        </w:rPr>
      </w:pPr>
    </w:p>
    <w:p w:rsidR="002E7ECC" w:rsidRDefault="002E7ECC" w:rsidP="002E7ECC">
      <w:pPr>
        <w:pStyle w:val="ExamQuestion"/>
        <w:numPr>
          <w:ilvl w:val="0"/>
          <w:numId w:val="4"/>
        </w:numPr>
      </w:pPr>
      <w:r w:rsidRPr="00E508E0">
        <w:rPr>
          <w:b/>
        </w:rPr>
        <w:t>Array Access</w:t>
      </w:r>
      <w:r w:rsidR="00E508E0" w:rsidRPr="00E508E0">
        <w:rPr>
          <w:b/>
        </w:rPr>
        <w:t>.</w:t>
      </w:r>
      <w:r>
        <w:t xml:space="preserve"> [5 points]</w:t>
      </w:r>
    </w:p>
    <w:p w:rsidR="002E7ECC" w:rsidRDefault="00F3192D" w:rsidP="002E7ECC">
      <w:pPr>
        <w:pStyle w:val="ExamQuestion"/>
        <w:numPr>
          <w:ilvl w:val="1"/>
          <w:numId w:val="4"/>
        </w:numPr>
      </w:pPr>
      <w:r>
        <w:t xml:space="preserve">Suppose you have an array declared </w:t>
      </w:r>
      <w:r w:rsidRPr="00F3192D">
        <w:rPr>
          <w:rFonts w:ascii="Courier New" w:hAnsi="Courier New" w:cs="Courier New"/>
          <w:b/>
        </w:rPr>
        <w:t>int a[10]</w:t>
      </w:r>
      <w:r>
        <w:t xml:space="preserve">, and your program needs to access element </w:t>
      </w:r>
      <w:r w:rsidRPr="00F3192D">
        <w:rPr>
          <w:rFonts w:ascii="Courier New" w:hAnsi="Courier New" w:cs="Courier New"/>
          <w:b/>
        </w:rPr>
        <w:t>a[i]</w:t>
      </w:r>
      <w:r>
        <w:t xml:space="preserve">. What sequence of operations does the program perform </w:t>
      </w:r>
      <w:r w:rsidR="00934EFF">
        <w:t xml:space="preserve">to </w:t>
      </w:r>
      <w:r>
        <w:t>determine at run-time where to find that piece of data? [3 points].</w:t>
      </w:r>
    </w:p>
    <w:p w:rsidR="00F3192D" w:rsidRPr="00F3192D" w:rsidRDefault="00F3192D" w:rsidP="00F3192D">
      <w:pPr>
        <w:pStyle w:val="ExamQuestion"/>
        <w:numPr>
          <w:ilvl w:val="0"/>
          <w:numId w:val="0"/>
        </w:numPr>
        <w:ind w:left="360" w:hanging="360"/>
        <w:rPr>
          <w:i/>
        </w:rPr>
      </w:pPr>
      <w:r w:rsidRPr="00F3192D">
        <w:rPr>
          <w:i/>
        </w:rPr>
        <w:t>Answer. It takes the value of the index (i), multiplies it by the length of one element of the array (in this example</w:t>
      </w:r>
      <w:r w:rsidR="00934EFF">
        <w:rPr>
          <w:i/>
        </w:rPr>
        <w:t>,</w:t>
      </w:r>
      <w:r w:rsidRPr="00F3192D">
        <w:rPr>
          <w:i/>
        </w:rPr>
        <w:t xml:space="preserve"> 4), and adds that to the address of the base of the array (i.e., the address of a[0]).</w:t>
      </w:r>
      <w:r w:rsidR="00CB16C6">
        <w:rPr>
          <w:i/>
        </w:rPr>
        <w:t xml:space="preserve"> Note: Despite what some students think, to find the address of element a[i] the computer does </w:t>
      </w:r>
      <w:r w:rsidR="00CB16C6" w:rsidRPr="00CB16C6">
        <w:rPr>
          <w:i/>
          <w:u w:val="single"/>
        </w:rPr>
        <w:t>NOT</w:t>
      </w:r>
      <w:r w:rsidR="00CB16C6">
        <w:rPr>
          <w:i/>
        </w:rPr>
        <w:t xml:space="preserve"> have to start with the address of element a[0] every time, and then keep incrementing the pointer until it reaches a[i].</w:t>
      </w:r>
    </w:p>
    <w:p w:rsidR="00F3192D" w:rsidRDefault="00E06688" w:rsidP="002E7ECC">
      <w:pPr>
        <w:pStyle w:val="ExamQuestion"/>
        <w:numPr>
          <w:ilvl w:val="1"/>
          <w:numId w:val="4"/>
        </w:numPr>
      </w:pPr>
      <w:r>
        <w:t xml:space="preserve">If your program is going to move through the elements of an array in order, it can be more efficient to initialize a pointer into the array and then keep incrementing the pointer using the ++ operator, as compared to using an index into the array (such as </w:t>
      </w:r>
      <w:r w:rsidRPr="00E06688">
        <w:rPr>
          <w:rFonts w:ascii="Courier New" w:hAnsi="Courier New" w:cs="Courier New"/>
          <w:b/>
        </w:rPr>
        <w:t>a[i]</w:t>
      </w:r>
      <w:r>
        <w:t>). Why is that? [2 points]</w:t>
      </w:r>
    </w:p>
    <w:p w:rsidR="002E7ECC" w:rsidRPr="00E508E0" w:rsidRDefault="00E06688" w:rsidP="00E508E0">
      <w:pPr>
        <w:pStyle w:val="ExamQuestion"/>
        <w:numPr>
          <w:ilvl w:val="0"/>
          <w:numId w:val="0"/>
        </w:numPr>
        <w:ind w:left="360" w:hanging="360"/>
        <w:rPr>
          <w:i/>
        </w:rPr>
      </w:pPr>
      <w:r w:rsidRPr="00E06688">
        <w:rPr>
          <w:i/>
        </w:rPr>
        <w:t>Answer: Using an index requires the processor to perform the sequence of operations listed in the previous answer. Incrementing just requires adding one constant, which is a faster operation than multiplying and adding.</w:t>
      </w:r>
    </w:p>
    <w:p w:rsidR="002E7ECC" w:rsidRDefault="00E508E0" w:rsidP="002E7ECC">
      <w:pPr>
        <w:pStyle w:val="ExamQuestion"/>
        <w:numPr>
          <w:ilvl w:val="0"/>
          <w:numId w:val="4"/>
        </w:numPr>
      </w:pPr>
      <w:r w:rsidRPr="007B1DEE">
        <w:rPr>
          <w:b/>
        </w:rPr>
        <w:t>Make and Makefiles.</w:t>
      </w:r>
      <w:r>
        <w:t xml:space="preserve"> [5 points]</w:t>
      </w:r>
    </w:p>
    <w:p w:rsidR="00E508E0" w:rsidRDefault="00E508E0" w:rsidP="00E508E0">
      <w:pPr>
        <w:pStyle w:val="ExamQuestion"/>
        <w:numPr>
          <w:ilvl w:val="0"/>
          <w:numId w:val="0"/>
        </w:numPr>
        <w:ind w:left="360"/>
      </w:pPr>
      <w:r>
        <w:t>Suppose you have the following makefile. Note: The line numbers do not appear in the file; they are just there to make it easier to write your answers.</w:t>
      </w:r>
      <w:r w:rsidR="003F0EB2">
        <w:t xml:space="preserve"> You can assume that the file is properly formatted; for example, the indented lines are indented with a TAB character.</w:t>
      </w:r>
    </w:p>
    <w:p w:rsidR="00E508E0" w:rsidRP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1.</w:t>
      </w:r>
      <w:r w:rsidR="003F0EB2">
        <w:rPr>
          <w:rFonts w:ascii="Courier New" w:hAnsi="Courier New" w:cs="Courier New"/>
          <w:b/>
        </w:rPr>
        <w:t xml:space="preserve">  </w:t>
      </w:r>
      <w:r w:rsidR="00E508E0" w:rsidRPr="003F0EB2">
        <w:rPr>
          <w:rFonts w:ascii="Courier New" w:hAnsi="Courier New" w:cs="Courier New"/>
          <w:b/>
        </w:rPr>
        <w:t>all: foo</w:t>
      </w:r>
    </w:p>
    <w:p w:rsidR="00E508E0" w:rsidRPr="00934EFF" w:rsidRDefault="00934EFF" w:rsidP="00934EFF">
      <w:pPr>
        <w:pStyle w:val="ExamQuestion"/>
        <w:numPr>
          <w:ilvl w:val="0"/>
          <w:numId w:val="0"/>
        </w:numPr>
        <w:spacing w:after="0"/>
        <w:ind w:left="1080"/>
        <w:rPr>
          <w:rFonts w:ascii="Courier New" w:hAnsi="Courier New" w:cs="Courier New"/>
          <w:i/>
        </w:rPr>
      </w:pPr>
      <w:r w:rsidRPr="00934EFF">
        <w:rPr>
          <w:rFonts w:ascii="Courier New" w:hAnsi="Courier New" w:cs="Courier New"/>
          <w:i/>
        </w:rPr>
        <w:t>2.</w:t>
      </w:r>
      <w:r w:rsidR="00E508E0" w:rsidRPr="00934EFF">
        <w:rPr>
          <w:rFonts w:ascii="Courier New" w:hAnsi="Courier New" w:cs="Courier New"/>
          <w:i/>
        </w:rPr>
        <w:t xml:space="preserve"> </w:t>
      </w:r>
    </w:p>
    <w:p w:rsidR="00E508E0" w:rsidRP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3.</w:t>
      </w:r>
      <w:r w:rsidR="003F0EB2">
        <w:rPr>
          <w:rFonts w:ascii="Courier New" w:hAnsi="Courier New" w:cs="Courier New"/>
          <w:b/>
        </w:rPr>
        <w:t xml:space="preserve">  </w:t>
      </w:r>
      <w:r w:rsidR="00E508E0" w:rsidRPr="003F0EB2">
        <w:rPr>
          <w:rFonts w:ascii="Courier New" w:hAnsi="Courier New" w:cs="Courier New"/>
          <w:b/>
        </w:rPr>
        <w:t>foo: foo.o util.o</w:t>
      </w:r>
    </w:p>
    <w:p w:rsidR="00E508E0" w:rsidRP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4.</w:t>
      </w:r>
      <w:r w:rsidR="00E508E0" w:rsidRPr="003F0EB2">
        <w:rPr>
          <w:rFonts w:ascii="Courier New" w:hAnsi="Courier New" w:cs="Courier New"/>
          <w:b/>
        </w:rPr>
        <w:t xml:space="preserve">  </w:t>
      </w:r>
      <w:r w:rsidR="003F0EB2">
        <w:rPr>
          <w:rFonts w:ascii="Courier New" w:hAnsi="Courier New" w:cs="Courier New"/>
          <w:b/>
        </w:rPr>
        <w:t xml:space="preserve"> </w:t>
      </w:r>
      <w:r w:rsidR="00E508E0" w:rsidRPr="003F0EB2">
        <w:rPr>
          <w:rFonts w:ascii="Courier New" w:hAnsi="Courier New" w:cs="Courier New"/>
          <w:b/>
        </w:rPr>
        <w:t xml:space="preserve">  gcc –g –Wall foo.o util.o –o foo</w:t>
      </w:r>
    </w:p>
    <w:p w:rsidR="00E508E0" w:rsidRPr="00934EFF" w:rsidRDefault="00934EFF" w:rsidP="00934EFF">
      <w:pPr>
        <w:pStyle w:val="ExamQuestion"/>
        <w:numPr>
          <w:ilvl w:val="0"/>
          <w:numId w:val="0"/>
        </w:numPr>
        <w:spacing w:after="0"/>
        <w:ind w:left="1080"/>
        <w:rPr>
          <w:rFonts w:ascii="Courier New" w:hAnsi="Courier New" w:cs="Courier New"/>
          <w:i/>
        </w:rPr>
      </w:pPr>
      <w:r w:rsidRPr="00934EFF">
        <w:rPr>
          <w:rFonts w:ascii="Courier New" w:hAnsi="Courier New" w:cs="Courier New"/>
          <w:i/>
        </w:rPr>
        <w:t>5.</w:t>
      </w:r>
      <w:r w:rsidR="00E508E0" w:rsidRPr="00934EFF">
        <w:rPr>
          <w:rFonts w:ascii="Courier New" w:hAnsi="Courier New" w:cs="Courier New"/>
          <w:i/>
        </w:rPr>
        <w:t xml:space="preserve">  </w:t>
      </w:r>
    </w:p>
    <w:p w:rsidR="00E2475C" w:rsidRP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6.</w:t>
      </w:r>
      <w:r w:rsidR="003F0EB2">
        <w:rPr>
          <w:rFonts w:ascii="Courier New" w:hAnsi="Courier New" w:cs="Courier New"/>
          <w:b/>
        </w:rPr>
        <w:t xml:space="preserve">  </w:t>
      </w:r>
      <w:r w:rsidR="00E2475C" w:rsidRPr="003F0EB2">
        <w:rPr>
          <w:rFonts w:ascii="Courier New" w:hAnsi="Courier New" w:cs="Courier New"/>
          <w:b/>
        </w:rPr>
        <w:t>f</w:t>
      </w:r>
      <w:r w:rsidR="00E508E0" w:rsidRPr="003F0EB2">
        <w:rPr>
          <w:rFonts w:ascii="Courier New" w:hAnsi="Courier New" w:cs="Courier New"/>
          <w:b/>
        </w:rPr>
        <w:t>oo.o:</w:t>
      </w:r>
      <w:r w:rsidR="00E2475C" w:rsidRPr="003F0EB2">
        <w:rPr>
          <w:rFonts w:ascii="Courier New" w:hAnsi="Courier New" w:cs="Courier New"/>
          <w:b/>
        </w:rPr>
        <w:t xml:space="preserve"> foo.c util.h</w:t>
      </w:r>
    </w:p>
    <w:p w:rsidR="00E508E0" w:rsidRP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7.</w:t>
      </w:r>
      <w:r w:rsidR="00E2475C" w:rsidRPr="003F0EB2">
        <w:rPr>
          <w:rFonts w:ascii="Courier New" w:hAnsi="Courier New" w:cs="Courier New"/>
          <w:b/>
        </w:rPr>
        <w:t xml:space="preserve">   </w:t>
      </w:r>
      <w:r w:rsidR="003F0EB2">
        <w:rPr>
          <w:rFonts w:ascii="Courier New" w:hAnsi="Courier New" w:cs="Courier New"/>
          <w:b/>
        </w:rPr>
        <w:t xml:space="preserve">  </w:t>
      </w:r>
      <w:r w:rsidR="00E2475C" w:rsidRPr="003F0EB2">
        <w:rPr>
          <w:rFonts w:ascii="Courier New" w:hAnsi="Courier New" w:cs="Courier New"/>
          <w:b/>
        </w:rPr>
        <w:t>gcc –g –Wall foo.c</w:t>
      </w:r>
      <w:r w:rsidR="00E508E0" w:rsidRPr="003F0EB2">
        <w:rPr>
          <w:rFonts w:ascii="Courier New" w:hAnsi="Courier New" w:cs="Courier New"/>
          <w:b/>
        </w:rPr>
        <w:t xml:space="preserve"> </w:t>
      </w:r>
    </w:p>
    <w:p w:rsidR="00E2475C" w:rsidRPr="00934EFF" w:rsidRDefault="00934EFF" w:rsidP="00934EFF">
      <w:pPr>
        <w:pStyle w:val="ExamQuestion"/>
        <w:numPr>
          <w:ilvl w:val="0"/>
          <w:numId w:val="0"/>
        </w:numPr>
        <w:spacing w:after="0"/>
        <w:ind w:left="1080"/>
        <w:rPr>
          <w:rFonts w:ascii="Courier New" w:hAnsi="Courier New" w:cs="Courier New"/>
          <w:i/>
        </w:rPr>
      </w:pPr>
      <w:r w:rsidRPr="00934EFF">
        <w:rPr>
          <w:rFonts w:ascii="Courier New" w:hAnsi="Courier New" w:cs="Courier New"/>
          <w:i/>
        </w:rPr>
        <w:t>8.</w:t>
      </w:r>
      <w:r w:rsidR="00E2475C" w:rsidRPr="00934EFF">
        <w:rPr>
          <w:rFonts w:ascii="Courier New" w:hAnsi="Courier New" w:cs="Courier New"/>
          <w:i/>
        </w:rPr>
        <w:t xml:space="preserve">  </w:t>
      </w:r>
    </w:p>
    <w:p w:rsidR="00E2475C" w:rsidRP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9.</w:t>
      </w:r>
      <w:r w:rsidR="003F0EB2">
        <w:rPr>
          <w:rFonts w:ascii="Courier New" w:hAnsi="Courier New" w:cs="Courier New"/>
          <w:b/>
        </w:rPr>
        <w:t xml:space="preserve">  </w:t>
      </w:r>
      <w:r w:rsidR="003F0EB2" w:rsidRPr="003F0EB2">
        <w:rPr>
          <w:rFonts w:ascii="Courier New" w:hAnsi="Courier New" w:cs="Courier New"/>
          <w:b/>
        </w:rPr>
        <w:t>util.o: util.c util.h</w:t>
      </w:r>
    </w:p>
    <w:p w:rsid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10.</w:t>
      </w:r>
      <w:r w:rsidR="003F0EB2">
        <w:rPr>
          <w:rFonts w:ascii="Courier New" w:hAnsi="Courier New" w:cs="Courier New"/>
          <w:b/>
        </w:rPr>
        <w:t xml:space="preserve"> </w:t>
      </w:r>
      <w:r w:rsidR="003F0EB2" w:rsidRPr="003F0EB2">
        <w:rPr>
          <w:rFonts w:ascii="Courier New" w:hAnsi="Courier New" w:cs="Courier New"/>
          <w:b/>
        </w:rPr>
        <w:t xml:space="preserve"> </w:t>
      </w:r>
      <w:r w:rsidR="003F0EB2">
        <w:rPr>
          <w:rFonts w:ascii="Courier New" w:hAnsi="Courier New" w:cs="Courier New"/>
          <w:b/>
        </w:rPr>
        <w:t xml:space="preserve"> </w:t>
      </w:r>
      <w:r w:rsidR="003F0EB2" w:rsidRPr="003F0EB2">
        <w:rPr>
          <w:rFonts w:ascii="Courier New" w:hAnsi="Courier New" w:cs="Courier New"/>
          <w:b/>
        </w:rPr>
        <w:t>gcc –g –Wall util.c</w:t>
      </w:r>
    </w:p>
    <w:p w:rsidR="003F0EB2" w:rsidRPr="00934EFF" w:rsidRDefault="00934EFF" w:rsidP="00934EFF">
      <w:pPr>
        <w:pStyle w:val="ExamQuestion"/>
        <w:numPr>
          <w:ilvl w:val="0"/>
          <w:numId w:val="0"/>
        </w:numPr>
        <w:spacing w:after="0"/>
        <w:ind w:left="1080"/>
        <w:rPr>
          <w:rFonts w:ascii="Courier New" w:hAnsi="Courier New" w:cs="Courier New"/>
          <w:i/>
        </w:rPr>
      </w:pPr>
      <w:r w:rsidRPr="00934EFF">
        <w:rPr>
          <w:rFonts w:ascii="Courier New" w:hAnsi="Courier New" w:cs="Courier New"/>
          <w:i/>
        </w:rPr>
        <w:t>11.</w:t>
      </w:r>
      <w:r w:rsidR="003F0EB2" w:rsidRPr="00934EFF">
        <w:rPr>
          <w:rFonts w:ascii="Courier New" w:hAnsi="Courier New" w:cs="Courier New"/>
          <w:i/>
        </w:rPr>
        <w:t xml:space="preserve">   </w:t>
      </w:r>
    </w:p>
    <w:p w:rsid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 xml:space="preserve">12. </w:t>
      </w:r>
      <w:r w:rsidR="003F0EB2">
        <w:rPr>
          <w:rFonts w:ascii="Courier New" w:hAnsi="Courier New" w:cs="Courier New"/>
          <w:b/>
        </w:rPr>
        <w:t>clean:</w:t>
      </w:r>
    </w:p>
    <w:p w:rsidR="003F0EB2" w:rsidRPr="003F0EB2" w:rsidRDefault="00934EFF" w:rsidP="00934EFF">
      <w:pPr>
        <w:pStyle w:val="ExamQuestion"/>
        <w:numPr>
          <w:ilvl w:val="0"/>
          <w:numId w:val="0"/>
        </w:numPr>
        <w:spacing w:after="0"/>
        <w:ind w:left="1080"/>
        <w:rPr>
          <w:rFonts w:ascii="Courier New" w:hAnsi="Courier New" w:cs="Courier New"/>
          <w:b/>
        </w:rPr>
      </w:pPr>
      <w:r w:rsidRPr="00934EFF">
        <w:rPr>
          <w:rFonts w:ascii="Courier New" w:hAnsi="Courier New" w:cs="Courier New"/>
          <w:i/>
        </w:rPr>
        <w:t>13.</w:t>
      </w:r>
      <w:r w:rsidR="003F0EB2" w:rsidRPr="00934EFF">
        <w:rPr>
          <w:rFonts w:ascii="Courier New" w:hAnsi="Courier New" w:cs="Courier New"/>
          <w:i/>
        </w:rPr>
        <w:t xml:space="preserve">   </w:t>
      </w:r>
      <w:r w:rsidR="003F0EB2">
        <w:rPr>
          <w:rFonts w:ascii="Courier New" w:hAnsi="Courier New" w:cs="Courier New"/>
          <w:b/>
        </w:rPr>
        <w:t>rm –f *.o foo</w:t>
      </w:r>
    </w:p>
    <w:p w:rsidR="003F0EB2" w:rsidRDefault="003F0EB2" w:rsidP="003F0EB2">
      <w:pPr>
        <w:pStyle w:val="ExamQuestion"/>
        <w:numPr>
          <w:ilvl w:val="0"/>
          <w:numId w:val="0"/>
        </w:numPr>
        <w:spacing w:after="0"/>
        <w:ind w:left="1080"/>
      </w:pPr>
    </w:p>
    <w:p w:rsidR="00E508E0" w:rsidRDefault="003F0EB2" w:rsidP="00E508E0">
      <w:pPr>
        <w:pStyle w:val="ExamQuestion"/>
        <w:numPr>
          <w:ilvl w:val="0"/>
          <w:numId w:val="6"/>
        </w:numPr>
      </w:pPr>
      <w:r>
        <w:t xml:space="preserve">Suppose you type the command </w:t>
      </w:r>
      <w:r w:rsidRPr="003F0EB2">
        <w:rPr>
          <w:rFonts w:ascii="Courier New" w:hAnsi="Courier New" w:cs="Courier New"/>
          <w:b/>
        </w:rPr>
        <w:t>make clean</w:t>
      </w:r>
      <w:r>
        <w:t xml:space="preserve"> . Which line or lines will be executed, in what order, and why?</w:t>
      </w:r>
      <w:r w:rsidR="00934EFF">
        <w:t xml:space="preserve"> [2</w:t>
      </w:r>
      <w:r w:rsidR="008E70C0">
        <w:t xml:space="preserve"> point</w:t>
      </w:r>
      <w:r w:rsidR="00934EFF">
        <w:t>s</w:t>
      </w:r>
      <w:r w:rsidR="008E70C0">
        <w:t>]</w:t>
      </w:r>
    </w:p>
    <w:p w:rsidR="003F0EB2" w:rsidRPr="008E70C0" w:rsidRDefault="003F0EB2" w:rsidP="003F0EB2">
      <w:pPr>
        <w:pStyle w:val="ExamQuestion"/>
        <w:numPr>
          <w:ilvl w:val="0"/>
          <w:numId w:val="0"/>
        </w:numPr>
        <w:ind w:left="360" w:hanging="360"/>
        <w:rPr>
          <w:i/>
        </w:rPr>
      </w:pPr>
      <w:r w:rsidRPr="008E70C0">
        <w:rPr>
          <w:i/>
        </w:rPr>
        <w:t>Answer: Line 13, because that is the command associated with the rule “clean:”</w:t>
      </w:r>
    </w:p>
    <w:p w:rsidR="003F0EB2" w:rsidRDefault="003F0EB2" w:rsidP="00E508E0">
      <w:pPr>
        <w:pStyle w:val="ExamQuestion"/>
        <w:numPr>
          <w:ilvl w:val="0"/>
          <w:numId w:val="6"/>
        </w:numPr>
      </w:pPr>
      <w:r>
        <w:t xml:space="preserve">Suppose </w:t>
      </w:r>
      <w:r w:rsidRPr="008E70C0">
        <w:rPr>
          <w:u w:val="single"/>
        </w:rPr>
        <w:t>after that</w:t>
      </w:r>
      <w:r>
        <w:t xml:space="preserve">, you modify the file foo.c, and type the command </w:t>
      </w:r>
      <w:r w:rsidRPr="003F0EB2">
        <w:rPr>
          <w:rFonts w:ascii="Courier New" w:hAnsi="Courier New" w:cs="Courier New"/>
          <w:b/>
        </w:rPr>
        <w:t>make</w:t>
      </w:r>
      <w:r>
        <w:t xml:space="preserve"> . Which line or lines will executed, in what order, and why?</w:t>
      </w:r>
      <w:r w:rsidR="00934EFF">
        <w:t xml:space="preserve"> [3</w:t>
      </w:r>
      <w:r w:rsidR="008E70C0">
        <w:t xml:space="preserve"> points]</w:t>
      </w:r>
    </w:p>
    <w:p w:rsidR="00CB16C6" w:rsidRDefault="008E70C0" w:rsidP="008E70C0">
      <w:pPr>
        <w:pStyle w:val="ExamQuestion"/>
        <w:numPr>
          <w:ilvl w:val="0"/>
          <w:numId w:val="0"/>
        </w:numPr>
        <w:ind w:left="360" w:hanging="360"/>
        <w:rPr>
          <w:i/>
        </w:rPr>
      </w:pPr>
      <w:r w:rsidRPr="008E70C0">
        <w:rPr>
          <w:i/>
        </w:rPr>
        <w:lastRenderedPageBreak/>
        <w:t>Answer:</w:t>
      </w:r>
      <w:r w:rsidR="00CB16C6">
        <w:rPr>
          <w:i/>
        </w:rPr>
        <w:t xml:space="preserve"> Here is a very detailed answer. Any answer which contains enough information to show that you understand the question was considered correct.</w:t>
      </w:r>
      <w:r w:rsidR="00915D6B">
        <w:rPr>
          <w:i/>
        </w:rPr>
        <w:t xml:space="preserve"> Note: Remember, you just did a “make clean” so the executable file foo and all the .o files have been deleted.</w:t>
      </w:r>
    </w:p>
    <w:p w:rsidR="00CB16C6" w:rsidRDefault="00CB16C6" w:rsidP="00CB16C6">
      <w:pPr>
        <w:pStyle w:val="ExamQuestion"/>
        <w:numPr>
          <w:ilvl w:val="0"/>
          <w:numId w:val="0"/>
        </w:numPr>
        <w:ind w:left="360"/>
        <w:rPr>
          <w:i/>
        </w:rPr>
      </w:pPr>
      <w:r>
        <w:rPr>
          <w:i/>
        </w:rPr>
        <w:t>First, because you only typed “make” and did not specify a rule, the make utility looks at the first rule, which is “all: foo”. So it knows it needs to create an up-to-date foo.</w:t>
      </w:r>
    </w:p>
    <w:p w:rsidR="00CB16C6" w:rsidRDefault="00915D6B" w:rsidP="00CB16C6">
      <w:pPr>
        <w:pStyle w:val="ExamQuestion"/>
        <w:numPr>
          <w:ilvl w:val="0"/>
          <w:numId w:val="0"/>
        </w:numPr>
        <w:ind w:left="360"/>
        <w:rPr>
          <w:i/>
        </w:rPr>
      </w:pPr>
      <w:r>
        <w:rPr>
          <w:i/>
        </w:rPr>
        <w:t>So then it looks at line 3, and sees that it needs foo.o and util.o, which do not exist. So it recursively looks for rules for creating those two files.</w:t>
      </w:r>
    </w:p>
    <w:p w:rsidR="00915D6B" w:rsidRDefault="00915D6B" w:rsidP="00CB16C6">
      <w:pPr>
        <w:pStyle w:val="ExamQuestion"/>
        <w:numPr>
          <w:ilvl w:val="0"/>
          <w:numId w:val="0"/>
        </w:numPr>
        <w:ind w:left="360"/>
        <w:rPr>
          <w:i/>
        </w:rPr>
      </w:pPr>
      <w:r>
        <w:rPr>
          <w:i/>
        </w:rPr>
        <w:t>It sees line 6, which says that foo.o depends on foo.c and util.h . The file foo.o does not exist, but the other two do, so it executes the command on line 7. Executing the gcc command on file foo.c, with option –c, causes the source file to be compiled, producing foo.o, so the rule has been satisfied.</w:t>
      </w:r>
    </w:p>
    <w:p w:rsidR="00915D6B" w:rsidRDefault="00915D6B" w:rsidP="00CB16C6">
      <w:pPr>
        <w:pStyle w:val="ExamQuestion"/>
        <w:numPr>
          <w:ilvl w:val="0"/>
          <w:numId w:val="0"/>
        </w:numPr>
        <w:ind w:left="360"/>
        <w:rPr>
          <w:i/>
        </w:rPr>
      </w:pPr>
      <w:r>
        <w:rPr>
          <w:i/>
        </w:rPr>
        <w:t>For the same reasons, the make utility sees line 9 and executes the command on line 10, to produce the object file foo.o . Note: The utility is free to execute line 7 before line 10, as long as both are complete before it tries to finish satisfying the rule on line 3.</w:t>
      </w:r>
    </w:p>
    <w:p w:rsidR="00915D6B" w:rsidRDefault="00C45981" w:rsidP="00CB16C6">
      <w:pPr>
        <w:pStyle w:val="ExamQuestion"/>
        <w:numPr>
          <w:ilvl w:val="0"/>
          <w:numId w:val="0"/>
        </w:numPr>
        <w:ind w:left="360"/>
        <w:rPr>
          <w:i/>
        </w:rPr>
      </w:pPr>
      <w:r>
        <w:rPr>
          <w:i/>
        </w:rPr>
        <w:t>Then</w:t>
      </w:r>
      <w:r w:rsidR="00915D6B">
        <w:rPr>
          <w:i/>
        </w:rPr>
        <w:t xml:space="preserve"> the make utility sees that the dependencies of the rule on l</w:t>
      </w:r>
      <w:r>
        <w:rPr>
          <w:i/>
        </w:rPr>
        <w:t>ine 3 now exist, but the file to</w:t>
      </w:r>
      <w:r w:rsidR="00915D6B">
        <w:rPr>
          <w:i/>
        </w:rPr>
        <w:t xml:space="preserve"> the left of the colon does not. So it executes the command on line 4. That command runs the linker program, which takes the .o files, links them with functions from the libraries, and produces the executable file foo</w:t>
      </w:r>
      <w:r>
        <w:rPr>
          <w:i/>
        </w:rPr>
        <w:t xml:space="preserve"> </w:t>
      </w:r>
      <w:r w:rsidR="00915D6B">
        <w:rPr>
          <w:i/>
        </w:rPr>
        <w:t>.</w:t>
      </w:r>
    </w:p>
    <w:p w:rsidR="008E70C0" w:rsidRPr="008E70C0" w:rsidRDefault="00C45981" w:rsidP="008E70C0">
      <w:pPr>
        <w:pStyle w:val="ExamQuestion"/>
        <w:numPr>
          <w:ilvl w:val="0"/>
          <w:numId w:val="0"/>
        </w:numPr>
        <w:ind w:left="360" w:hanging="360"/>
        <w:rPr>
          <w:i/>
        </w:rPr>
      </w:pPr>
      <w:r>
        <w:rPr>
          <w:i/>
        </w:rPr>
        <w:tab/>
        <w:t xml:space="preserve">Note: If you had run the make command, then modified the file foo.c, and then ran make again, what would </w:t>
      </w:r>
      <w:bookmarkStart w:id="4" w:name="_GoBack"/>
      <w:bookmarkEnd w:id="4"/>
      <w:r>
        <w:rPr>
          <w:i/>
        </w:rPr>
        <w:t xml:space="preserve">happen? On the second make, the make utility would have first executed </w:t>
      </w:r>
      <w:r w:rsidR="008E70C0" w:rsidRPr="008E70C0">
        <w:rPr>
          <w:i/>
        </w:rPr>
        <w:t xml:space="preserve">line 7, because foo.o depends on foo.c, and foo.c is newer. </w:t>
      </w:r>
      <w:r>
        <w:rPr>
          <w:i/>
        </w:rPr>
        <w:t xml:space="preserve">It would not have to execute line 10, because util.o would already be newer than util.c (because of the previous make). </w:t>
      </w:r>
      <w:r w:rsidR="008E70C0" w:rsidRPr="008E70C0">
        <w:rPr>
          <w:i/>
        </w:rPr>
        <w:t xml:space="preserve">Then </w:t>
      </w:r>
      <w:r>
        <w:rPr>
          <w:i/>
        </w:rPr>
        <w:t xml:space="preserve">it executes </w:t>
      </w:r>
      <w:r w:rsidR="008E70C0" w:rsidRPr="008E70C0">
        <w:rPr>
          <w:i/>
        </w:rPr>
        <w:t>line 4, because foo depends on foo.o, which has now become newer.</w:t>
      </w:r>
    </w:p>
    <w:sectPr w:rsidR="008E70C0" w:rsidRPr="008E70C0" w:rsidSect="004F5139">
      <w:headerReference w:type="default" r:id="rId8"/>
      <w:footerReference w:type="default" r:id="rId9"/>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7E6" w:rsidRDefault="00FE27E6">
      <w:r>
        <w:separator/>
      </w:r>
    </w:p>
  </w:endnote>
  <w:endnote w:type="continuationSeparator" w:id="0">
    <w:p w:rsidR="00FE27E6" w:rsidRDefault="00FE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4F71C2">
    <w:pPr>
      <w:pStyle w:val="Footer"/>
      <w:jc w:val="center"/>
    </w:pPr>
    <w:r>
      <w:fldChar w:fldCharType="begin"/>
    </w:r>
    <w:r>
      <w:instrText xml:space="preserve"> REF QUIZ_NUMBER \h </w:instrText>
    </w:r>
    <w:r>
      <w:fldChar w:fldCharType="separate"/>
    </w:r>
    <w:r w:rsidR="00044AEF" w:rsidRPr="00B60AE5">
      <w:t>Quiz #</w:t>
    </w:r>
    <w:r>
      <w:fldChar w:fldCharType="end"/>
    </w:r>
    <w:r w:rsidR="00030F2E">
      <w:t>3</w:t>
    </w:r>
    <w:r>
      <w:tab/>
    </w:r>
    <w:r>
      <w:rPr>
        <w:rStyle w:val="PageNumber"/>
      </w:rPr>
      <w:fldChar w:fldCharType="begin"/>
    </w:r>
    <w:r>
      <w:rPr>
        <w:rStyle w:val="PageNumber"/>
      </w:rPr>
      <w:instrText xml:space="preserve"> PAGE </w:instrText>
    </w:r>
    <w:r>
      <w:rPr>
        <w:rStyle w:val="PageNumber"/>
      </w:rPr>
      <w:fldChar w:fldCharType="separate"/>
    </w:r>
    <w:r w:rsidR="00C45981">
      <w:rPr>
        <w:rStyle w:val="PageNumber"/>
        <w:noProof/>
      </w:rPr>
      <w:t>4</w:t>
    </w:r>
    <w:r>
      <w:rPr>
        <w:rStyle w:val="PageNumber"/>
      </w:rPr>
      <w:fldChar w:fldCharType="end"/>
    </w:r>
    <w:r>
      <w:rPr>
        <w:rStyle w:val="PageNumber"/>
      </w:rPr>
      <w:tab/>
    </w:r>
    <w:r>
      <w:fldChar w:fldCharType="begin"/>
    </w:r>
    <w:r>
      <w:rPr>
        <w:rStyle w:val="PageNumber"/>
      </w:rPr>
      <w:instrText xml:space="preserve"> REF QUIZ_DATE \h </w:instrText>
    </w:r>
    <w:r>
      <w:instrText xml:space="preserve"> \* MERGEFORMAT </w:instrText>
    </w:r>
    <w:r>
      <w:fldChar w:fldCharType="separate"/>
    </w:r>
    <w:r w:rsidR="00044AEF">
      <w:t xml:space="preserve">Thursday, </w:t>
    </w:r>
    <w:r w:rsidR="00430DB1">
      <w:t>September 14</w:t>
    </w:r>
    <w:r w:rsidR="00044AEF">
      <w:t>, 201</w:t>
    </w:r>
    <w:r>
      <w:fldChar w:fldCharType="end"/>
    </w:r>
    <w:r w:rsidR="00932E57">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7E6" w:rsidRDefault="00FE27E6">
      <w:r>
        <w:separator/>
      </w:r>
    </w:p>
  </w:footnote>
  <w:footnote w:type="continuationSeparator" w:id="0">
    <w:p w:rsidR="00FE27E6" w:rsidRDefault="00FE2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987B8C">
    <w:pPr>
      <w:pStyle w:val="Header"/>
      <w:jc w:val="center"/>
    </w:pPr>
    <w:r>
      <w:fldChar w:fldCharType="begin"/>
    </w:r>
    <w:r>
      <w:instrText xml:space="preserve"> REF Course \h </w:instrText>
    </w:r>
    <w:r>
      <w:fldChar w:fldCharType="separate"/>
    </w:r>
    <w:r w:rsidR="00044AEF">
      <w:t>CS-2303 System Programming Concepts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3687"/>
    <w:multiLevelType w:val="hybridMultilevel"/>
    <w:tmpl w:val="F638793A"/>
    <w:lvl w:ilvl="0" w:tplc="56C06EC8">
      <w:start w:val="1"/>
      <w:numFmt w:val="decimal"/>
      <w:lvlText w:val="%1)"/>
      <w:lvlJc w:val="left"/>
      <w:pPr>
        <w:ind w:left="360" w:hanging="360"/>
      </w:pPr>
      <w:rPr>
        <w:rFonts w:hint="default"/>
        <w:i w:val="0"/>
      </w:rPr>
    </w:lvl>
    <w:lvl w:ilvl="1" w:tplc="41CA5F94">
      <w:start w:val="1"/>
      <w:numFmt w:val="lowerLetter"/>
      <w:lvlText w:val="%2)"/>
      <w:lvlJc w:val="left"/>
      <w:pPr>
        <w:ind w:left="1080" w:hanging="360"/>
      </w:pPr>
      <w:rPr>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0E1B2D"/>
    <w:multiLevelType w:val="hybridMultilevel"/>
    <w:tmpl w:val="54745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803E8"/>
    <w:multiLevelType w:val="hybridMultilevel"/>
    <w:tmpl w:val="0370350E"/>
    <w:lvl w:ilvl="0" w:tplc="3162C61A">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4E51"/>
    <w:multiLevelType w:val="hybridMultilevel"/>
    <w:tmpl w:val="A0D230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790E5F"/>
    <w:multiLevelType w:val="hybridMultilevel"/>
    <w:tmpl w:val="99C6C5F6"/>
    <w:lvl w:ilvl="0" w:tplc="0B24B60A">
      <w:start w:val="1"/>
      <w:numFmt w:val="decimal"/>
      <w:pStyle w:val="ExamQuestion"/>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B91E4D"/>
    <w:multiLevelType w:val="hybridMultilevel"/>
    <w:tmpl w:val="523053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C8"/>
    <w:rsid w:val="00000B24"/>
    <w:rsid w:val="00007579"/>
    <w:rsid w:val="000102A8"/>
    <w:rsid w:val="0002194C"/>
    <w:rsid w:val="00030F2E"/>
    <w:rsid w:val="00036B1C"/>
    <w:rsid w:val="000404EB"/>
    <w:rsid w:val="00043D03"/>
    <w:rsid w:val="00044AEF"/>
    <w:rsid w:val="00052AC4"/>
    <w:rsid w:val="00053ED1"/>
    <w:rsid w:val="00055E7D"/>
    <w:rsid w:val="00061869"/>
    <w:rsid w:val="000765D3"/>
    <w:rsid w:val="00082BAC"/>
    <w:rsid w:val="00090B15"/>
    <w:rsid w:val="000A2194"/>
    <w:rsid w:val="000B68F4"/>
    <w:rsid w:val="000C6248"/>
    <w:rsid w:val="000E330E"/>
    <w:rsid w:val="000F1F2F"/>
    <w:rsid w:val="000F4922"/>
    <w:rsid w:val="00103B30"/>
    <w:rsid w:val="00105F6A"/>
    <w:rsid w:val="00106785"/>
    <w:rsid w:val="00107540"/>
    <w:rsid w:val="00110A1D"/>
    <w:rsid w:val="00111AFA"/>
    <w:rsid w:val="001120F4"/>
    <w:rsid w:val="001155E1"/>
    <w:rsid w:val="00115E41"/>
    <w:rsid w:val="001219DF"/>
    <w:rsid w:val="0012615C"/>
    <w:rsid w:val="00126D70"/>
    <w:rsid w:val="001309DF"/>
    <w:rsid w:val="00152A3B"/>
    <w:rsid w:val="001536ED"/>
    <w:rsid w:val="001572F1"/>
    <w:rsid w:val="0016306F"/>
    <w:rsid w:val="00163E70"/>
    <w:rsid w:val="001646AF"/>
    <w:rsid w:val="00170E0E"/>
    <w:rsid w:val="0017646E"/>
    <w:rsid w:val="00184E3F"/>
    <w:rsid w:val="00185E7D"/>
    <w:rsid w:val="0019284D"/>
    <w:rsid w:val="0019305D"/>
    <w:rsid w:val="0019419F"/>
    <w:rsid w:val="00195429"/>
    <w:rsid w:val="001A6122"/>
    <w:rsid w:val="001B275C"/>
    <w:rsid w:val="001B3D57"/>
    <w:rsid w:val="001C5AE8"/>
    <w:rsid w:val="001D039F"/>
    <w:rsid w:val="001D2D85"/>
    <w:rsid w:val="001E0ECA"/>
    <w:rsid w:val="001E1464"/>
    <w:rsid w:val="001F0C87"/>
    <w:rsid w:val="001F4B0D"/>
    <w:rsid w:val="00202DC0"/>
    <w:rsid w:val="0021679B"/>
    <w:rsid w:val="00222707"/>
    <w:rsid w:val="002263AF"/>
    <w:rsid w:val="002452DE"/>
    <w:rsid w:val="00260DDC"/>
    <w:rsid w:val="00263433"/>
    <w:rsid w:val="002720FE"/>
    <w:rsid w:val="002724BB"/>
    <w:rsid w:val="0028366B"/>
    <w:rsid w:val="00284B4C"/>
    <w:rsid w:val="002929FA"/>
    <w:rsid w:val="00292D7B"/>
    <w:rsid w:val="00293039"/>
    <w:rsid w:val="002944CD"/>
    <w:rsid w:val="002A21D7"/>
    <w:rsid w:val="002B40BA"/>
    <w:rsid w:val="002C64D8"/>
    <w:rsid w:val="002D6FB3"/>
    <w:rsid w:val="002E547E"/>
    <w:rsid w:val="002E7ECC"/>
    <w:rsid w:val="002F792F"/>
    <w:rsid w:val="0030083B"/>
    <w:rsid w:val="00300F58"/>
    <w:rsid w:val="0031114D"/>
    <w:rsid w:val="003170B5"/>
    <w:rsid w:val="003173E6"/>
    <w:rsid w:val="003232AE"/>
    <w:rsid w:val="00327843"/>
    <w:rsid w:val="00332F03"/>
    <w:rsid w:val="00334912"/>
    <w:rsid w:val="0033499A"/>
    <w:rsid w:val="003362FC"/>
    <w:rsid w:val="003418C6"/>
    <w:rsid w:val="00343208"/>
    <w:rsid w:val="00355A11"/>
    <w:rsid w:val="00355E95"/>
    <w:rsid w:val="003664D1"/>
    <w:rsid w:val="00372ED1"/>
    <w:rsid w:val="00375D04"/>
    <w:rsid w:val="0038495B"/>
    <w:rsid w:val="00387B84"/>
    <w:rsid w:val="003A18E9"/>
    <w:rsid w:val="003A3091"/>
    <w:rsid w:val="003A419D"/>
    <w:rsid w:val="003B1C3A"/>
    <w:rsid w:val="003D2C42"/>
    <w:rsid w:val="003F0EB2"/>
    <w:rsid w:val="003F1266"/>
    <w:rsid w:val="003F3324"/>
    <w:rsid w:val="00414E3E"/>
    <w:rsid w:val="00420B5C"/>
    <w:rsid w:val="004240B2"/>
    <w:rsid w:val="00430DB1"/>
    <w:rsid w:val="00433E77"/>
    <w:rsid w:val="00445ED4"/>
    <w:rsid w:val="00446BCF"/>
    <w:rsid w:val="004513FA"/>
    <w:rsid w:val="00460254"/>
    <w:rsid w:val="00461156"/>
    <w:rsid w:val="00462553"/>
    <w:rsid w:val="00471CC8"/>
    <w:rsid w:val="00475B45"/>
    <w:rsid w:val="00477BDF"/>
    <w:rsid w:val="00482B21"/>
    <w:rsid w:val="0048594E"/>
    <w:rsid w:val="00493EC7"/>
    <w:rsid w:val="004A0107"/>
    <w:rsid w:val="004A653F"/>
    <w:rsid w:val="004B61AF"/>
    <w:rsid w:val="004D29C5"/>
    <w:rsid w:val="004D446F"/>
    <w:rsid w:val="004D4BE2"/>
    <w:rsid w:val="004D5C55"/>
    <w:rsid w:val="004D6C68"/>
    <w:rsid w:val="004E4F81"/>
    <w:rsid w:val="004E560F"/>
    <w:rsid w:val="004F493D"/>
    <w:rsid w:val="004F5139"/>
    <w:rsid w:val="004F70D6"/>
    <w:rsid w:val="004F71C2"/>
    <w:rsid w:val="005004C2"/>
    <w:rsid w:val="00506CBE"/>
    <w:rsid w:val="0050730D"/>
    <w:rsid w:val="00510D4B"/>
    <w:rsid w:val="0051104A"/>
    <w:rsid w:val="0051127C"/>
    <w:rsid w:val="00523EDD"/>
    <w:rsid w:val="00536754"/>
    <w:rsid w:val="0054185C"/>
    <w:rsid w:val="00546946"/>
    <w:rsid w:val="00552719"/>
    <w:rsid w:val="005639F3"/>
    <w:rsid w:val="00570994"/>
    <w:rsid w:val="00573B6E"/>
    <w:rsid w:val="0057688A"/>
    <w:rsid w:val="00577A14"/>
    <w:rsid w:val="00586F3E"/>
    <w:rsid w:val="00593736"/>
    <w:rsid w:val="005A63F5"/>
    <w:rsid w:val="005B2DF8"/>
    <w:rsid w:val="005C13FA"/>
    <w:rsid w:val="005C4E55"/>
    <w:rsid w:val="005C6D9D"/>
    <w:rsid w:val="005C7B56"/>
    <w:rsid w:val="005D4FAC"/>
    <w:rsid w:val="005D67B6"/>
    <w:rsid w:val="005E7650"/>
    <w:rsid w:val="005F7397"/>
    <w:rsid w:val="006002A8"/>
    <w:rsid w:val="00600BF8"/>
    <w:rsid w:val="006036C9"/>
    <w:rsid w:val="00604090"/>
    <w:rsid w:val="00606085"/>
    <w:rsid w:val="006168C8"/>
    <w:rsid w:val="00620DE3"/>
    <w:rsid w:val="006230B1"/>
    <w:rsid w:val="00635EE9"/>
    <w:rsid w:val="0064011D"/>
    <w:rsid w:val="00642760"/>
    <w:rsid w:val="00646D6F"/>
    <w:rsid w:val="0065353F"/>
    <w:rsid w:val="00676C32"/>
    <w:rsid w:val="00685241"/>
    <w:rsid w:val="006960A2"/>
    <w:rsid w:val="00697D7E"/>
    <w:rsid w:val="00697FED"/>
    <w:rsid w:val="006A0457"/>
    <w:rsid w:val="006A0560"/>
    <w:rsid w:val="006A0D0B"/>
    <w:rsid w:val="006A4AB0"/>
    <w:rsid w:val="006A5BF7"/>
    <w:rsid w:val="006C4703"/>
    <w:rsid w:val="006C47A5"/>
    <w:rsid w:val="006D0AD5"/>
    <w:rsid w:val="006E2F42"/>
    <w:rsid w:val="006E7483"/>
    <w:rsid w:val="006F74D2"/>
    <w:rsid w:val="007020A7"/>
    <w:rsid w:val="00706A4A"/>
    <w:rsid w:val="00710625"/>
    <w:rsid w:val="00715D6F"/>
    <w:rsid w:val="0072209C"/>
    <w:rsid w:val="0072678A"/>
    <w:rsid w:val="007327E3"/>
    <w:rsid w:val="00741ABA"/>
    <w:rsid w:val="007462E2"/>
    <w:rsid w:val="00750C90"/>
    <w:rsid w:val="00756841"/>
    <w:rsid w:val="00762F15"/>
    <w:rsid w:val="00764CA7"/>
    <w:rsid w:val="00767CF5"/>
    <w:rsid w:val="00782BFC"/>
    <w:rsid w:val="00790DAF"/>
    <w:rsid w:val="00792462"/>
    <w:rsid w:val="00795518"/>
    <w:rsid w:val="007B1DEE"/>
    <w:rsid w:val="007B7AD9"/>
    <w:rsid w:val="007C2C1C"/>
    <w:rsid w:val="007C5896"/>
    <w:rsid w:val="007D52BE"/>
    <w:rsid w:val="007E21B2"/>
    <w:rsid w:val="007E5C6F"/>
    <w:rsid w:val="007F3AD5"/>
    <w:rsid w:val="007F427D"/>
    <w:rsid w:val="0080220C"/>
    <w:rsid w:val="0081044E"/>
    <w:rsid w:val="00815165"/>
    <w:rsid w:val="00817B41"/>
    <w:rsid w:val="00821600"/>
    <w:rsid w:val="008226E5"/>
    <w:rsid w:val="0084149A"/>
    <w:rsid w:val="00841BC8"/>
    <w:rsid w:val="00844D9C"/>
    <w:rsid w:val="00847A3C"/>
    <w:rsid w:val="00850C21"/>
    <w:rsid w:val="00857EDD"/>
    <w:rsid w:val="00865303"/>
    <w:rsid w:val="00865321"/>
    <w:rsid w:val="00866D01"/>
    <w:rsid w:val="00886D36"/>
    <w:rsid w:val="008939A0"/>
    <w:rsid w:val="00894B24"/>
    <w:rsid w:val="008A0ABF"/>
    <w:rsid w:val="008A2785"/>
    <w:rsid w:val="008A3B87"/>
    <w:rsid w:val="008B066F"/>
    <w:rsid w:val="008B25BC"/>
    <w:rsid w:val="008B31E7"/>
    <w:rsid w:val="008B386C"/>
    <w:rsid w:val="008B5EF9"/>
    <w:rsid w:val="008D16A0"/>
    <w:rsid w:val="008D3A3E"/>
    <w:rsid w:val="008D5362"/>
    <w:rsid w:val="008D648E"/>
    <w:rsid w:val="008E026D"/>
    <w:rsid w:val="008E18CE"/>
    <w:rsid w:val="008E4958"/>
    <w:rsid w:val="008E5D63"/>
    <w:rsid w:val="008E6655"/>
    <w:rsid w:val="008E70C0"/>
    <w:rsid w:val="008F0181"/>
    <w:rsid w:val="008F0D2A"/>
    <w:rsid w:val="008F1863"/>
    <w:rsid w:val="00900BEB"/>
    <w:rsid w:val="00900CBF"/>
    <w:rsid w:val="00903C52"/>
    <w:rsid w:val="009075F2"/>
    <w:rsid w:val="009108DE"/>
    <w:rsid w:val="00915D6B"/>
    <w:rsid w:val="00920B9B"/>
    <w:rsid w:val="00920C72"/>
    <w:rsid w:val="00922A24"/>
    <w:rsid w:val="00930204"/>
    <w:rsid w:val="00930C90"/>
    <w:rsid w:val="00932E57"/>
    <w:rsid w:val="00934E46"/>
    <w:rsid w:val="00934EFF"/>
    <w:rsid w:val="009372EC"/>
    <w:rsid w:val="00940472"/>
    <w:rsid w:val="00945820"/>
    <w:rsid w:val="00946F0E"/>
    <w:rsid w:val="00950A30"/>
    <w:rsid w:val="00962C8F"/>
    <w:rsid w:val="0096479D"/>
    <w:rsid w:val="00974BA5"/>
    <w:rsid w:val="00977894"/>
    <w:rsid w:val="00982D9F"/>
    <w:rsid w:val="00987B8C"/>
    <w:rsid w:val="00990A41"/>
    <w:rsid w:val="009A1367"/>
    <w:rsid w:val="009A643E"/>
    <w:rsid w:val="009B1AB0"/>
    <w:rsid w:val="009B4BC2"/>
    <w:rsid w:val="009B6AE3"/>
    <w:rsid w:val="009D2F2E"/>
    <w:rsid w:val="009D3013"/>
    <w:rsid w:val="009D61A3"/>
    <w:rsid w:val="009F0E3B"/>
    <w:rsid w:val="009F290E"/>
    <w:rsid w:val="00A03E7B"/>
    <w:rsid w:val="00A04558"/>
    <w:rsid w:val="00A0633C"/>
    <w:rsid w:val="00A16F71"/>
    <w:rsid w:val="00A24303"/>
    <w:rsid w:val="00A31180"/>
    <w:rsid w:val="00A33B89"/>
    <w:rsid w:val="00A34C04"/>
    <w:rsid w:val="00A35644"/>
    <w:rsid w:val="00A459BE"/>
    <w:rsid w:val="00A5699F"/>
    <w:rsid w:val="00A821AA"/>
    <w:rsid w:val="00A9099A"/>
    <w:rsid w:val="00A943A1"/>
    <w:rsid w:val="00AA1AE2"/>
    <w:rsid w:val="00AD2D1F"/>
    <w:rsid w:val="00AD593F"/>
    <w:rsid w:val="00AE15DC"/>
    <w:rsid w:val="00AE3F95"/>
    <w:rsid w:val="00B0740E"/>
    <w:rsid w:val="00B147D1"/>
    <w:rsid w:val="00B233AE"/>
    <w:rsid w:val="00B27CF7"/>
    <w:rsid w:val="00B42825"/>
    <w:rsid w:val="00B57538"/>
    <w:rsid w:val="00B60AE5"/>
    <w:rsid w:val="00B64F34"/>
    <w:rsid w:val="00B72A16"/>
    <w:rsid w:val="00B74CAC"/>
    <w:rsid w:val="00B753A3"/>
    <w:rsid w:val="00B75932"/>
    <w:rsid w:val="00B81014"/>
    <w:rsid w:val="00B835C4"/>
    <w:rsid w:val="00BA3BD6"/>
    <w:rsid w:val="00BA3DAE"/>
    <w:rsid w:val="00BB3736"/>
    <w:rsid w:val="00BC47F3"/>
    <w:rsid w:val="00BD5E99"/>
    <w:rsid w:val="00BE44FA"/>
    <w:rsid w:val="00BE766D"/>
    <w:rsid w:val="00BF07DC"/>
    <w:rsid w:val="00BF5888"/>
    <w:rsid w:val="00BF5F13"/>
    <w:rsid w:val="00C03273"/>
    <w:rsid w:val="00C0517C"/>
    <w:rsid w:val="00C10808"/>
    <w:rsid w:val="00C125C7"/>
    <w:rsid w:val="00C12673"/>
    <w:rsid w:val="00C33B77"/>
    <w:rsid w:val="00C42579"/>
    <w:rsid w:val="00C45981"/>
    <w:rsid w:val="00C5245E"/>
    <w:rsid w:val="00C606B9"/>
    <w:rsid w:val="00C77F6E"/>
    <w:rsid w:val="00C82D07"/>
    <w:rsid w:val="00C85AAD"/>
    <w:rsid w:val="00CB1536"/>
    <w:rsid w:val="00CB16C6"/>
    <w:rsid w:val="00CB7EE4"/>
    <w:rsid w:val="00CC0A2B"/>
    <w:rsid w:val="00CE024B"/>
    <w:rsid w:val="00CF398C"/>
    <w:rsid w:val="00CF66D1"/>
    <w:rsid w:val="00CF6CED"/>
    <w:rsid w:val="00CF77D3"/>
    <w:rsid w:val="00D14289"/>
    <w:rsid w:val="00D23560"/>
    <w:rsid w:val="00D30CE9"/>
    <w:rsid w:val="00D35DF9"/>
    <w:rsid w:val="00D42E6C"/>
    <w:rsid w:val="00D43AFC"/>
    <w:rsid w:val="00D448F4"/>
    <w:rsid w:val="00D47CBC"/>
    <w:rsid w:val="00D50A3F"/>
    <w:rsid w:val="00D51CBD"/>
    <w:rsid w:val="00D534C9"/>
    <w:rsid w:val="00D5437F"/>
    <w:rsid w:val="00D71F02"/>
    <w:rsid w:val="00D731D0"/>
    <w:rsid w:val="00D76463"/>
    <w:rsid w:val="00D77DE4"/>
    <w:rsid w:val="00D87BEA"/>
    <w:rsid w:val="00D90442"/>
    <w:rsid w:val="00D90D35"/>
    <w:rsid w:val="00D9207B"/>
    <w:rsid w:val="00DA0138"/>
    <w:rsid w:val="00DC2220"/>
    <w:rsid w:val="00DC3589"/>
    <w:rsid w:val="00DC44D3"/>
    <w:rsid w:val="00DD0D9D"/>
    <w:rsid w:val="00DD3BC7"/>
    <w:rsid w:val="00DE6609"/>
    <w:rsid w:val="00DF549F"/>
    <w:rsid w:val="00E04944"/>
    <w:rsid w:val="00E04F05"/>
    <w:rsid w:val="00E06688"/>
    <w:rsid w:val="00E11FC9"/>
    <w:rsid w:val="00E166A6"/>
    <w:rsid w:val="00E21B45"/>
    <w:rsid w:val="00E2475C"/>
    <w:rsid w:val="00E253D0"/>
    <w:rsid w:val="00E2749A"/>
    <w:rsid w:val="00E36400"/>
    <w:rsid w:val="00E42D55"/>
    <w:rsid w:val="00E477D9"/>
    <w:rsid w:val="00E47A4D"/>
    <w:rsid w:val="00E508E0"/>
    <w:rsid w:val="00E5258D"/>
    <w:rsid w:val="00E57A58"/>
    <w:rsid w:val="00E647C2"/>
    <w:rsid w:val="00E67199"/>
    <w:rsid w:val="00E74F78"/>
    <w:rsid w:val="00E824E8"/>
    <w:rsid w:val="00E82645"/>
    <w:rsid w:val="00E82CCC"/>
    <w:rsid w:val="00E94D49"/>
    <w:rsid w:val="00EA1BC1"/>
    <w:rsid w:val="00EA3857"/>
    <w:rsid w:val="00EA4F9E"/>
    <w:rsid w:val="00EB1BB1"/>
    <w:rsid w:val="00EB66DB"/>
    <w:rsid w:val="00ED03A8"/>
    <w:rsid w:val="00EE020A"/>
    <w:rsid w:val="00EE18CD"/>
    <w:rsid w:val="00EF5CB3"/>
    <w:rsid w:val="00F036D3"/>
    <w:rsid w:val="00F116F6"/>
    <w:rsid w:val="00F14208"/>
    <w:rsid w:val="00F17757"/>
    <w:rsid w:val="00F3192D"/>
    <w:rsid w:val="00F41503"/>
    <w:rsid w:val="00F50687"/>
    <w:rsid w:val="00F5599E"/>
    <w:rsid w:val="00F61080"/>
    <w:rsid w:val="00F65405"/>
    <w:rsid w:val="00F82F20"/>
    <w:rsid w:val="00F84223"/>
    <w:rsid w:val="00F86C67"/>
    <w:rsid w:val="00F955D3"/>
    <w:rsid w:val="00FA3725"/>
    <w:rsid w:val="00FA7879"/>
    <w:rsid w:val="00FB0EA5"/>
    <w:rsid w:val="00FB2068"/>
    <w:rsid w:val="00FB57BF"/>
    <w:rsid w:val="00FC183D"/>
    <w:rsid w:val="00FC2BD3"/>
    <w:rsid w:val="00FD3A0C"/>
    <w:rsid w:val="00FE27E6"/>
    <w:rsid w:val="00FE5A65"/>
    <w:rsid w:val="00FF1686"/>
    <w:rsid w:val="00FF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1CA65B"/>
  <w15:docId w15:val="{56FE80DE-9B7A-42CC-B486-F89C895F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E77"/>
    <w:rPr>
      <w:rFonts w:ascii="Garamond" w:hAnsi="Garamond"/>
      <w:sz w:val="24"/>
      <w:szCs w:val="24"/>
    </w:rPr>
  </w:style>
  <w:style w:type="paragraph" w:styleId="Heading1">
    <w:name w:val="heading 1"/>
    <w:basedOn w:val="Normal"/>
    <w:next w:val="Normal"/>
    <w:qFormat/>
    <w:rsid w:val="00F4150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9099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rFonts w:ascii="Courier" w:hAnsi="Courier"/>
    </w:rPr>
  </w:style>
  <w:style w:type="character" w:styleId="Hyperlink">
    <w:name w:val="Hyperlink"/>
    <w:rPr>
      <w:color w:val="0000FF"/>
      <w:u w:val="single"/>
    </w:rPr>
  </w:style>
  <w:style w:type="paragraph" w:styleId="Footer">
    <w:name w:val="footer"/>
    <w:basedOn w:val="Normal"/>
    <w:rsid w:val="00593736"/>
    <w:pPr>
      <w:tabs>
        <w:tab w:val="center" w:pos="4320"/>
        <w:tab w:val="right" w:pos="8640"/>
      </w:tabs>
    </w:pPr>
    <w:rPr>
      <w:sz w:val="20"/>
    </w:rPr>
  </w:style>
  <w:style w:type="character" w:styleId="PageNumber">
    <w:name w:val="page number"/>
    <w:basedOn w:val="DefaultParagraphFont"/>
    <w:rsid w:val="00841BC8"/>
  </w:style>
  <w:style w:type="paragraph" w:styleId="BodyText">
    <w:name w:val="Body Text"/>
    <w:basedOn w:val="Normal"/>
    <w:rsid w:val="00F41503"/>
    <w:pPr>
      <w:spacing w:after="120"/>
    </w:pPr>
  </w:style>
  <w:style w:type="paragraph" w:styleId="BalloonText">
    <w:name w:val="Balloon Text"/>
    <w:basedOn w:val="Normal"/>
    <w:semiHidden/>
    <w:rsid w:val="00F41503"/>
    <w:rPr>
      <w:rFonts w:ascii="Tahoma" w:hAnsi="Tahoma" w:cs="Tahoma"/>
      <w:sz w:val="16"/>
      <w:szCs w:val="16"/>
    </w:rPr>
  </w:style>
  <w:style w:type="paragraph" w:customStyle="1" w:styleId="codefragment">
    <w:name w:val="code fragment"/>
    <w:basedOn w:val="BodyText"/>
    <w:rsid w:val="00850C21"/>
    <w:pPr>
      <w:tabs>
        <w:tab w:val="left" w:pos="360"/>
      </w:tabs>
      <w:spacing w:before="120" w:line="280" w:lineRule="atLeast"/>
      <w:ind w:left="720"/>
    </w:pPr>
    <w:rPr>
      <w:rFonts w:ascii="Courier New" w:hAnsi="Courier New"/>
      <w:b/>
      <w:sz w:val="23"/>
    </w:rPr>
  </w:style>
  <w:style w:type="numbering" w:customStyle="1" w:styleId="StyleBulleted">
    <w:name w:val="Style Bulleted"/>
    <w:basedOn w:val="NoList"/>
    <w:rsid w:val="00BA3DAE"/>
    <w:pPr>
      <w:numPr>
        <w:numId w:val="1"/>
      </w:numPr>
    </w:pPr>
  </w:style>
  <w:style w:type="character" w:customStyle="1" w:styleId="Heading2Char">
    <w:name w:val="Heading 2 Char"/>
    <w:link w:val="Heading2"/>
    <w:rsid w:val="00A9099A"/>
    <w:rPr>
      <w:rFonts w:ascii="Arial" w:hAnsi="Arial" w:cs="Arial"/>
      <w:b/>
      <w:bCs/>
      <w:i/>
      <w:iCs/>
      <w:sz w:val="28"/>
      <w:szCs w:val="28"/>
      <w:lang w:val="en-US" w:eastAsia="en-US" w:bidi="ar-SA"/>
    </w:rPr>
  </w:style>
  <w:style w:type="paragraph" w:styleId="Header">
    <w:name w:val="header"/>
    <w:basedOn w:val="Normal"/>
    <w:rsid w:val="00987B8C"/>
    <w:pPr>
      <w:tabs>
        <w:tab w:val="center" w:pos="4320"/>
        <w:tab w:val="right" w:pos="8640"/>
      </w:tabs>
    </w:pPr>
  </w:style>
  <w:style w:type="paragraph" w:customStyle="1" w:styleId="ExamQuestion">
    <w:name w:val="Exam Question"/>
    <w:basedOn w:val="BodyText"/>
    <w:rsid w:val="000B68F4"/>
    <w:pPr>
      <w:numPr>
        <w:numId w:val="2"/>
      </w:numPr>
    </w:pPr>
  </w:style>
  <w:style w:type="paragraph" w:customStyle="1" w:styleId="Questioncontinuation">
    <w:name w:val="Question continuation"/>
    <w:basedOn w:val="BodyText"/>
    <w:rsid w:val="00600BF8"/>
    <w:pPr>
      <w:ind w:left="720"/>
    </w:pPr>
  </w:style>
  <w:style w:type="paragraph" w:customStyle="1" w:styleId="ExamAnswer">
    <w:name w:val="Exam Answer"/>
    <w:basedOn w:val="ExamQuestion"/>
    <w:rsid w:val="003A419D"/>
    <w:pPr>
      <w:numPr>
        <w:numId w:val="0"/>
      </w:numPr>
      <w:ind w:left="720"/>
    </w:pPr>
    <w:rPr>
      <w:rFonts w:ascii="Arial" w:hAnsi="Arial" w:cs="Arial"/>
      <w:b/>
      <w:bCs/>
      <w:iCs/>
      <w:sz w:val="22"/>
    </w:rPr>
  </w:style>
  <w:style w:type="paragraph" w:styleId="ListParagraph">
    <w:name w:val="List Paragraph"/>
    <w:basedOn w:val="Normal"/>
    <w:uiPriority w:val="34"/>
    <w:qFormat/>
    <w:rsid w:val="00B60AE5"/>
    <w:pPr>
      <w:ind w:left="720"/>
    </w:pPr>
  </w:style>
  <w:style w:type="paragraph" w:customStyle="1" w:styleId="ExamQuestioncontinued">
    <w:name w:val="Exam Question continued"/>
    <w:basedOn w:val="ExamQuestion"/>
    <w:rsid w:val="002452DE"/>
    <w:pPr>
      <w:numPr>
        <w:numId w:val="0"/>
      </w:numPr>
      <w:ind w:left="360"/>
    </w:pPr>
  </w:style>
  <w:style w:type="table" w:styleId="TableGrid">
    <w:name w:val="Table Grid"/>
    <w:basedOn w:val="TableNormal"/>
    <w:rsid w:val="00653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0442"/>
    <w:pPr>
      <w:spacing w:before="100" w:beforeAutospacing="1" w:after="100" w:afterAutospacing="1"/>
    </w:pPr>
    <w:rPr>
      <w:rFonts w:ascii="Times New Roman" w:eastAsiaTheme="minorEastAsia" w:hAnsi="Times New Roman"/>
    </w:rPr>
  </w:style>
  <w:style w:type="paragraph" w:customStyle="1" w:styleId="ExamQuestioncontinuedLeft025">
    <w:name w:val="Exam Question (continued) + Left:  0.25&quot;"/>
    <w:aliases w:val="First line:  0&quot;"/>
    <w:basedOn w:val="ExamQuestion"/>
    <w:rsid w:val="000B68F4"/>
    <w:pPr>
      <w:numPr>
        <w:numId w:val="0"/>
      </w:numPr>
      <w:ind w:left="360"/>
    </w:pPr>
  </w:style>
  <w:style w:type="paragraph" w:customStyle="1" w:styleId="ExamQuestioncontinued0">
    <w:name w:val="Exam Question (continued)"/>
    <w:basedOn w:val="ExamQuestion"/>
    <w:qFormat/>
    <w:rsid w:val="000B68F4"/>
    <w:pPr>
      <w:numPr>
        <w:numId w:val="0"/>
      </w:numPr>
      <w:ind w:left="360"/>
    </w:pPr>
  </w:style>
  <w:style w:type="character" w:styleId="HTMLCode">
    <w:name w:val="HTML Code"/>
    <w:rsid w:val="006168C8"/>
    <w:rPr>
      <w:rFonts w:ascii="Courier New" w:eastAsia="Times New Roman" w:hAnsi="Courier New" w:cs="Courier New"/>
      <w:sz w:val="20"/>
      <w:szCs w:val="20"/>
    </w:rPr>
  </w:style>
  <w:style w:type="character" w:styleId="Emphasis">
    <w:name w:val="Emphasis"/>
    <w:qFormat/>
    <w:rsid w:val="006168C8"/>
    <w:rPr>
      <w:i/>
      <w:iCs/>
    </w:rPr>
  </w:style>
  <w:style w:type="character" w:customStyle="1" w:styleId="Codetext">
    <w:name w:val="Code text"/>
    <w:rsid w:val="002B40BA"/>
    <w:rPr>
      <w:rFonts w:ascii="Courier New" w:hAnsi="Courier New" w:cs="Courier New"/>
      <w:b/>
      <w:sz w:val="2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478065">
      <w:bodyDiv w:val="1"/>
      <w:marLeft w:val="0"/>
      <w:marRight w:val="0"/>
      <w:marTop w:val="0"/>
      <w:marBottom w:val="0"/>
      <w:divBdr>
        <w:top w:val="none" w:sz="0" w:space="0" w:color="auto"/>
        <w:left w:val="none" w:sz="0" w:space="0" w:color="auto"/>
        <w:bottom w:val="none" w:sz="0" w:space="0" w:color="auto"/>
        <w:right w:val="none" w:sz="0" w:space="0" w:color="auto"/>
      </w:divBdr>
      <w:divsChild>
        <w:div w:id="321544849">
          <w:marLeft w:val="0"/>
          <w:marRight w:val="0"/>
          <w:marTop w:val="0"/>
          <w:marBottom w:val="0"/>
          <w:divBdr>
            <w:top w:val="none" w:sz="0" w:space="0" w:color="auto"/>
            <w:left w:val="none" w:sz="0" w:space="0" w:color="auto"/>
            <w:bottom w:val="none" w:sz="0" w:space="0" w:color="auto"/>
            <w:right w:val="none" w:sz="0" w:space="0" w:color="auto"/>
          </w:divBdr>
          <w:divsChild>
            <w:div w:id="181552020">
              <w:marLeft w:val="0"/>
              <w:marRight w:val="0"/>
              <w:marTop w:val="0"/>
              <w:marBottom w:val="0"/>
              <w:divBdr>
                <w:top w:val="none" w:sz="0" w:space="0" w:color="auto"/>
                <w:left w:val="none" w:sz="0" w:space="0" w:color="auto"/>
                <w:bottom w:val="none" w:sz="0" w:space="0" w:color="auto"/>
                <w:right w:val="none" w:sz="0" w:space="0" w:color="auto"/>
              </w:divBdr>
            </w:div>
            <w:div w:id="530724799">
              <w:marLeft w:val="0"/>
              <w:marRight w:val="0"/>
              <w:marTop w:val="0"/>
              <w:marBottom w:val="0"/>
              <w:divBdr>
                <w:top w:val="none" w:sz="0" w:space="0" w:color="auto"/>
                <w:left w:val="none" w:sz="0" w:space="0" w:color="auto"/>
                <w:bottom w:val="none" w:sz="0" w:space="0" w:color="auto"/>
                <w:right w:val="none" w:sz="0" w:space="0" w:color="auto"/>
              </w:divBdr>
            </w:div>
            <w:div w:id="577249939">
              <w:marLeft w:val="0"/>
              <w:marRight w:val="0"/>
              <w:marTop w:val="0"/>
              <w:marBottom w:val="0"/>
              <w:divBdr>
                <w:top w:val="none" w:sz="0" w:space="0" w:color="auto"/>
                <w:left w:val="none" w:sz="0" w:space="0" w:color="auto"/>
                <w:bottom w:val="none" w:sz="0" w:space="0" w:color="auto"/>
                <w:right w:val="none" w:sz="0" w:space="0" w:color="auto"/>
              </w:divBdr>
            </w:div>
            <w:div w:id="619263015">
              <w:marLeft w:val="0"/>
              <w:marRight w:val="0"/>
              <w:marTop w:val="0"/>
              <w:marBottom w:val="0"/>
              <w:divBdr>
                <w:top w:val="none" w:sz="0" w:space="0" w:color="auto"/>
                <w:left w:val="none" w:sz="0" w:space="0" w:color="auto"/>
                <w:bottom w:val="none" w:sz="0" w:space="0" w:color="auto"/>
                <w:right w:val="none" w:sz="0" w:space="0" w:color="auto"/>
              </w:divBdr>
            </w:div>
            <w:div w:id="636036626">
              <w:marLeft w:val="0"/>
              <w:marRight w:val="0"/>
              <w:marTop w:val="0"/>
              <w:marBottom w:val="0"/>
              <w:divBdr>
                <w:top w:val="none" w:sz="0" w:space="0" w:color="auto"/>
                <w:left w:val="none" w:sz="0" w:space="0" w:color="auto"/>
                <w:bottom w:val="none" w:sz="0" w:space="0" w:color="auto"/>
                <w:right w:val="none" w:sz="0" w:space="0" w:color="auto"/>
              </w:divBdr>
            </w:div>
            <w:div w:id="1325277487">
              <w:marLeft w:val="0"/>
              <w:marRight w:val="0"/>
              <w:marTop w:val="0"/>
              <w:marBottom w:val="0"/>
              <w:divBdr>
                <w:top w:val="none" w:sz="0" w:space="0" w:color="auto"/>
                <w:left w:val="none" w:sz="0" w:space="0" w:color="auto"/>
                <w:bottom w:val="none" w:sz="0" w:space="0" w:color="auto"/>
                <w:right w:val="none" w:sz="0" w:space="0" w:color="auto"/>
              </w:divBdr>
            </w:div>
            <w:div w:id="1555044821">
              <w:marLeft w:val="0"/>
              <w:marRight w:val="0"/>
              <w:marTop w:val="0"/>
              <w:marBottom w:val="0"/>
              <w:divBdr>
                <w:top w:val="none" w:sz="0" w:space="0" w:color="auto"/>
                <w:left w:val="none" w:sz="0" w:space="0" w:color="auto"/>
                <w:bottom w:val="none" w:sz="0" w:space="0" w:color="auto"/>
                <w:right w:val="none" w:sz="0" w:space="0" w:color="auto"/>
              </w:divBdr>
            </w:div>
            <w:div w:id="2034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dtab\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A9117-D61F-48B4-889A-DD779309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915</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Quiz #1</vt:lpstr>
    </vt:vector>
  </TitlesOfParts>
  <Company>Worcester Polytechnic Institute</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CS-4513, Distributed Systems (B-Term 2010)</dc:subject>
  <dc:creator>Hugh C. Lauer</dc:creator>
  <cp:lastModifiedBy>Mike Ciaraldi</cp:lastModifiedBy>
  <cp:revision>62</cp:revision>
  <cp:lastPrinted>2017-02-02T16:28:00Z</cp:lastPrinted>
  <dcterms:created xsi:type="dcterms:W3CDTF">2013-09-03T17:05:00Z</dcterms:created>
  <dcterms:modified xsi:type="dcterms:W3CDTF">2017-09-19T18:44:00Z</dcterms:modified>
</cp:coreProperties>
</file>